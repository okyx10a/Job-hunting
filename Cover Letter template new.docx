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r>
        <w:t>Owen</w:t>
      </w:r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7BDE69D1" w:rsidR="0076387D" w:rsidRDefault="00020DBD" w:rsidP="0076387D">
      <w:pPr>
        <w:pStyle w:val="a6"/>
      </w:pPr>
      <w:r>
        <w:t>&lt;company name&gt;</w:t>
      </w:r>
    </w:p>
    <w:p w14:paraId="77A82C71" w14:textId="04A49752" w:rsidR="00965D17" w:rsidRDefault="00020DBD" w:rsidP="0076387D">
      <w:pPr>
        <w:pStyle w:val="a6"/>
      </w:pPr>
      <w:r>
        <w:t>&lt;location&gt;</w:t>
      </w:r>
    </w:p>
    <w:p w14:paraId="09BDDE12" w14:textId="3573F656" w:rsidR="00965D17" w:rsidRDefault="00557848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1721392D" w14:textId="6BD074B0" w:rsidR="00994C90" w:rsidRDefault="00CA074D" w:rsidP="004765C4">
      <w:pPr>
        <w:rPr>
          <w:rFonts w:hint="eastAsia"/>
        </w:rPr>
      </w:pPr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  <w:r w:rsidR="00994C90">
        <w:rPr>
          <w:rFonts w:hint="eastAsia"/>
        </w:rPr>
        <w:t>&lt;</w:t>
      </w:r>
      <w:r w:rsidR="00994C90">
        <w:t>why do I want this job&gt;</w:t>
      </w:r>
    </w:p>
    <w:p w14:paraId="2CBA5306" w14:textId="1CAC460E" w:rsidR="00965D17" w:rsidRDefault="00020DBD" w:rsidP="004765C4">
      <w:r>
        <w:t>&lt;elaborate&gt;</w:t>
      </w:r>
      <w:r w:rsidR="00994C90">
        <w:t>&lt;how can I perform this job&gt;</w:t>
      </w:r>
    </w:p>
    <w:p w14:paraId="030FE214" w14:textId="18084B0C" w:rsidR="00EB5764" w:rsidRDefault="00020DBD" w:rsidP="004765C4">
      <w:r>
        <w:t>&lt;conclude&gt;</w:t>
      </w:r>
      <w:r w:rsidR="00994C90">
        <w:t>&lt;what I can offer to the company&gt;</w:t>
      </w:r>
      <w:bookmarkStart w:id="0" w:name="_GoBack"/>
      <w:bookmarkEnd w:id="0"/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6EC9F65F" w:rsidR="00302A2C" w:rsidRPr="00302A2C" w:rsidRDefault="000E7A08" w:rsidP="00302A2C">
          <w:pPr>
            <w:pStyle w:val="ad"/>
          </w:pPr>
          <w:r>
            <w:t>Owen</w:t>
          </w:r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6269C" w14:textId="77777777" w:rsidR="00557848" w:rsidRDefault="00557848">
      <w:pPr>
        <w:spacing w:after="0"/>
      </w:pPr>
      <w:r>
        <w:separator/>
      </w:r>
    </w:p>
  </w:endnote>
  <w:endnote w:type="continuationSeparator" w:id="0">
    <w:p w14:paraId="1A5367AE" w14:textId="77777777" w:rsidR="00557848" w:rsidRDefault="00557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2036" w14:textId="77777777" w:rsidR="00557848" w:rsidRDefault="00557848">
      <w:pPr>
        <w:spacing w:after="0"/>
      </w:pPr>
      <w:r>
        <w:separator/>
      </w:r>
    </w:p>
  </w:footnote>
  <w:footnote w:type="continuationSeparator" w:id="0">
    <w:p w14:paraId="03D4941D" w14:textId="77777777" w:rsidR="00557848" w:rsidRDefault="005578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wFAJTlKgAtAAAA"/>
  </w:docVars>
  <w:rsids>
    <w:rsidRoot w:val="00B741BE"/>
    <w:rsid w:val="00020DBD"/>
    <w:rsid w:val="000B74B0"/>
    <w:rsid w:val="000C663D"/>
    <w:rsid w:val="000D5AB1"/>
    <w:rsid w:val="000E7A08"/>
    <w:rsid w:val="000F4CF5"/>
    <w:rsid w:val="001C6399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54F84"/>
    <w:rsid w:val="00557848"/>
    <w:rsid w:val="0057254A"/>
    <w:rsid w:val="005865CB"/>
    <w:rsid w:val="00617545"/>
    <w:rsid w:val="006724F3"/>
    <w:rsid w:val="00673C35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735B1E"/>
    <w:rsid w:val="00942808"/>
    <w:rsid w:val="00A71685"/>
    <w:rsid w:val="00BD52E2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Owen Qiao</dc:creator>
  <cp:keywords/>
  <dc:description/>
  <cp:lastModifiedBy>乔 Owen</cp:lastModifiedBy>
  <cp:revision>11</cp:revision>
  <cp:lastPrinted>2019-02-18T22:13:00Z</cp:lastPrinted>
  <dcterms:created xsi:type="dcterms:W3CDTF">2019-02-18T21:49:00Z</dcterms:created>
  <dcterms:modified xsi:type="dcterms:W3CDTF">2019-11-18T20:41:00Z</dcterms:modified>
</cp:coreProperties>
</file>