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3D167064" w:rsidR="00816216" w:rsidRDefault="00C356AE" w:rsidP="00141A4C">
      <w:pPr>
        <w:pStyle w:val="a5"/>
      </w:pPr>
      <w:r>
        <w:rPr>
          <w:lang w:val="en-CA"/>
        </w:rPr>
        <w:t>Kuanghua</w:t>
      </w:r>
      <w:r w:rsidR="00A05338">
        <w:t xml:space="preserve"> Qiao</w:t>
      </w:r>
    </w:p>
    <w:p w14:paraId="5CFD114D" w14:textId="41F429C4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</w:t>
      </w:r>
      <w:r w:rsidR="00074BA4">
        <w:rPr>
          <w:sz w:val="24"/>
          <w:szCs w:val="24"/>
        </w:rPr>
        <w:t>4Z</w:t>
      </w:r>
      <w:r w:rsidRPr="00DB15CA">
        <w:rPr>
          <w:sz w:val="24"/>
          <w:szCs w:val="24"/>
        </w:rPr>
        <w:t xml:space="preserve"> </w:t>
      </w:r>
      <w:r w:rsidR="00074BA4">
        <w:rPr>
          <w:sz w:val="24"/>
          <w:szCs w:val="24"/>
        </w:rPr>
        <w:t>0C3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1E9F3E2A" w:rsidR="00663C56" w:rsidRPr="003B199B" w:rsidRDefault="00663C56" w:rsidP="00B70812">
      <w:pPr>
        <w:pStyle w:val="a"/>
        <w:spacing w:line="276" w:lineRule="auto"/>
        <w:rPr>
          <w:rFonts w:asciiTheme="majorHAnsi" w:hAnsiTheme="majorHAnsi"/>
          <w:noProof/>
          <w:sz w:val="24"/>
          <w:szCs w:val="24"/>
        </w:rPr>
      </w:pPr>
      <w:r w:rsidRPr="003B199B">
        <w:rPr>
          <w:rFonts w:asciiTheme="majorHAnsi" w:hAnsiTheme="majorHAnsi"/>
          <w:noProof/>
          <w:sz w:val="24"/>
          <w:szCs w:val="24"/>
        </w:rPr>
        <w:t xml:space="preserve">I am an electrical engineering </w:t>
      </w:r>
      <w:r w:rsidR="00F24A73" w:rsidRPr="003B199B">
        <w:rPr>
          <w:rFonts w:asciiTheme="majorHAnsi" w:hAnsiTheme="majorHAnsi"/>
          <w:noProof/>
          <w:sz w:val="24"/>
          <w:szCs w:val="24"/>
        </w:rPr>
        <w:t>graduate</w:t>
      </w:r>
      <w:r w:rsidRPr="003B199B">
        <w:rPr>
          <w:rFonts w:asciiTheme="majorHAnsi" w:hAnsiTheme="majorHAnsi"/>
          <w:noProof/>
          <w:sz w:val="24"/>
          <w:szCs w:val="24"/>
        </w:rPr>
        <w:t xml:space="preserve"> who’s passionate about the electronics industry. </w:t>
      </w:r>
      <w:r w:rsidR="003B199B" w:rsidRPr="003B199B">
        <w:rPr>
          <w:rStyle w:val="lt-line-clampline"/>
          <w:rFonts w:asciiTheme="majorHAnsi" w:hAnsiTheme="majorHAnsi" w:cs="Segoe UI"/>
          <w:sz w:val="24"/>
          <w:szCs w:val="24"/>
          <w:bdr w:val="none" w:sz="0" w:space="0" w:color="auto" w:frame="1"/>
          <w:shd w:val="clear" w:color="auto" w:fill="FFFFFF"/>
        </w:rPr>
        <w:t xml:space="preserve">I strive for excellence in my work and enjoy solving new and interesting technical problems. </w:t>
      </w:r>
      <w:r w:rsidR="003B199B" w:rsidRPr="003B199B">
        <w:rPr>
          <w:rFonts w:asciiTheme="majorHAnsi" w:hAnsiTheme="majorHAnsi"/>
          <w:noProof/>
          <w:sz w:val="24"/>
          <w:szCs w:val="24"/>
        </w:rPr>
        <w:t>Presently, I am looking for an entry-level job.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05340CC4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FD3B05">
        <w:rPr>
          <w:noProof/>
          <w:sz w:val="24"/>
          <w:szCs w:val="24"/>
        </w:rPr>
        <w:t>Feb</w:t>
      </w:r>
      <w:r w:rsidR="00D751A9" w:rsidRPr="00680C25">
        <w:rPr>
          <w:noProof/>
          <w:sz w:val="24"/>
          <w:szCs w:val="24"/>
        </w:rPr>
        <w:t xml:space="preserve"> 201</w:t>
      </w:r>
      <w:r w:rsidR="00FD3B05">
        <w:rPr>
          <w:noProof/>
          <w:sz w:val="24"/>
          <w:szCs w:val="24"/>
        </w:rPr>
        <w:t>9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1C3C233F" w14:textId="45AC3140" w:rsidR="0007177B" w:rsidRPr="0007177B" w:rsidRDefault="003B199B" w:rsidP="0007177B">
      <w:pPr>
        <w:pStyle w:val="a"/>
        <w:numPr>
          <w:ilvl w:val="0"/>
          <w:numId w:val="0"/>
        </w:numPr>
        <w:spacing w:line="240" w:lineRule="auto"/>
        <w:ind w:left="216" w:hanging="216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software languages</w:t>
      </w:r>
      <w:r w:rsidR="0007177B"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and tools</w:t>
      </w:r>
    </w:p>
    <w:p w14:paraId="5883EE3B" w14:textId="0A44AE30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Java, Javascript, C</w:t>
      </w:r>
      <w:r w:rsidR="007A08B1" w:rsidRPr="003B199B">
        <w:rPr>
          <w:i/>
          <w:iCs/>
          <w:noProof/>
          <w:sz w:val="24"/>
          <w:szCs w:val="24"/>
        </w:rPr>
        <w:t>,</w:t>
      </w:r>
      <w:r w:rsidRPr="003B199B">
        <w:rPr>
          <w:i/>
          <w:iCs/>
          <w:noProof/>
          <w:sz w:val="24"/>
          <w:szCs w:val="24"/>
        </w:rPr>
        <w:t xml:space="preserve"> C#, Python, MIPS assembly</w:t>
      </w:r>
      <w:r w:rsidR="003B199B" w:rsidRPr="003B199B">
        <w:rPr>
          <w:i/>
          <w:iCs/>
          <w:noProof/>
          <w:sz w:val="24"/>
          <w:szCs w:val="24"/>
        </w:rPr>
        <w:t>, Shell script, MATLAB, LabView</w:t>
      </w:r>
    </w:p>
    <w:p w14:paraId="6E9BD631" w14:textId="36E83877" w:rsidR="003B199B" w:rsidRPr="003B199B" w:rsidRDefault="00663C56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>Linux, Git</w:t>
      </w:r>
      <w:r w:rsidR="00844567">
        <w:rPr>
          <w:rFonts w:eastAsia="黑体"/>
          <w:i/>
          <w:iCs/>
          <w:noProof/>
          <w:sz w:val="24"/>
          <w:szCs w:val="24"/>
        </w:rPr>
        <w:t>,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 Sublime Text, Eclipse, Visual Studio</w:t>
      </w:r>
      <w:r w:rsidR="00305420">
        <w:rPr>
          <w:rFonts w:eastAsia="黑体"/>
          <w:i/>
          <w:iCs/>
          <w:noProof/>
          <w:sz w:val="24"/>
          <w:szCs w:val="24"/>
        </w:rPr>
        <w:t xml:space="preserve"> </w:t>
      </w:r>
      <w:r w:rsidR="00305420" w:rsidRPr="003B199B">
        <w:rPr>
          <w:rFonts w:eastAsia="黑体"/>
          <w:i/>
          <w:iCs/>
          <w:noProof/>
          <w:sz w:val="24"/>
          <w:szCs w:val="24"/>
        </w:rPr>
        <w:t>Code</w:t>
      </w:r>
      <w:r w:rsidR="003B199B" w:rsidRP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Atmel studio, uVision, .NET Core</w:t>
      </w:r>
      <w:r w:rsidR="003B199B">
        <w:rPr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PyQt GUI</w:t>
      </w:r>
      <w:r w:rsidR="003B199B">
        <w:rPr>
          <w:rFonts w:eastAsia="黑体"/>
          <w:i/>
          <w:iCs/>
          <w:noProof/>
          <w:sz w:val="24"/>
          <w:szCs w:val="24"/>
        </w:rPr>
        <w:t xml:space="preserve">, </w:t>
      </w:r>
      <w:r w:rsidR="003B199B" w:rsidRPr="003B199B">
        <w:rPr>
          <w:i/>
          <w:iCs/>
          <w:noProof/>
          <w:sz w:val="24"/>
          <w:szCs w:val="24"/>
        </w:rPr>
        <w:t>Altium Designer,</w:t>
      </w:r>
      <w:r w:rsidR="00E9045F">
        <w:rPr>
          <w:i/>
          <w:iCs/>
          <w:noProof/>
          <w:sz w:val="24"/>
          <w:szCs w:val="24"/>
        </w:rPr>
        <w:t xml:space="preserve"> Kicad,</w:t>
      </w:r>
      <w:r w:rsidR="003B199B" w:rsidRPr="003B199B">
        <w:rPr>
          <w:i/>
          <w:iCs/>
          <w:noProof/>
          <w:sz w:val="24"/>
          <w:szCs w:val="24"/>
        </w:rPr>
        <w:t xml:space="preserve"> Cadence,</w:t>
      </w:r>
      <w:r w:rsidR="003B199B" w:rsidRPr="003B199B">
        <w:rPr>
          <w:rFonts w:hint="eastAsia"/>
          <w:i/>
          <w:iCs/>
          <w:noProof/>
          <w:sz w:val="24"/>
          <w:szCs w:val="24"/>
        </w:rPr>
        <w:t xml:space="preserve"> N</w:t>
      </w:r>
      <w:r w:rsidR="003B199B" w:rsidRPr="003B199B">
        <w:rPr>
          <w:i/>
          <w:iCs/>
          <w:noProof/>
          <w:sz w:val="24"/>
          <w:szCs w:val="24"/>
        </w:rPr>
        <w:t>X, Solidworks</w:t>
      </w:r>
    </w:p>
    <w:p w14:paraId="6C4B83AD" w14:textId="77777777" w:rsidR="003B199B" w:rsidRDefault="003B199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</w:p>
    <w:p w14:paraId="5E6469B4" w14:textId="223527FB" w:rsidR="0007177B" w:rsidRPr="0007177B" w:rsidRDefault="0007177B" w:rsidP="0007177B">
      <w:pPr>
        <w:pStyle w:val="a"/>
        <w:numPr>
          <w:ilvl w:val="0"/>
          <w:numId w:val="0"/>
        </w:numPr>
        <w:spacing w:line="240" w:lineRule="auto"/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</w:pPr>
      <w:r w:rsidRPr="0007177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 xml:space="preserve">Hardware </w:t>
      </w:r>
      <w:r w:rsidR="003B199B">
        <w:rPr>
          <w:rFonts w:asciiTheme="majorHAnsi" w:eastAsiaTheme="majorEastAsia" w:hAnsiTheme="majorHAnsi" w:cstheme="majorBidi"/>
          <w:b/>
          <w:bCs/>
          <w:iCs/>
          <w:caps/>
          <w:color w:val="262626" w:themeColor="text1" w:themeTint="D9"/>
          <w:sz w:val="24"/>
          <w:szCs w:val="24"/>
        </w:rPr>
        <w:t>skills and tools</w:t>
      </w:r>
    </w:p>
    <w:p w14:paraId="47AFBAFA" w14:textId="380FBE33" w:rsidR="0007177B" w:rsidRPr="003B199B" w:rsidRDefault="0007177B" w:rsidP="00B70812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FPGA, Verilog, </w:t>
      </w:r>
      <w:r w:rsidR="00202BB7">
        <w:rPr>
          <w:i/>
          <w:iCs/>
          <w:noProof/>
          <w:sz w:val="24"/>
          <w:szCs w:val="24"/>
        </w:rPr>
        <w:t>B</w:t>
      </w:r>
      <w:r w:rsidR="00202BB7" w:rsidRPr="00202BB7">
        <w:rPr>
          <w:i/>
          <w:iCs/>
          <w:noProof/>
          <w:sz w:val="24"/>
          <w:szCs w:val="24"/>
        </w:rPr>
        <w:t>are metal board</w:t>
      </w:r>
      <w:r w:rsidR="001C160D">
        <w:rPr>
          <w:i/>
          <w:iCs/>
          <w:noProof/>
          <w:sz w:val="24"/>
          <w:szCs w:val="24"/>
        </w:rPr>
        <w:t xml:space="preserve"> programming</w:t>
      </w:r>
      <w:r w:rsidRPr="003B199B">
        <w:rPr>
          <w:i/>
          <w:iCs/>
          <w:noProof/>
          <w:sz w:val="24"/>
          <w:szCs w:val="24"/>
        </w:rPr>
        <w:t>, I2C, SPI, UART, B</w:t>
      </w:r>
      <w:r w:rsidR="001C160D">
        <w:rPr>
          <w:i/>
          <w:iCs/>
          <w:noProof/>
          <w:sz w:val="24"/>
          <w:szCs w:val="24"/>
        </w:rPr>
        <w:t>LE</w:t>
      </w:r>
      <w:r w:rsidRPr="003B199B">
        <w:rPr>
          <w:i/>
          <w:iCs/>
          <w:noProof/>
          <w:sz w:val="24"/>
          <w:szCs w:val="24"/>
        </w:rPr>
        <w:t>, Wifi</w:t>
      </w:r>
    </w:p>
    <w:p w14:paraId="524749D7" w14:textId="77777777" w:rsidR="003B199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Embedded hardware design, Power </w:t>
      </w:r>
      <w:r w:rsidR="00B021F8" w:rsidRPr="003B199B">
        <w:rPr>
          <w:i/>
          <w:iCs/>
          <w:noProof/>
          <w:sz w:val="24"/>
          <w:szCs w:val="24"/>
        </w:rPr>
        <w:t>E</w:t>
      </w:r>
      <w:r w:rsidRPr="003B199B">
        <w:rPr>
          <w:i/>
          <w:iCs/>
          <w:noProof/>
          <w:sz w:val="24"/>
          <w:szCs w:val="24"/>
        </w:rPr>
        <w:t xml:space="preserve">lectronics, </w:t>
      </w:r>
      <w:r w:rsidRPr="003B199B">
        <w:rPr>
          <w:rFonts w:hint="eastAsia"/>
          <w:i/>
          <w:iCs/>
          <w:noProof/>
          <w:sz w:val="24"/>
          <w:szCs w:val="24"/>
        </w:rPr>
        <w:t>P</w:t>
      </w:r>
      <w:r w:rsidRPr="003B199B">
        <w:rPr>
          <w:i/>
          <w:iCs/>
          <w:noProof/>
          <w:sz w:val="24"/>
          <w:szCs w:val="24"/>
        </w:rPr>
        <w:t>CB layout design, BOM management</w:t>
      </w:r>
    </w:p>
    <w:p w14:paraId="7ECE340C" w14:textId="7F07EBA4" w:rsidR="0007177B" w:rsidRPr="003B199B" w:rsidRDefault="0007177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i/>
          <w:iCs/>
          <w:noProof/>
          <w:sz w:val="24"/>
          <w:szCs w:val="24"/>
        </w:rPr>
        <w:t xml:space="preserve">SMT </w:t>
      </w:r>
      <w:r w:rsidR="00B021F8" w:rsidRPr="003B199B">
        <w:rPr>
          <w:i/>
          <w:iCs/>
          <w:noProof/>
          <w:sz w:val="24"/>
          <w:szCs w:val="24"/>
        </w:rPr>
        <w:t>s</w:t>
      </w:r>
      <w:r w:rsidRPr="003B199B">
        <w:rPr>
          <w:i/>
          <w:iCs/>
          <w:noProof/>
          <w:sz w:val="24"/>
          <w:szCs w:val="24"/>
        </w:rPr>
        <w:t xml:space="preserve">oldering, Hot air rework, Wire bonding, Electroplating, </w:t>
      </w:r>
      <w:r w:rsidR="001C160D">
        <w:rPr>
          <w:i/>
          <w:iCs/>
          <w:noProof/>
          <w:sz w:val="24"/>
          <w:szCs w:val="24"/>
        </w:rPr>
        <w:t>Circuit probing/debugging</w:t>
      </w:r>
    </w:p>
    <w:p w14:paraId="25B63861" w14:textId="0E59C32A" w:rsidR="003B199B" w:rsidRPr="003B199B" w:rsidRDefault="003B199B" w:rsidP="003B199B">
      <w:pPr>
        <w:pStyle w:val="a"/>
        <w:spacing w:line="276" w:lineRule="auto"/>
        <w:rPr>
          <w:i/>
          <w:iCs/>
          <w:noProof/>
          <w:sz w:val="24"/>
          <w:szCs w:val="24"/>
        </w:rPr>
      </w:pPr>
      <w:r w:rsidRPr="003B199B">
        <w:rPr>
          <w:rFonts w:hint="eastAsia"/>
          <w:i/>
          <w:iCs/>
          <w:noProof/>
          <w:sz w:val="24"/>
          <w:szCs w:val="24"/>
        </w:rPr>
        <w:t>M</w:t>
      </w:r>
      <w:r w:rsidRPr="003B199B">
        <w:rPr>
          <w:i/>
          <w:iCs/>
          <w:noProof/>
          <w:sz w:val="24"/>
          <w:szCs w:val="24"/>
        </w:rPr>
        <w:t xml:space="preserve">ultimeter, oscilloscopes, Function generator, Logic analyzer, Network analyzer </w:t>
      </w:r>
    </w:p>
    <w:p w14:paraId="2A48B5D1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>
        <w:rPr>
          <w:sz w:val="32"/>
        </w:rPr>
        <w:t>Work</w:t>
      </w:r>
      <w:r w:rsidRPr="001C12A4">
        <w:rPr>
          <w:sz w:val="32"/>
        </w:rPr>
        <w:t xml:space="preserve"> Experiences</w:t>
      </w:r>
    </w:p>
    <w:p w14:paraId="4273E14D" w14:textId="4E3031CC" w:rsidR="00B70812" w:rsidRDefault="00B70812" w:rsidP="00B70812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2018-present</w:t>
      </w:r>
    </w:p>
    <w:p w14:paraId="4101AFE2" w14:textId="77777777" w:rsidR="003B199B" w:rsidRPr="003B199B" w:rsidRDefault="006D552F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1: Age-Related Macular Degeneration Diagnostic Tool: Hardware and Software Development. </w:t>
      </w:r>
      <w:r w:rsidR="004B39DA" w:rsidRPr="003B199B">
        <w:rPr>
          <w:b/>
          <w:bCs/>
          <w:noProof/>
          <w:sz w:val="24"/>
          <w:szCs w:val="24"/>
        </w:rPr>
        <w:t xml:space="preserve"> </w:t>
      </w:r>
    </w:p>
    <w:p w14:paraId="7258AF06" w14:textId="3DCDC462" w:rsidR="003B199B" w:rsidRDefault="003B199B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Brought</w:t>
      </w:r>
      <w:r w:rsidR="00E532D9">
        <w:rPr>
          <w:noProof/>
          <w:sz w:val="24"/>
          <w:szCs w:val="24"/>
        </w:rPr>
        <w:t xml:space="preserve"> up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</w:t>
      </w:r>
      <w:r w:rsidR="004B39DA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system</w:t>
      </w:r>
      <w:r w:rsidR="004B39DA">
        <w:rPr>
          <w:noProof/>
          <w:sz w:val="24"/>
          <w:szCs w:val="24"/>
        </w:rPr>
        <w:t xml:space="preserve"> for </w:t>
      </w:r>
      <w:r w:rsidR="00E532D9">
        <w:rPr>
          <w:noProof/>
          <w:sz w:val="24"/>
          <w:szCs w:val="24"/>
        </w:rPr>
        <w:t xml:space="preserve">capturing small hand movement </w:t>
      </w:r>
      <w:r>
        <w:rPr>
          <w:noProof/>
          <w:sz w:val="24"/>
          <w:szCs w:val="24"/>
        </w:rPr>
        <w:t>gestures within</w:t>
      </w:r>
      <w:r w:rsidR="00E532D9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 series of</w:t>
      </w:r>
      <w:r w:rsidR="004B39DA">
        <w:rPr>
          <w:noProof/>
          <w:sz w:val="24"/>
          <w:szCs w:val="24"/>
        </w:rPr>
        <w:t xml:space="preserve"> </w:t>
      </w:r>
      <w:r w:rsidR="00E532D9">
        <w:rPr>
          <w:noProof/>
          <w:sz w:val="24"/>
          <w:szCs w:val="24"/>
        </w:rPr>
        <w:t>resea</w:t>
      </w:r>
      <w:r w:rsidR="00FF318D">
        <w:rPr>
          <w:noProof/>
          <w:sz w:val="24"/>
          <w:szCs w:val="24"/>
        </w:rPr>
        <w:t>r</w:t>
      </w:r>
      <w:r w:rsidR="00E532D9">
        <w:rPr>
          <w:noProof/>
          <w:sz w:val="24"/>
          <w:szCs w:val="24"/>
        </w:rPr>
        <w:t xml:space="preserve">ch </w:t>
      </w:r>
      <w:r w:rsidR="004B39DA">
        <w:rPr>
          <w:noProof/>
          <w:sz w:val="24"/>
          <w:szCs w:val="24"/>
        </w:rPr>
        <w:t>experiments</w:t>
      </w:r>
      <w:r>
        <w:rPr>
          <w:noProof/>
          <w:sz w:val="24"/>
          <w:szCs w:val="24"/>
        </w:rPr>
        <w:t xml:space="preserve">, to recognize two distinct hand gestures made in real-time with an </w:t>
      </w:r>
      <w:r w:rsidRPr="003B199B">
        <w:rPr>
          <w:noProof/>
          <w:sz w:val="24"/>
          <w:szCs w:val="24"/>
          <w:u w:val="single"/>
        </w:rPr>
        <w:t xml:space="preserve">accuracy of </w:t>
      </w:r>
      <w:r w:rsidR="00844567">
        <w:rPr>
          <w:noProof/>
          <w:sz w:val="24"/>
          <w:szCs w:val="24"/>
          <w:u w:val="single"/>
        </w:rPr>
        <w:t>82</w:t>
      </w:r>
      <w:r w:rsidRPr="003B199B">
        <w:rPr>
          <w:noProof/>
          <w:sz w:val="24"/>
          <w:szCs w:val="24"/>
          <w:u w:val="single"/>
        </w:rPr>
        <w:t>%</w:t>
      </w:r>
      <w:r>
        <w:rPr>
          <w:noProof/>
          <w:sz w:val="24"/>
          <w:szCs w:val="24"/>
        </w:rPr>
        <w:t xml:space="preserve">. </w:t>
      </w:r>
    </w:p>
    <w:p w14:paraId="4EEE5F9E" w14:textId="75AFBDE4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Adafruit 32u4 feather</w:t>
      </w:r>
      <w:r w:rsidR="00362760">
        <w:rPr>
          <w:noProof/>
          <w:sz w:val="24"/>
          <w:szCs w:val="24"/>
          <w:lang w:val="en-CA"/>
        </w:rPr>
        <w:t xml:space="preserve"> BLE</w:t>
      </w:r>
      <w:r>
        <w:rPr>
          <w:noProof/>
          <w:sz w:val="24"/>
          <w:szCs w:val="24"/>
          <w:lang w:val="en-CA"/>
        </w:rPr>
        <w:t xml:space="preserve"> board to enable the device being used wirelessly.</w:t>
      </w:r>
    </w:p>
    <w:p w14:paraId="0D4C2158" w14:textId="4256B1A5" w:rsidR="00956B5E" w:rsidRPr="00956B5E" w:rsidRDefault="00956B5E" w:rsidP="00956B5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C# and .NET core framework that enables gesture recognition and device debugging</w:t>
      </w:r>
      <w:r w:rsidR="00DF6DE9">
        <w:rPr>
          <w:rFonts w:eastAsia="黑体"/>
          <w:noProof/>
          <w:sz w:val="24"/>
          <w:szCs w:val="24"/>
          <w:lang w:val="en-CA"/>
        </w:rPr>
        <w:t>.</w:t>
      </w:r>
    </w:p>
    <w:p w14:paraId="14D65E3E" w14:textId="04FF8C62" w:rsidR="004B39DA" w:rsidRPr="00DE509E" w:rsidRDefault="004B39DA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Research paper accepted by </w:t>
      </w:r>
      <w:r w:rsidRPr="004B39DA">
        <w:rPr>
          <w:u w:val="single"/>
          <w:lang w:val="en-CA"/>
        </w:rPr>
        <w:t>61st IEEE International Midwest Symposium on Circuits and Systems</w:t>
      </w:r>
      <w:r>
        <w:rPr>
          <w:u w:val="single"/>
          <w:lang w:val="en-CA"/>
        </w:rPr>
        <w:t>.</w:t>
      </w:r>
    </w:p>
    <w:p w14:paraId="5AB94525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09D9670A" w14:textId="77777777" w:rsidR="003B199B" w:rsidRPr="003B199B" w:rsidRDefault="004B39DA" w:rsidP="003B199B">
      <w:pPr>
        <w:pStyle w:val="a"/>
        <w:spacing w:line="276" w:lineRule="auto"/>
        <w:jc w:val="both"/>
        <w:rPr>
          <w:b/>
          <w:bCs/>
          <w:noProof/>
          <w:sz w:val="24"/>
          <w:szCs w:val="24"/>
          <w:u w:val="single"/>
        </w:rPr>
      </w:pPr>
      <w:r w:rsidRPr="003B199B">
        <w:rPr>
          <w:b/>
          <w:bCs/>
          <w:noProof/>
          <w:sz w:val="24"/>
          <w:szCs w:val="24"/>
        </w:rPr>
        <w:t xml:space="preserve">Project 2: A Non-Invasive Wireless Respiratory Monitoring System for Animals. </w:t>
      </w:r>
    </w:p>
    <w:p w14:paraId="03B9550F" w14:textId="397B6384" w:rsidR="003B199B" w:rsidRPr="00202BB7" w:rsidRDefault="004B39DA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lastRenderedPageBreak/>
        <w:t>Designed a biomedical device t</w:t>
      </w:r>
      <w:r w:rsidR="003B199B">
        <w:rPr>
          <w:noProof/>
          <w:sz w:val="24"/>
          <w:szCs w:val="24"/>
        </w:rPr>
        <w:t>o</w:t>
      </w:r>
      <w:r w:rsidRPr="003B199B">
        <w:rPr>
          <w:noProof/>
          <w:sz w:val="24"/>
          <w:szCs w:val="24"/>
        </w:rPr>
        <w:t xml:space="preserve"> noninvasively monitor a dog’s breath rate </w:t>
      </w:r>
      <w:r w:rsidR="003B199B" w:rsidRPr="003B199B">
        <w:rPr>
          <w:noProof/>
          <w:sz w:val="24"/>
          <w:szCs w:val="24"/>
          <w:u w:val="single"/>
        </w:rPr>
        <w:t>with 99.7% accuracy</w:t>
      </w:r>
      <w:r w:rsidR="003B199B">
        <w:rPr>
          <w:noProof/>
          <w:sz w:val="24"/>
          <w:szCs w:val="24"/>
        </w:rPr>
        <w:t xml:space="preserve"> </w:t>
      </w:r>
      <w:r w:rsidRPr="003B199B">
        <w:rPr>
          <w:noProof/>
          <w:sz w:val="24"/>
          <w:szCs w:val="24"/>
        </w:rPr>
        <w:t>using a</w:t>
      </w:r>
      <w:r w:rsidR="00FF318D" w:rsidRPr="003B199B">
        <w:rPr>
          <w:noProof/>
          <w:sz w:val="24"/>
          <w:szCs w:val="24"/>
        </w:rPr>
        <w:t xml:space="preserve"> piece of</w:t>
      </w:r>
      <w:r w:rsidRPr="003B199B">
        <w:rPr>
          <w:noProof/>
          <w:sz w:val="24"/>
          <w:szCs w:val="24"/>
        </w:rPr>
        <w:t xml:space="preserve"> conductive fabric</w:t>
      </w:r>
      <w:r w:rsidR="003B199B">
        <w:rPr>
          <w:noProof/>
          <w:sz w:val="24"/>
          <w:szCs w:val="24"/>
        </w:rPr>
        <w:t xml:space="preserve"> and</w:t>
      </w:r>
      <w:r w:rsidR="000C60DB" w:rsidRPr="003B199B">
        <w:rPr>
          <w:noProof/>
          <w:sz w:val="24"/>
          <w:szCs w:val="24"/>
        </w:rPr>
        <w:t xml:space="preserve"> wireless technology to remotely monitor</w:t>
      </w:r>
      <w:r w:rsidR="003B199B">
        <w:rPr>
          <w:noProof/>
          <w:sz w:val="24"/>
          <w:szCs w:val="24"/>
        </w:rPr>
        <w:t xml:space="preserve"> breath rate</w:t>
      </w:r>
      <w:r w:rsidR="000C60DB" w:rsidRPr="003B199B">
        <w:rPr>
          <w:noProof/>
          <w:sz w:val="24"/>
          <w:szCs w:val="24"/>
        </w:rPr>
        <w:t xml:space="preserve"> in an undisturbed environment. </w:t>
      </w:r>
    </w:p>
    <w:p w14:paraId="55A5E043" w14:textId="61BC357F" w:rsidR="00DF6DE9" w:rsidRPr="00956B5E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en-CA"/>
        </w:rPr>
        <w:t>Programed the ESP32 SoC to enable the device being used wirelessly.</w:t>
      </w:r>
    </w:p>
    <w:p w14:paraId="4DA5A335" w14:textId="12E9D492" w:rsidR="00202BB7" w:rsidRPr="00DF6DE9" w:rsidRDefault="00DF6DE9" w:rsidP="00DF6DE9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MATLAB that analyze and log the signal.</w:t>
      </w:r>
    </w:p>
    <w:p w14:paraId="3A997671" w14:textId="24BE18F9" w:rsidR="000C60DB" w:rsidRDefault="000C60DB" w:rsidP="000C60D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  <w:u w:val="single"/>
        </w:rPr>
      </w:pPr>
      <w:r w:rsidRPr="003B199B">
        <w:rPr>
          <w:noProof/>
          <w:sz w:val="24"/>
          <w:szCs w:val="24"/>
        </w:rPr>
        <w:t xml:space="preserve">The research was showcased in </w:t>
      </w:r>
      <w:r w:rsidRPr="003B199B">
        <w:rPr>
          <w:noProof/>
          <w:sz w:val="24"/>
          <w:szCs w:val="24"/>
          <w:u w:val="single"/>
        </w:rPr>
        <w:t>Lassonde Undergraduate Research Conference 2018</w:t>
      </w:r>
    </w:p>
    <w:p w14:paraId="2BD0D170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  <w:u w:val="single"/>
        </w:rPr>
      </w:pPr>
    </w:p>
    <w:p w14:paraId="790ABC13" w14:textId="77777777" w:rsidR="003B199B" w:rsidRPr="003B199B" w:rsidRDefault="000C60DB" w:rsidP="00FF318D">
      <w:pPr>
        <w:pStyle w:val="a"/>
        <w:spacing w:line="276" w:lineRule="auto"/>
        <w:jc w:val="both"/>
        <w:rPr>
          <w:b/>
          <w:bCs/>
          <w:noProof/>
          <w:sz w:val="24"/>
          <w:szCs w:val="24"/>
        </w:rPr>
      </w:pPr>
      <w:r w:rsidRPr="003B199B">
        <w:rPr>
          <w:b/>
          <w:bCs/>
          <w:noProof/>
          <w:sz w:val="24"/>
          <w:szCs w:val="24"/>
        </w:rPr>
        <w:t xml:space="preserve">Project 3: Core-CBCM CMOS Capacitive Sensors for </w:t>
      </w:r>
      <w:r w:rsidR="00E532D9" w:rsidRPr="003B199B">
        <w:rPr>
          <w:b/>
          <w:bCs/>
          <w:noProof/>
          <w:sz w:val="24"/>
          <w:szCs w:val="24"/>
        </w:rPr>
        <w:t xml:space="preserve">Life Science </w:t>
      </w:r>
      <w:r w:rsidRPr="003B199B">
        <w:rPr>
          <w:b/>
          <w:bCs/>
          <w:noProof/>
          <w:sz w:val="24"/>
          <w:szCs w:val="24"/>
        </w:rPr>
        <w:t>Applications</w:t>
      </w:r>
      <w:r w:rsidR="00E532D9" w:rsidRPr="003B199B">
        <w:rPr>
          <w:b/>
          <w:bCs/>
          <w:noProof/>
          <w:sz w:val="24"/>
          <w:szCs w:val="24"/>
        </w:rPr>
        <w:t xml:space="preserve">. </w:t>
      </w:r>
    </w:p>
    <w:p w14:paraId="2A3A3F01" w14:textId="7C9D2335" w:rsidR="003B199B" w:rsidRDefault="00DE509E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Built out a test platform on top of a custom</w:t>
      </w:r>
      <w:r w:rsidR="00AB6611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>designed</w:t>
      </w:r>
      <w:r w:rsidR="00E532D9" w:rsidRPr="00FF318D">
        <w:rPr>
          <w:noProof/>
          <w:sz w:val="24"/>
          <w:szCs w:val="24"/>
        </w:rPr>
        <w:t xml:space="preserve"> </w:t>
      </w:r>
      <w:bookmarkStart w:id="0" w:name="_Hlk17369239"/>
      <w:r w:rsidR="00E532D9" w:rsidRPr="00FF318D">
        <w:rPr>
          <w:noProof/>
          <w:sz w:val="24"/>
          <w:szCs w:val="24"/>
        </w:rPr>
        <w:t>CMOS integrate</w:t>
      </w:r>
      <w:r w:rsidR="00AB6611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 xml:space="preserve"> </w:t>
      </w:r>
      <w:r w:rsidR="00E532D9" w:rsidRPr="00FF318D">
        <w:rPr>
          <w:noProof/>
          <w:sz w:val="24"/>
          <w:szCs w:val="24"/>
        </w:rPr>
        <w:t>circuit</w:t>
      </w:r>
      <w:r>
        <w:rPr>
          <w:noProof/>
          <w:sz w:val="24"/>
          <w:szCs w:val="24"/>
        </w:rPr>
        <w:t xml:space="preserve"> to characterize the behavior of a capacitive biosensor.</w:t>
      </w:r>
      <w:r w:rsidR="00E532D9" w:rsidRPr="00FF318D">
        <w:rPr>
          <w:noProof/>
          <w:sz w:val="24"/>
          <w:szCs w:val="24"/>
        </w:rPr>
        <w:t xml:space="preserve"> </w:t>
      </w:r>
    </w:p>
    <w:bookmarkEnd w:id="0"/>
    <w:p w14:paraId="74B5850F" w14:textId="2031586E" w:rsidR="00DE509E" w:rsidRDefault="00FF318D" w:rsidP="003B199B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FF318D">
        <w:rPr>
          <w:noProof/>
          <w:sz w:val="24"/>
          <w:szCs w:val="24"/>
        </w:rPr>
        <w:t>Design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order</w:t>
      </w:r>
      <w:r w:rsidR="00DE509E">
        <w:rPr>
          <w:noProof/>
          <w:sz w:val="24"/>
          <w:szCs w:val="24"/>
        </w:rPr>
        <w:t>ed</w:t>
      </w:r>
      <w:r w:rsidRPr="00FF318D">
        <w:rPr>
          <w:noProof/>
          <w:sz w:val="24"/>
          <w:szCs w:val="24"/>
        </w:rPr>
        <w:t>, assemble</w:t>
      </w:r>
      <w:r w:rsidR="00DE509E">
        <w:rPr>
          <w:noProof/>
          <w:sz w:val="24"/>
          <w:szCs w:val="24"/>
        </w:rPr>
        <w:t>d</w:t>
      </w:r>
      <w:r w:rsidRPr="00FF318D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>a</w:t>
      </w:r>
      <w:r w:rsidRPr="00FF318D">
        <w:rPr>
          <w:noProof/>
          <w:sz w:val="24"/>
          <w:szCs w:val="24"/>
        </w:rPr>
        <w:t xml:space="preserve"> PCB</w:t>
      </w:r>
      <w:r w:rsidR="00DE509E">
        <w:rPr>
          <w:noProof/>
          <w:sz w:val="24"/>
          <w:szCs w:val="24"/>
        </w:rPr>
        <w:t xml:space="preserve"> to </w:t>
      </w:r>
      <w:r w:rsidR="00202BB7">
        <w:rPr>
          <w:noProof/>
          <w:sz w:val="24"/>
          <w:szCs w:val="24"/>
        </w:rPr>
        <w:t>power</w:t>
      </w:r>
      <w:r w:rsidR="00DE509E">
        <w:rPr>
          <w:noProof/>
          <w:sz w:val="24"/>
          <w:szCs w:val="24"/>
        </w:rPr>
        <w:t xml:space="preserve"> the custom CMOS </w:t>
      </w:r>
      <w:r w:rsidR="00202BB7">
        <w:rPr>
          <w:noProof/>
          <w:sz w:val="24"/>
          <w:szCs w:val="24"/>
        </w:rPr>
        <w:t xml:space="preserve">and interface it </w:t>
      </w:r>
      <w:r w:rsidR="00DE509E">
        <w:rPr>
          <w:noProof/>
          <w:sz w:val="24"/>
          <w:szCs w:val="24"/>
        </w:rPr>
        <w:t>with our embedded system.</w:t>
      </w:r>
    </w:p>
    <w:p w14:paraId="2D0C58B9" w14:textId="6BD95F2D" w:rsidR="00DE509E" w:rsidRDefault="00DE509E" w:rsidP="00DE509E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 w:rsidRPr="00DE509E">
        <w:rPr>
          <w:noProof/>
          <w:sz w:val="24"/>
          <w:szCs w:val="24"/>
        </w:rPr>
        <w:t>P</w:t>
      </w:r>
      <w:r w:rsidR="00FF318D" w:rsidRPr="00DE509E">
        <w:rPr>
          <w:noProof/>
          <w:sz w:val="24"/>
          <w:szCs w:val="24"/>
        </w:rPr>
        <w:t>rogra</w:t>
      </w:r>
      <w:r w:rsidRPr="00DE509E">
        <w:rPr>
          <w:noProof/>
          <w:sz w:val="24"/>
          <w:szCs w:val="24"/>
        </w:rPr>
        <w:t>m</w:t>
      </w:r>
      <w:r w:rsidR="00FF318D" w:rsidRPr="00DE509E">
        <w:rPr>
          <w:noProof/>
          <w:sz w:val="24"/>
          <w:szCs w:val="24"/>
        </w:rPr>
        <w:t>m</w:t>
      </w:r>
      <w:r w:rsidRPr="00DE509E">
        <w:rPr>
          <w:noProof/>
          <w:sz w:val="24"/>
          <w:szCs w:val="24"/>
        </w:rPr>
        <w:t>ed</w:t>
      </w:r>
      <w:r w:rsidR="00FF318D" w:rsidRPr="00DE509E">
        <w:rPr>
          <w:noProof/>
          <w:sz w:val="24"/>
          <w:szCs w:val="24"/>
        </w:rPr>
        <w:t xml:space="preserve"> </w:t>
      </w:r>
      <w:r w:rsidR="00202BB7">
        <w:rPr>
          <w:noProof/>
          <w:sz w:val="24"/>
          <w:szCs w:val="24"/>
        </w:rPr>
        <w:t>the SAM3X8E microcontroller</w:t>
      </w:r>
      <w:r w:rsidR="00FF318D" w:rsidRPr="00DE509E">
        <w:rPr>
          <w:noProof/>
          <w:sz w:val="24"/>
          <w:szCs w:val="24"/>
        </w:rPr>
        <w:t xml:space="preserve"> to generate input and output</w:t>
      </w:r>
      <w:r w:rsidRPr="00DE509E">
        <w:rPr>
          <w:noProof/>
          <w:sz w:val="24"/>
          <w:szCs w:val="24"/>
        </w:rPr>
        <w:t xml:space="preserve"> which facilitated the analysis and characterization of the target sensor.  </w:t>
      </w:r>
    </w:p>
    <w:p w14:paraId="0D253FAE" w14:textId="11672CCC" w:rsidR="00A05311" w:rsidRPr="00A05311" w:rsidRDefault="00A05311" w:rsidP="00A05311">
      <w:pPr>
        <w:pStyle w:val="a"/>
        <w:numPr>
          <w:ilvl w:val="0"/>
          <w:numId w:val="6"/>
        </w:numPr>
        <w:spacing w:line="276" w:lineRule="auto"/>
        <w:jc w:val="both"/>
        <w:rPr>
          <w:noProof/>
          <w:sz w:val="24"/>
          <w:szCs w:val="24"/>
        </w:rPr>
      </w:pPr>
      <w:r>
        <w:rPr>
          <w:rFonts w:eastAsia="黑体"/>
          <w:noProof/>
          <w:sz w:val="24"/>
          <w:szCs w:val="24"/>
          <w:lang w:val="en-CA"/>
        </w:rPr>
        <w:t>Developed a GUI with Python and PyQt that analyze and log the data from the target sensor.</w:t>
      </w:r>
    </w:p>
    <w:p w14:paraId="22EA930C" w14:textId="77777777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576"/>
        <w:jc w:val="both"/>
        <w:rPr>
          <w:noProof/>
          <w:sz w:val="24"/>
          <w:szCs w:val="24"/>
        </w:rPr>
      </w:pPr>
    </w:p>
    <w:p w14:paraId="3A2988DE" w14:textId="40007AAF" w:rsidR="00663C56" w:rsidRPr="004B39DA" w:rsidRDefault="00663C56" w:rsidP="004B39DA">
      <w:pPr>
        <w:pStyle w:val="10"/>
        <w:spacing w:line="360" w:lineRule="auto"/>
        <w:rPr>
          <w:sz w:val="32"/>
        </w:rPr>
      </w:pPr>
      <w:r w:rsidRPr="004B39DA">
        <w:rPr>
          <w:sz w:val="32"/>
        </w:rPr>
        <w:t>Volunteer Experiences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7B59A291" w14:textId="50ECC8EE" w:rsidR="001C12A4" w:rsidRPr="001F6352" w:rsidRDefault="00BA1A37" w:rsidP="00BF6DDD">
      <w:pPr>
        <w:pStyle w:val="a"/>
        <w:spacing w:line="276" w:lineRule="auto"/>
        <w:jc w:val="both"/>
        <w:rPr>
          <w:noProof/>
          <w:sz w:val="24"/>
          <w:szCs w:val="24"/>
        </w:rPr>
      </w:pPr>
      <w:r w:rsidRPr="00B9788A">
        <w:rPr>
          <w:noProof/>
          <w:sz w:val="24"/>
          <w:szCs w:val="24"/>
        </w:rPr>
        <w:t>Conducted</w:t>
      </w:r>
      <w:r w:rsidR="001F6352" w:rsidRPr="00B9788A">
        <w:rPr>
          <w:noProof/>
          <w:sz w:val="24"/>
          <w:szCs w:val="24"/>
        </w:rPr>
        <w:t xml:space="preserve"> </w:t>
      </w:r>
      <w:r w:rsidR="00663C56" w:rsidRPr="00B9788A">
        <w:rPr>
          <w:noProof/>
          <w:sz w:val="24"/>
          <w:szCs w:val="24"/>
        </w:rPr>
        <w:t>battery qualification test</w:t>
      </w:r>
      <w:r w:rsidR="00DE509E">
        <w:rPr>
          <w:noProof/>
          <w:sz w:val="24"/>
          <w:szCs w:val="24"/>
        </w:rPr>
        <w:t xml:space="preserve"> which identified a selection of space-qualified batteries from numerous products on the market.</w:t>
      </w:r>
    </w:p>
    <w:p w14:paraId="72062AF9" w14:textId="2660E16C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 w:rsidR="00706179">
        <w:rPr>
          <w:bCs/>
          <w:iCs/>
          <w:szCs w:val="24"/>
        </w:rPr>
        <w:t xml:space="preserve">team </w:t>
      </w:r>
      <w:r w:rsidR="00EA4592">
        <w:rPr>
          <w:bCs/>
          <w:iCs/>
          <w:szCs w:val="24"/>
        </w:rPr>
        <w:t>Lead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 w:rsidR="00BA1A37">
        <w:rPr>
          <w:bCs/>
          <w:iCs/>
          <w:szCs w:val="24"/>
        </w:rPr>
        <w:t>present</w:t>
      </w:r>
      <w:r w:rsidR="004E05AB">
        <w:rPr>
          <w:bCs/>
          <w:iCs/>
          <w:szCs w:val="24"/>
        </w:rPr>
        <w:t xml:space="preserve"> </w:t>
      </w:r>
    </w:p>
    <w:p w14:paraId="6DB4A6C0" w14:textId="14AE638F" w:rsidR="00DE509E" w:rsidRPr="00DE509E" w:rsidRDefault="00DE509E" w:rsidP="00DE509E">
      <w:pPr>
        <w:pStyle w:val="a"/>
        <w:numPr>
          <w:ilvl w:val="0"/>
          <w:numId w:val="0"/>
        </w:numPr>
        <w:spacing w:line="276" w:lineRule="auto"/>
        <w:ind w:left="216"/>
        <w:rPr>
          <w:noProof/>
          <w:sz w:val="24"/>
          <w:szCs w:val="24"/>
        </w:rPr>
      </w:pPr>
      <w:r>
        <w:t xml:space="preserve"> </w:t>
      </w:r>
      <w:hyperlink r:id="rId8" w:history="1">
        <w:r w:rsidRPr="005F68F2">
          <w:rPr>
            <w:rStyle w:val="af1"/>
          </w:rPr>
          <w:t>https://github.com/okyx10a/CSDC-electrical/tree/Working-branch</w:t>
        </w:r>
      </w:hyperlink>
    </w:p>
    <w:p w14:paraId="5D79B6E6" w14:textId="20D761DC" w:rsidR="00663C56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Designed and implemented the solar panels system which enabled the satellite to sustain itself in orbit, which generates </w:t>
      </w:r>
      <w:r w:rsidRPr="00DE509E">
        <w:rPr>
          <w:noProof/>
          <w:sz w:val="24"/>
          <w:szCs w:val="24"/>
          <w:u w:val="single"/>
        </w:rPr>
        <w:t>6W of power per orbit</w:t>
      </w:r>
      <w:r>
        <w:rPr>
          <w:noProof/>
          <w:sz w:val="24"/>
          <w:szCs w:val="24"/>
          <w:u w:val="single"/>
        </w:rPr>
        <w:t>.</w:t>
      </w:r>
    </w:p>
    <w:p w14:paraId="76F7ADA6" w14:textId="0FEBC2CB" w:rsidR="00DE509E" w:rsidRDefault="00DE509E" w:rsidP="00DE509E">
      <w:pPr>
        <w:pStyle w:val="a"/>
        <w:spacing w:line="276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Programmed the power system to monitor live behavior feeds and enable power system fail-safes during a live deployment.</w:t>
      </w:r>
    </w:p>
    <w:p w14:paraId="216A8713" w14:textId="0C20043A" w:rsidR="00663C56" w:rsidRPr="00B9788A" w:rsidRDefault="00663C56" w:rsidP="00B9788A">
      <w:pPr>
        <w:pStyle w:val="a"/>
        <w:spacing w:line="276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Prepared </w:t>
      </w:r>
      <w:r w:rsidR="00DE509E">
        <w:rPr>
          <w:noProof/>
          <w:sz w:val="24"/>
          <w:szCs w:val="24"/>
        </w:rPr>
        <w:t>education materials</w:t>
      </w:r>
      <w:r w:rsidRPr="00DB15CA">
        <w:rPr>
          <w:noProof/>
          <w:sz w:val="24"/>
          <w:szCs w:val="24"/>
        </w:rPr>
        <w:t xml:space="preserve"> </w:t>
      </w:r>
      <w:r w:rsidR="00DE509E">
        <w:rPr>
          <w:noProof/>
          <w:sz w:val="24"/>
          <w:szCs w:val="24"/>
        </w:rPr>
        <w:t xml:space="preserve">that document current progress and future plans and </w:t>
      </w:r>
      <w:r w:rsidRPr="00DB15CA">
        <w:rPr>
          <w:noProof/>
          <w:sz w:val="24"/>
          <w:szCs w:val="24"/>
        </w:rPr>
        <w:t>for new members</w:t>
      </w:r>
      <w:bookmarkStart w:id="1" w:name="_GoBack"/>
      <w:bookmarkEnd w:id="1"/>
      <w:r w:rsidRPr="00DB15CA">
        <w:rPr>
          <w:noProof/>
          <w:sz w:val="24"/>
          <w:szCs w:val="24"/>
        </w:rPr>
        <w:t>.</w:t>
      </w:r>
      <w:r w:rsidR="00DE509E">
        <w:rPr>
          <w:noProof/>
          <w:sz w:val="24"/>
          <w:szCs w:val="24"/>
        </w:rPr>
        <w:t xml:space="preserve"> </w:t>
      </w:r>
    </w:p>
    <w:p w14:paraId="3C5D6150" w14:textId="77777777" w:rsidR="00B70812" w:rsidRPr="001C12A4" w:rsidRDefault="00B70812" w:rsidP="00B70812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chievements</w:t>
      </w:r>
    </w:p>
    <w:p w14:paraId="53C098E7" w14:textId="4BBE55BF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>
        <w:rPr>
          <w:noProof/>
          <w:sz w:val="24"/>
          <w:szCs w:val="24"/>
        </w:rPr>
        <w:t xml:space="preserve">                  </w:t>
      </w:r>
      <w:r w:rsidRPr="00680C25">
        <w:rPr>
          <w:noProof/>
          <w:sz w:val="24"/>
          <w:szCs w:val="24"/>
        </w:rPr>
        <w:t>Nov 2015, Nov 2014</w:t>
      </w:r>
    </w:p>
    <w:p w14:paraId="214A59A2" w14:textId="67F09223" w:rsidR="00B70812" w:rsidRPr="00DE509E" w:rsidRDefault="00B70812" w:rsidP="00DE509E">
      <w:pPr>
        <w:pStyle w:val="a"/>
        <w:spacing w:line="276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Pr="00680C25">
        <w:rPr>
          <w:noProof/>
          <w:sz w:val="24"/>
          <w:szCs w:val="24"/>
        </w:rPr>
        <w:tab/>
        <w:t xml:space="preserve">         </w:t>
      </w:r>
      <w:r>
        <w:rPr>
          <w:noProof/>
          <w:sz w:val="24"/>
          <w:szCs w:val="24"/>
        </w:rPr>
        <w:t xml:space="preserve">    </w:t>
      </w:r>
      <w:r w:rsidRPr="00680C25">
        <w:rPr>
          <w:noProof/>
          <w:sz w:val="24"/>
          <w:szCs w:val="24"/>
        </w:rPr>
        <w:t>Aug 2014</w:t>
      </w:r>
    </w:p>
    <w:sectPr w:rsidR="00B70812" w:rsidRPr="00DE509E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6536" w14:textId="77777777" w:rsidR="00BD7381" w:rsidRDefault="00BD7381">
      <w:pPr>
        <w:spacing w:after="0"/>
      </w:pPr>
      <w:r>
        <w:separator/>
      </w:r>
    </w:p>
  </w:endnote>
  <w:endnote w:type="continuationSeparator" w:id="0">
    <w:p w14:paraId="5C39CC9A" w14:textId="77777777" w:rsidR="00BD7381" w:rsidRDefault="00BD73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45582" w14:textId="77777777" w:rsidR="00BD7381" w:rsidRDefault="00BD7381">
      <w:pPr>
        <w:spacing w:after="0"/>
      </w:pPr>
      <w:r>
        <w:separator/>
      </w:r>
    </w:p>
  </w:footnote>
  <w:footnote w:type="continuationSeparator" w:id="0">
    <w:p w14:paraId="4B744691" w14:textId="77777777" w:rsidR="00BD7381" w:rsidRDefault="00BD73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EA7"/>
    <w:multiLevelType w:val="hybridMultilevel"/>
    <w:tmpl w:val="B32E85B4"/>
    <w:lvl w:ilvl="0" w:tplc="7BD2C90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qsFAIPMpqgtAAAA"/>
  </w:docVars>
  <w:rsids>
    <w:rsidRoot w:val="00A05338"/>
    <w:rsid w:val="00023BB9"/>
    <w:rsid w:val="0007177B"/>
    <w:rsid w:val="00074BA4"/>
    <w:rsid w:val="00077C43"/>
    <w:rsid w:val="00090B93"/>
    <w:rsid w:val="000938FC"/>
    <w:rsid w:val="000A4F59"/>
    <w:rsid w:val="000C60DB"/>
    <w:rsid w:val="000D1CCC"/>
    <w:rsid w:val="000D204E"/>
    <w:rsid w:val="000D735F"/>
    <w:rsid w:val="001036D8"/>
    <w:rsid w:val="00117189"/>
    <w:rsid w:val="00130B3A"/>
    <w:rsid w:val="00141A4C"/>
    <w:rsid w:val="00142B78"/>
    <w:rsid w:val="00147A04"/>
    <w:rsid w:val="00183D8B"/>
    <w:rsid w:val="001844B9"/>
    <w:rsid w:val="001A3BC9"/>
    <w:rsid w:val="001B29CF"/>
    <w:rsid w:val="001C12A4"/>
    <w:rsid w:val="001C160D"/>
    <w:rsid w:val="001D28CF"/>
    <w:rsid w:val="001D3CA7"/>
    <w:rsid w:val="001F342D"/>
    <w:rsid w:val="001F6352"/>
    <w:rsid w:val="00202BB7"/>
    <w:rsid w:val="00230BCB"/>
    <w:rsid w:val="002330E4"/>
    <w:rsid w:val="00273FF9"/>
    <w:rsid w:val="00275DBE"/>
    <w:rsid w:val="0028220F"/>
    <w:rsid w:val="002921FF"/>
    <w:rsid w:val="00292B60"/>
    <w:rsid w:val="002A76C1"/>
    <w:rsid w:val="002B028F"/>
    <w:rsid w:val="002C54A1"/>
    <w:rsid w:val="002C72EA"/>
    <w:rsid w:val="002C7821"/>
    <w:rsid w:val="002D2494"/>
    <w:rsid w:val="00305420"/>
    <w:rsid w:val="00356C14"/>
    <w:rsid w:val="00362760"/>
    <w:rsid w:val="00387631"/>
    <w:rsid w:val="00392931"/>
    <w:rsid w:val="003A35BF"/>
    <w:rsid w:val="003B199B"/>
    <w:rsid w:val="004016C5"/>
    <w:rsid w:val="0040307A"/>
    <w:rsid w:val="004141CA"/>
    <w:rsid w:val="0045207D"/>
    <w:rsid w:val="00452EA0"/>
    <w:rsid w:val="00482C2B"/>
    <w:rsid w:val="004962B6"/>
    <w:rsid w:val="004A2F54"/>
    <w:rsid w:val="004B39DA"/>
    <w:rsid w:val="004C6E9F"/>
    <w:rsid w:val="004E05AB"/>
    <w:rsid w:val="005672A4"/>
    <w:rsid w:val="0058598E"/>
    <w:rsid w:val="005F6D0A"/>
    <w:rsid w:val="006077F8"/>
    <w:rsid w:val="00613275"/>
    <w:rsid w:val="00617B26"/>
    <w:rsid w:val="006270A9"/>
    <w:rsid w:val="00642800"/>
    <w:rsid w:val="006461A2"/>
    <w:rsid w:val="00663C56"/>
    <w:rsid w:val="00675117"/>
    <w:rsid w:val="00675956"/>
    <w:rsid w:val="00680C25"/>
    <w:rsid w:val="00681034"/>
    <w:rsid w:val="00681B39"/>
    <w:rsid w:val="006A4CD9"/>
    <w:rsid w:val="006C6449"/>
    <w:rsid w:val="006D552F"/>
    <w:rsid w:val="00706179"/>
    <w:rsid w:val="007162D8"/>
    <w:rsid w:val="00737F7C"/>
    <w:rsid w:val="00753AFE"/>
    <w:rsid w:val="00771E06"/>
    <w:rsid w:val="007A08B1"/>
    <w:rsid w:val="007A6974"/>
    <w:rsid w:val="007B4012"/>
    <w:rsid w:val="007C2A0F"/>
    <w:rsid w:val="007F4E9A"/>
    <w:rsid w:val="0080191B"/>
    <w:rsid w:val="008105D0"/>
    <w:rsid w:val="00816216"/>
    <w:rsid w:val="00844567"/>
    <w:rsid w:val="00860701"/>
    <w:rsid w:val="0087734B"/>
    <w:rsid w:val="0089345A"/>
    <w:rsid w:val="008A248F"/>
    <w:rsid w:val="008B3F05"/>
    <w:rsid w:val="008B5CE2"/>
    <w:rsid w:val="008B75AE"/>
    <w:rsid w:val="008C3108"/>
    <w:rsid w:val="008E40B3"/>
    <w:rsid w:val="009124BC"/>
    <w:rsid w:val="009369E4"/>
    <w:rsid w:val="00956B5E"/>
    <w:rsid w:val="00977081"/>
    <w:rsid w:val="009A27AA"/>
    <w:rsid w:val="009A514C"/>
    <w:rsid w:val="009B2BB4"/>
    <w:rsid w:val="009B30B0"/>
    <w:rsid w:val="009B62C1"/>
    <w:rsid w:val="009C4285"/>
    <w:rsid w:val="009C5155"/>
    <w:rsid w:val="009D5933"/>
    <w:rsid w:val="009D6B27"/>
    <w:rsid w:val="00A00BF4"/>
    <w:rsid w:val="00A05311"/>
    <w:rsid w:val="00A05338"/>
    <w:rsid w:val="00A14325"/>
    <w:rsid w:val="00A14878"/>
    <w:rsid w:val="00A21E7B"/>
    <w:rsid w:val="00A4066C"/>
    <w:rsid w:val="00A63D08"/>
    <w:rsid w:val="00A73551"/>
    <w:rsid w:val="00A77AB5"/>
    <w:rsid w:val="00A87BB3"/>
    <w:rsid w:val="00A90C49"/>
    <w:rsid w:val="00AA3488"/>
    <w:rsid w:val="00AB6611"/>
    <w:rsid w:val="00B021F8"/>
    <w:rsid w:val="00B0448D"/>
    <w:rsid w:val="00B40E37"/>
    <w:rsid w:val="00B70425"/>
    <w:rsid w:val="00B70812"/>
    <w:rsid w:val="00B8167F"/>
    <w:rsid w:val="00B9788A"/>
    <w:rsid w:val="00BA1A37"/>
    <w:rsid w:val="00BB0061"/>
    <w:rsid w:val="00BD7381"/>
    <w:rsid w:val="00BD768D"/>
    <w:rsid w:val="00BF6DDD"/>
    <w:rsid w:val="00BF7415"/>
    <w:rsid w:val="00C07E30"/>
    <w:rsid w:val="00C139AB"/>
    <w:rsid w:val="00C356AE"/>
    <w:rsid w:val="00C61E18"/>
    <w:rsid w:val="00C61F8E"/>
    <w:rsid w:val="00C8096C"/>
    <w:rsid w:val="00C90D62"/>
    <w:rsid w:val="00CA1DC8"/>
    <w:rsid w:val="00CA7562"/>
    <w:rsid w:val="00D16519"/>
    <w:rsid w:val="00D751A9"/>
    <w:rsid w:val="00D8477E"/>
    <w:rsid w:val="00DB15CA"/>
    <w:rsid w:val="00DC6F77"/>
    <w:rsid w:val="00DE41B6"/>
    <w:rsid w:val="00DE509E"/>
    <w:rsid w:val="00DE5F32"/>
    <w:rsid w:val="00DF6DE9"/>
    <w:rsid w:val="00E24245"/>
    <w:rsid w:val="00E532D9"/>
    <w:rsid w:val="00E83E4B"/>
    <w:rsid w:val="00E9045F"/>
    <w:rsid w:val="00EA4592"/>
    <w:rsid w:val="00EC33DE"/>
    <w:rsid w:val="00ED00A2"/>
    <w:rsid w:val="00EE7F30"/>
    <w:rsid w:val="00F010BE"/>
    <w:rsid w:val="00F13193"/>
    <w:rsid w:val="00F21D7C"/>
    <w:rsid w:val="00F24A73"/>
    <w:rsid w:val="00F27CFD"/>
    <w:rsid w:val="00F654F5"/>
    <w:rsid w:val="00F84DDD"/>
    <w:rsid w:val="00F85133"/>
    <w:rsid w:val="00FA656C"/>
    <w:rsid w:val="00FD3B05"/>
    <w:rsid w:val="00FF2539"/>
    <w:rsid w:val="00FF318D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3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paragraph" w:customStyle="1" w:styleId="Default">
    <w:name w:val="Default"/>
    <w:rsid w:val="000D204E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  <w:lang w:val="en-CA"/>
    </w:rPr>
  </w:style>
  <w:style w:type="character" w:customStyle="1" w:styleId="lt-line-clampline">
    <w:name w:val="lt-line-clamp__line"/>
    <w:basedOn w:val="a2"/>
    <w:rsid w:val="003B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yx10a/CSDC-electrical/tree/Working-bra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63448-5C9D-4559-9801-883033686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399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乔 Owen</cp:lastModifiedBy>
  <cp:revision>10</cp:revision>
  <cp:lastPrinted>2019-10-17T20:06:00Z</cp:lastPrinted>
  <dcterms:created xsi:type="dcterms:W3CDTF">2019-10-07T17:46:00Z</dcterms:created>
  <dcterms:modified xsi:type="dcterms:W3CDTF">2019-11-01T14:38:00Z</dcterms:modified>
  <cp:version/>
</cp:coreProperties>
</file>