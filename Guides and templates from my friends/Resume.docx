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69745BEA" w:rsidR="00816216" w:rsidRDefault="0089345A" w:rsidP="00141A4C">
      <w:pPr>
        <w:pStyle w:val="a5"/>
      </w:pPr>
      <w:r>
        <w:t>Owen</w:t>
      </w:r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77777777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25314B9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3B199B" w:rsidRPr="003B199B">
        <w:rPr>
          <w:rFonts w:eastAsia="黑体" w:hint="eastAsia"/>
          <w:i/>
          <w:iCs/>
          <w:noProof/>
          <w:sz w:val="24"/>
          <w:szCs w:val="24"/>
        </w:rPr>
        <w:t>,</w:t>
      </w:r>
      <w:r w:rsidR="00844567">
        <w:rPr>
          <w:rFonts w:eastAsia="黑体"/>
          <w:i/>
          <w:iCs/>
          <w:noProof/>
          <w:sz w:val="24"/>
          <w:szCs w:val="24"/>
        </w:rPr>
        <w:t xml:space="preserve"> RTOS,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>, Docker,</w:t>
      </w:r>
      <w:r w:rsidR="003B199B" w:rsidRPr="003B199B">
        <w:rPr>
          <w:i/>
          <w:iCs/>
          <w:noProof/>
          <w:sz w:val="24"/>
          <w:szCs w:val="24"/>
        </w:rPr>
        <w:t xml:space="preserve"> 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Solidworks, Siemens PSSE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692094A0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FPGA, Verilog, Embedded software development, I2C, SPI, UART, Bluetooth,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4337E48A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>oldering, Hot air rework, Wire bonding, Electroplating, Electronics repair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135FC244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  <w:bookmarkStart w:id="0" w:name="_GoBack"/>
      <w:bookmarkEnd w:id="0"/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04E8C19A" w:rsidR="003B199B" w:rsidRPr="003B199B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72BE75C0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the custom CMOS with our embedded system.</w:t>
      </w:r>
    </w:p>
    <w:p w14:paraId="2D0C58B9" w14:textId="48C6BB86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for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AA0E4" w14:textId="77777777" w:rsidR="001036D8" w:rsidRDefault="001036D8">
      <w:pPr>
        <w:spacing w:after="0"/>
      </w:pPr>
      <w:r>
        <w:separator/>
      </w:r>
    </w:p>
  </w:endnote>
  <w:endnote w:type="continuationSeparator" w:id="0">
    <w:p w14:paraId="420EA81F" w14:textId="77777777" w:rsidR="001036D8" w:rsidRDefault="001036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6E5D8" w14:textId="77777777" w:rsidR="001036D8" w:rsidRDefault="001036D8">
      <w:pPr>
        <w:spacing w:after="0"/>
      </w:pPr>
      <w:r>
        <w:separator/>
      </w:r>
    </w:p>
  </w:footnote>
  <w:footnote w:type="continuationSeparator" w:id="0">
    <w:p w14:paraId="21096295" w14:textId="77777777" w:rsidR="001036D8" w:rsidRDefault="001036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MqsFALSmZKktAAAA"/>
  </w:docVars>
  <w:rsids>
    <w:rsidRoot w:val="00A05338"/>
    <w:rsid w:val="0007177B"/>
    <w:rsid w:val="000938FC"/>
    <w:rsid w:val="000A4F59"/>
    <w:rsid w:val="000C60DB"/>
    <w:rsid w:val="000D1CCC"/>
    <w:rsid w:val="000D204E"/>
    <w:rsid w:val="000D735F"/>
    <w:rsid w:val="001036D8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53AFE"/>
    <w:rsid w:val="00771E06"/>
    <w:rsid w:val="007A08B1"/>
    <w:rsid w:val="007A6974"/>
    <w:rsid w:val="007F4E9A"/>
    <w:rsid w:val="0080191B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B6611"/>
    <w:rsid w:val="00B021F8"/>
    <w:rsid w:val="00B0448D"/>
    <w:rsid w:val="00B40E37"/>
    <w:rsid w:val="00B70425"/>
    <w:rsid w:val="00B70812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509E"/>
    <w:rsid w:val="00DE5F32"/>
    <w:rsid w:val="00E532D9"/>
    <w:rsid w:val="00E83E4B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6EF6-86D2-4E67-B92A-AE006A0A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541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31</cp:revision>
  <cp:lastPrinted>2019-08-22T15:05:00Z</cp:lastPrinted>
  <dcterms:created xsi:type="dcterms:W3CDTF">2019-06-13T00:56:00Z</dcterms:created>
  <dcterms:modified xsi:type="dcterms:W3CDTF">2019-08-28T03:05:00Z</dcterms:modified>
  <cp:version/>
</cp:coreProperties>
</file>