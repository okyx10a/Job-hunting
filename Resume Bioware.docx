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3D167064" w:rsidR="00816216" w:rsidRDefault="00C356AE" w:rsidP="00141A4C">
      <w:pPr>
        <w:pStyle w:val="a5"/>
      </w:pPr>
      <w:r>
        <w:rPr>
          <w:lang w:val="en-CA"/>
        </w:rPr>
        <w:t>Kuanghua</w:t>
      </w:r>
      <w:r w:rsidR="00A05338">
        <w:t xml:space="preserve"> Qiao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D445671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="00BC3830">
        <w:rPr>
          <w:rFonts w:asciiTheme="majorHAnsi" w:hAnsiTheme="majorHAnsi"/>
          <w:noProof/>
          <w:sz w:val="24"/>
          <w:szCs w:val="24"/>
        </w:rPr>
        <w:t xml:space="preserve"> from York University</w:t>
      </w:r>
      <w:r w:rsidRPr="003B199B">
        <w:rPr>
          <w:rFonts w:asciiTheme="majorHAnsi" w:hAnsiTheme="majorHAnsi"/>
          <w:noProof/>
          <w:sz w:val="24"/>
          <w:szCs w:val="24"/>
        </w:rPr>
        <w:t xml:space="preserve">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B28FE29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</w:t>
      </w:r>
      <w:r w:rsidR="00A02AF7">
        <w:rPr>
          <w:i/>
          <w:iCs/>
          <w:noProof/>
          <w:sz w:val="24"/>
          <w:szCs w:val="24"/>
        </w:rPr>
        <w:t>Bash</w:t>
      </w:r>
      <w:bookmarkStart w:id="0" w:name="_GoBack"/>
      <w:bookmarkEnd w:id="0"/>
      <w:r w:rsidR="003B199B" w:rsidRPr="003B199B">
        <w:rPr>
          <w:i/>
          <w:iCs/>
          <w:noProof/>
          <w:sz w:val="24"/>
          <w:szCs w:val="24"/>
        </w:rPr>
        <w:t xml:space="preserve"> Shell script, MATLAB, LabView</w:t>
      </w:r>
    </w:p>
    <w:p w14:paraId="6C4B83AD" w14:textId="60D8F4DA" w:rsidR="003B199B" w:rsidRPr="00D6463B" w:rsidRDefault="00663C56" w:rsidP="00D6463B">
      <w:pPr>
        <w:pStyle w:val="a"/>
        <w:spacing w:line="276" w:lineRule="auto"/>
        <w:rPr>
          <w:rFonts w:hint="eastAsia"/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>,</w:t>
      </w:r>
      <w:r w:rsidR="005D7AFC">
        <w:rPr>
          <w:rFonts w:eastAsia="黑体"/>
          <w:i/>
          <w:iCs/>
          <w:noProof/>
          <w:sz w:val="24"/>
          <w:szCs w:val="24"/>
        </w:rPr>
        <w:t xml:space="preserve"> </w:t>
      </w:r>
      <w:r w:rsidR="003B199B" w:rsidRPr="003B199B">
        <w:rPr>
          <w:i/>
          <w:iCs/>
          <w:noProof/>
          <w:sz w:val="24"/>
          <w:szCs w:val="24"/>
        </w:rPr>
        <w:t>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Solidworks</w:t>
      </w:r>
      <w:r w:rsidR="005D7AFC">
        <w:rPr>
          <w:i/>
          <w:iCs/>
          <w:noProof/>
          <w:sz w:val="24"/>
          <w:szCs w:val="24"/>
        </w:rPr>
        <w:t>, Unity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3DCDC462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4EEE5F9E" w14:textId="75AFBDE4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Adafruit 32u4 feather</w:t>
      </w:r>
      <w:r w:rsidR="00362760">
        <w:rPr>
          <w:noProof/>
          <w:sz w:val="24"/>
          <w:szCs w:val="24"/>
          <w:lang w:val="en-CA"/>
        </w:rPr>
        <w:t xml:space="preserve"> BLE</w:t>
      </w:r>
      <w:r>
        <w:rPr>
          <w:noProof/>
          <w:sz w:val="24"/>
          <w:szCs w:val="24"/>
          <w:lang w:val="en-CA"/>
        </w:rPr>
        <w:t xml:space="preserve"> board to enable the device being used wirelessly.</w:t>
      </w:r>
    </w:p>
    <w:p w14:paraId="0D4C2158" w14:textId="4256B1A5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C# and .NET core framework that enables gesture recognition and device debugging</w:t>
      </w:r>
      <w:r w:rsidR="00DF6DE9">
        <w:rPr>
          <w:rFonts w:eastAsia="黑体"/>
          <w:noProof/>
          <w:sz w:val="24"/>
          <w:szCs w:val="24"/>
          <w:lang w:val="en-CA"/>
        </w:rPr>
        <w:t>.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397B6384" w:rsidR="003B199B" w:rsidRPr="00202BB7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55A5E043" w14:textId="61BC357F" w:rsidR="00DF6DE9" w:rsidRPr="00956B5E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ESP32 SoC to enable the device being used wirelessly.</w:t>
      </w:r>
    </w:p>
    <w:p w14:paraId="4DA5A335" w14:textId="12E9D492" w:rsidR="00202BB7" w:rsidRPr="00DF6DE9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MATLAB that analyze and log the signal.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2031586E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</w:t>
      </w:r>
      <w:r w:rsidR="00202BB7">
        <w:rPr>
          <w:noProof/>
          <w:sz w:val="24"/>
          <w:szCs w:val="24"/>
        </w:rPr>
        <w:t>power</w:t>
      </w:r>
      <w:r w:rsidR="00DE509E">
        <w:rPr>
          <w:noProof/>
          <w:sz w:val="24"/>
          <w:szCs w:val="24"/>
        </w:rPr>
        <w:t xml:space="preserve"> the custom CMOS </w:t>
      </w:r>
      <w:r w:rsidR="00202BB7">
        <w:rPr>
          <w:noProof/>
          <w:sz w:val="24"/>
          <w:szCs w:val="24"/>
        </w:rPr>
        <w:t xml:space="preserve">and interface it </w:t>
      </w:r>
      <w:r w:rsidR="00DE509E">
        <w:rPr>
          <w:noProof/>
          <w:sz w:val="24"/>
          <w:szCs w:val="24"/>
        </w:rPr>
        <w:t>with our embedded system.</w:t>
      </w:r>
    </w:p>
    <w:p w14:paraId="2D0C58B9" w14:textId="6BD95F2D" w:rsid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</w:t>
      </w:r>
      <w:r w:rsidR="00202BB7">
        <w:rPr>
          <w:noProof/>
          <w:sz w:val="24"/>
          <w:szCs w:val="24"/>
        </w:rPr>
        <w:t>the SAM3X8E microcontroller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0D253FAE" w14:textId="11672CCC" w:rsidR="00A05311" w:rsidRPr="00A05311" w:rsidRDefault="00A05311" w:rsidP="00A05311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Python and PyQt that analyze and log the data from the target sensor.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0C20043A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EE60" w14:textId="77777777" w:rsidR="007735E9" w:rsidRDefault="007735E9">
      <w:pPr>
        <w:spacing w:after="0"/>
      </w:pPr>
      <w:r>
        <w:separator/>
      </w:r>
    </w:p>
  </w:endnote>
  <w:endnote w:type="continuationSeparator" w:id="0">
    <w:p w14:paraId="16453F2D" w14:textId="77777777" w:rsidR="007735E9" w:rsidRDefault="00773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15710" w14:textId="77777777" w:rsidR="007735E9" w:rsidRDefault="007735E9">
      <w:pPr>
        <w:spacing w:after="0"/>
      </w:pPr>
      <w:r>
        <w:separator/>
      </w:r>
    </w:p>
  </w:footnote>
  <w:footnote w:type="continuationSeparator" w:id="0">
    <w:p w14:paraId="2635D26B" w14:textId="77777777" w:rsidR="007735E9" w:rsidRDefault="007735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8FAML9vbEtAAAA"/>
  </w:docVars>
  <w:rsids>
    <w:rsidRoot w:val="00A05338"/>
    <w:rsid w:val="00023BB9"/>
    <w:rsid w:val="0007177B"/>
    <w:rsid w:val="00074BA4"/>
    <w:rsid w:val="00077C43"/>
    <w:rsid w:val="00090B93"/>
    <w:rsid w:val="000938FC"/>
    <w:rsid w:val="000A4F59"/>
    <w:rsid w:val="000C60DB"/>
    <w:rsid w:val="000D1CCC"/>
    <w:rsid w:val="000D204E"/>
    <w:rsid w:val="000D735F"/>
    <w:rsid w:val="001036D8"/>
    <w:rsid w:val="00117189"/>
    <w:rsid w:val="00130B3A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02BB7"/>
    <w:rsid w:val="00230BCB"/>
    <w:rsid w:val="002330E4"/>
    <w:rsid w:val="00273FF9"/>
    <w:rsid w:val="00275DBE"/>
    <w:rsid w:val="0028220F"/>
    <w:rsid w:val="002921FF"/>
    <w:rsid w:val="00292B60"/>
    <w:rsid w:val="002A76C1"/>
    <w:rsid w:val="002B028F"/>
    <w:rsid w:val="002C54A1"/>
    <w:rsid w:val="002C72EA"/>
    <w:rsid w:val="002C7821"/>
    <w:rsid w:val="002D2494"/>
    <w:rsid w:val="00305420"/>
    <w:rsid w:val="00356C14"/>
    <w:rsid w:val="00362760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5D7AFC"/>
    <w:rsid w:val="005F6D0A"/>
    <w:rsid w:val="006077F8"/>
    <w:rsid w:val="00613275"/>
    <w:rsid w:val="00617B26"/>
    <w:rsid w:val="006270A9"/>
    <w:rsid w:val="00642800"/>
    <w:rsid w:val="006461A2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735E9"/>
    <w:rsid w:val="007A08B1"/>
    <w:rsid w:val="007A6974"/>
    <w:rsid w:val="007B4012"/>
    <w:rsid w:val="007C2A0F"/>
    <w:rsid w:val="007F4E9A"/>
    <w:rsid w:val="0080191B"/>
    <w:rsid w:val="008105D0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56B5E"/>
    <w:rsid w:val="00977081"/>
    <w:rsid w:val="009A27AA"/>
    <w:rsid w:val="009A514C"/>
    <w:rsid w:val="009B2BB4"/>
    <w:rsid w:val="009B30B0"/>
    <w:rsid w:val="009B62C1"/>
    <w:rsid w:val="009C4285"/>
    <w:rsid w:val="009C5155"/>
    <w:rsid w:val="009D5933"/>
    <w:rsid w:val="009D6B27"/>
    <w:rsid w:val="00A00BF4"/>
    <w:rsid w:val="00A02AF7"/>
    <w:rsid w:val="00A05311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C3830"/>
    <w:rsid w:val="00BD7381"/>
    <w:rsid w:val="00BD768D"/>
    <w:rsid w:val="00BF6DDD"/>
    <w:rsid w:val="00BF7415"/>
    <w:rsid w:val="00C07E30"/>
    <w:rsid w:val="00C139AB"/>
    <w:rsid w:val="00C356AE"/>
    <w:rsid w:val="00C61E18"/>
    <w:rsid w:val="00C61F8E"/>
    <w:rsid w:val="00C8096C"/>
    <w:rsid w:val="00C90D62"/>
    <w:rsid w:val="00CA1DC8"/>
    <w:rsid w:val="00CA7562"/>
    <w:rsid w:val="00D16519"/>
    <w:rsid w:val="00D6463B"/>
    <w:rsid w:val="00D751A9"/>
    <w:rsid w:val="00D8477E"/>
    <w:rsid w:val="00DB15CA"/>
    <w:rsid w:val="00DC6F77"/>
    <w:rsid w:val="00DE41B6"/>
    <w:rsid w:val="00DE509E"/>
    <w:rsid w:val="00DE5F32"/>
    <w:rsid w:val="00DF6DE9"/>
    <w:rsid w:val="00E24245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27CFD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715A-0C22-45C4-A4E2-3F2AD272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3</cp:revision>
  <cp:lastPrinted>2019-11-18T23:35:00Z</cp:lastPrinted>
  <dcterms:created xsi:type="dcterms:W3CDTF">2019-11-18T23:37:00Z</dcterms:created>
  <dcterms:modified xsi:type="dcterms:W3CDTF">2019-11-18T23:39:00Z</dcterms:modified>
  <cp:version/>
</cp:coreProperties>
</file>