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238DBFC4" w:rsidR="00816216" w:rsidRDefault="0052023C" w:rsidP="00141A4C">
      <w:pPr>
        <w:pStyle w:val="a5"/>
      </w:pPr>
      <w:proofErr w:type="spellStart"/>
      <w:r>
        <w:rPr>
          <w:lang w:val="en-CA"/>
        </w:rPr>
        <w:t>Kuanghua</w:t>
      </w:r>
      <w:proofErr w:type="spellEnd"/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5CE7FE44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52023C">
        <w:rPr>
          <w:i/>
          <w:iCs/>
          <w:noProof/>
          <w:sz w:val="24"/>
          <w:szCs w:val="24"/>
        </w:rPr>
        <w:t>M</w:t>
      </w:r>
      <w:r w:rsidR="001C160D">
        <w:rPr>
          <w:i/>
          <w:iCs/>
          <w:noProof/>
          <w:sz w:val="24"/>
          <w:szCs w:val="24"/>
        </w:rPr>
        <w:t>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D075772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</w:t>
      </w:r>
    </w:p>
    <w:p w14:paraId="25B63861" w14:textId="391FC9A8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</w:t>
      </w:r>
      <w:r w:rsidR="003A12AB">
        <w:rPr>
          <w:i/>
          <w:iCs/>
          <w:noProof/>
          <w:sz w:val="24"/>
          <w:szCs w:val="24"/>
        </w:rPr>
        <w:t>O</w:t>
      </w:r>
      <w:r w:rsidRPr="003B199B">
        <w:rPr>
          <w:i/>
          <w:iCs/>
          <w:noProof/>
          <w:sz w:val="24"/>
          <w:szCs w:val="24"/>
        </w:rPr>
        <w:t xml:space="preserve">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31D78DFC" w14:textId="643DA081" w:rsidR="004A4E04" w:rsidRDefault="004A4E04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 up a</w:t>
      </w:r>
      <w:r>
        <w:rPr>
          <w:noProof/>
          <w:sz w:val="24"/>
          <w:szCs w:val="24"/>
          <w:lang w:val="en-CA"/>
        </w:rPr>
        <w:t>n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CA"/>
        </w:rPr>
        <w:t>input sub</w:t>
      </w:r>
      <w:r>
        <w:rPr>
          <w:noProof/>
          <w:sz w:val="24"/>
          <w:szCs w:val="24"/>
        </w:rPr>
        <w:t xml:space="preserve">system for capturing small hand movement gestures within a series of research experiments, to facilitate the user input </w:t>
      </w:r>
      <w:r w:rsidR="00332656">
        <w:rPr>
          <w:noProof/>
          <w:sz w:val="24"/>
          <w:szCs w:val="24"/>
        </w:rPr>
        <w:t>of the diagnostic tool</w:t>
      </w:r>
      <w:r>
        <w:rPr>
          <w:noProof/>
          <w:sz w:val="24"/>
          <w:szCs w:val="24"/>
        </w:rPr>
        <w:t xml:space="preserve">. </w:t>
      </w:r>
    </w:p>
    <w:p w14:paraId="3DDF73A0" w14:textId="0CE331B7" w:rsidR="00D124A9" w:rsidRPr="004A4E04" w:rsidRDefault="00D124A9" w:rsidP="004A4E04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Integrated accelerometers and flex sensors with the microcontroller to enable the gesture recognition functionality</w:t>
      </w:r>
      <w:r w:rsidR="004A4E04">
        <w:rPr>
          <w:noProof/>
          <w:sz w:val="24"/>
          <w:szCs w:val="24"/>
        </w:rPr>
        <w:t xml:space="preserve"> that can</w:t>
      </w:r>
      <w:r w:rsidR="004A4E04" w:rsidRPr="004A4E04">
        <w:rPr>
          <w:noProof/>
          <w:sz w:val="24"/>
          <w:szCs w:val="24"/>
        </w:rPr>
        <w:t xml:space="preserve"> </w:t>
      </w:r>
      <w:r w:rsidR="004A4E04">
        <w:rPr>
          <w:noProof/>
          <w:sz w:val="24"/>
          <w:szCs w:val="24"/>
        </w:rPr>
        <w:t xml:space="preserve">recognize two distinct hand gestures made in real-time with an </w:t>
      </w:r>
      <w:r w:rsidR="004A4E04" w:rsidRPr="003B199B">
        <w:rPr>
          <w:noProof/>
          <w:sz w:val="24"/>
          <w:szCs w:val="24"/>
          <w:u w:val="single"/>
        </w:rPr>
        <w:t xml:space="preserve">accuracy of </w:t>
      </w:r>
      <w:r w:rsidR="004A4E04">
        <w:rPr>
          <w:noProof/>
          <w:sz w:val="24"/>
          <w:szCs w:val="24"/>
          <w:u w:val="single"/>
        </w:rPr>
        <w:t>82</w:t>
      </w:r>
      <w:r w:rsidR="004A4E04" w:rsidRPr="003B199B">
        <w:rPr>
          <w:noProof/>
          <w:sz w:val="24"/>
          <w:szCs w:val="24"/>
          <w:u w:val="single"/>
        </w:rPr>
        <w:t>%</w:t>
      </w:r>
      <w:r w:rsidR="004A4E04">
        <w:rPr>
          <w:noProof/>
          <w:sz w:val="24"/>
          <w:szCs w:val="24"/>
        </w:rPr>
        <w:t xml:space="preserve">. </w:t>
      </w:r>
      <w:bookmarkStart w:id="0" w:name="_GoBack"/>
      <w:bookmarkEnd w:id="0"/>
    </w:p>
    <w:p w14:paraId="14D65E3E" w14:textId="27763F08" w:rsidR="004B39DA" w:rsidRPr="00DE509E" w:rsidRDefault="00962C53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 xml:space="preserve">Project </w:t>
      </w:r>
      <w:r>
        <w:rPr>
          <w:noProof/>
          <w:sz w:val="24"/>
          <w:szCs w:val="24"/>
        </w:rPr>
        <w:t>r</w:t>
      </w:r>
      <w:r w:rsidR="004B39DA">
        <w:rPr>
          <w:noProof/>
          <w:sz w:val="24"/>
          <w:szCs w:val="24"/>
        </w:rPr>
        <w:t xml:space="preserve">esearch paper accepted by </w:t>
      </w:r>
      <w:r w:rsidR="004B39DA" w:rsidRPr="004B39DA">
        <w:rPr>
          <w:u w:val="single"/>
          <w:lang w:val="en-CA"/>
        </w:rPr>
        <w:t>61st IEEE International Midwest Symposium on Circuits and Systems</w:t>
      </w:r>
      <w:r w:rsidR="000C51FF" w:rsidRPr="000C51FF">
        <w:rPr>
          <w:lang w:val="en-CA"/>
        </w:rPr>
        <w:t xml:space="preserve"> conference</w:t>
      </w:r>
      <w:r w:rsidR="000C51FF" w:rsidRPr="00B9640F">
        <w:rPr>
          <w:lang w:val="en-CA"/>
        </w:rPr>
        <w:t>.</w:t>
      </w:r>
    </w:p>
    <w:p w14:paraId="5AB94525" w14:textId="177CDDD3" w:rsidR="00DE509E" w:rsidRPr="000C51FF" w:rsidRDefault="000C51FF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rFonts w:eastAsia="黑体"/>
          <w:noProof/>
          <w:sz w:val="24"/>
          <w:szCs w:val="24"/>
        </w:rPr>
      </w:pPr>
      <w:r>
        <w:rPr>
          <w:rFonts w:eastAsia="黑体" w:hint="eastAsia"/>
          <w:noProof/>
          <w:sz w:val="24"/>
          <w:szCs w:val="24"/>
        </w:rPr>
        <w:t xml:space="preserve"> </w:t>
      </w: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71BFD1F9" w14:textId="77777777" w:rsidR="00D124A9" w:rsidRDefault="004B39DA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03B9550F" w14:textId="757F66FE" w:rsidR="003B199B" w:rsidRPr="00D124A9" w:rsidRDefault="00D124A9" w:rsidP="00D124A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Integrated stretch sensor with a </w:t>
      </w:r>
      <w:r w:rsidR="00432F15">
        <w:rPr>
          <w:noProof/>
          <w:sz w:val="24"/>
          <w:szCs w:val="24"/>
        </w:rPr>
        <w:t>MatL</w:t>
      </w:r>
      <w:r>
        <w:rPr>
          <w:noProof/>
          <w:sz w:val="24"/>
          <w:szCs w:val="24"/>
        </w:rPr>
        <w:t xml:space="preserve">ab peak counting function to enable the </w:t>
      </w:r>
      <w:r w:rsidR="00523F04">
        <w:rPr>
          <w:noProof/>
          <w:sz w:val="24"/>
          <w:szCs w:val="24"/>
        </w:rPr>
        <w:t>breath rate mon</w:t>
      </w:r>
      <w:r w:rsidR="00432F15">
        <w:rPr>
          <w:noProof/>
          <w:sz w:val="24"/>
          <w:szCs w:val="24"/>
        </w:rPr>
        <w:t>i</w:t>
      </w:r>
      <w:r w:rsidR="00523F04">
        <w:rPr>
          <w:noProof/>
          <w:sz w:val="24"/>
          <w:szCs w:val="24"/>
        </w:rPr>
        <w:t>toring functionality.</w:t>
      </w:r>
    </w:p>
    <w:p w14:paraId="3A997671" w14:textId="63E70880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  <w:r w:rsidR="00523F04">
        <w:rPr>
          <w:noProof/>
          <w:sz w:val="24"/>
          <w:szCs w:val="24"/>
          <w:u w:val="single"/>
        </w:rPr>
        <w:t>.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6E9CAF7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</w:t>
      </w:r>
      <w:r w:rsidR="00676A3C">
        <w:rPr>
          <w:noProof/>
          <w:sz w:val="24"/>
          <w:szCs w:val="24"/>
        </w:rPr>
        <w:t xml:space="preserve">of </w:t>
      </w:r>
      <w:r w:rsidR="00DE509E">
        <w:rPr>
          <w:noProof/>
          <w:sz w:val="24"/>
          <w:szCs w:val="24"/>
        </w:rPr>
        <w:t>the custom CMOS with our embedded system.</w:t>
      </w:r>
    </w:p>
    <w:p w14:paraId="2D0C58B9" w14:textId="021C4FC2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5E456DB1" w:rsidR="00663C56" w:rsidRDefault="002B19E1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DE509E">
        <w:rPr>
          <w:noProof/>
          <w:sz w:val="24"/>
          <w:szCs w:val="24"/>
        </w:rPr>
        <w:t xml:space="preserve">mplemented the solar panels system which enabled the satellite to sustain itself in orbit, which generates </w:t>
      </w:r>
      <w:r w:rsidR="00DE509E" w:rsidRPr="00DE509E">
        <w:rPr>
          <w:noProof/>
          <w:sz w:val="24"/>
          <w:szCs w:val="24"/>
          <w:u w:val="single"/>
        </w:rPr>
        <w:t>6W of power per orbit</w:t>
      </w:r>
      <w:r w:rsidR="00E45A07" w:rsidRPr="00E45A07">
        <w:rPr>
          <w:noProof/>
          <w:sz w:val="24"/>
          <w:szCs w:val="24"/>
        </w:rPr>
        <w:t xml:space="preserve"> </w:t>
      </w:r>
      <w:r w:rsidR="00E45A07">
        <w:rPr>
          <w:noProof/>
          <w:sz w:val="24"/>
          <w:szCs w:val="24"/>
          <w:lang w:val="en-CA"/>
        </w:rPr>
        <w:t>under simulation</w:t>
      </w:r>
      <w:r w:rsidR="00DE509E" w:rsidRPr="00E45A07">
        <w:rPr>
          <w:noProof/>
          <w:sz w:val="24"/>
          <w:szCs w:val="24"/>
        </w:rPr>
        <w:t>.</w:t>
      </w:r>
    </w:p>
    <w:p w14:paraId="76F7ADA6" w14:textId="06FE9AAF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</w:t>
      </w:r>
      <w:r w:rsidR="00785E5A">
        <w:rPr>
          <w:noProof/>
          <w:sz w:val="24"/>
          <w:szCs w:val="24"/>
        </w:rPr>
        <w:t xml:space="preserve"> </w:t>
      </w:r>
      <w:r w:rsidR="00785E5A">
        <w:rPr>
          <w:noProof/>
          <w:sz w:val="24"/>
          <w:szCs w:val="24"/>
          <w:lang w:val="en-CA"/>
        </w:rPr>
        <w:t>micro-controller</w:t>
      </w:r>
      <w:r>
        <w:rPr>
          <w:noProof/>
          <w:sz w:val="24"/>
          <w:szCs w:val="24"/>
        </w:rPr>
        <w:t xml:space="preserve"> to monitor live behavior feeds and enable power system fail-safes during a live deployment.</w:t>
      </w:r>
    </w:p>
    <w:p w14:paraId="216A8713" w14:textId="60284F35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FE5F53">
        <w:rPr>
          <w:noProof/>
          <w:sz w:val="24"/>
          <w:szCs w:val="24"/>
          <w:lang w:val="en-CA"/>
        </w:rPr>
        <w:t xml:space="preserve">tutorials and documentation </w:t>
      </w:r>
      <w:r w:rsidR="00DE509E">
        <w:rPr>
          <w:noProof/>
          <w:sz w:val="24"/>
          <w:szCs w:val="24"/>
        </w:rPr>
        <w:t xml:space="preserve">that </w:t>
      </w:r>
      <w:r w:rsidR="00FE5F53">
        <w:rPr>
          <w:noProof/>
          <w:sz w:val="24"/>
          <w:szCs w:val="24"/>
        </w:rPr>
        <w:t>record</w:t>
      </w:r>
      <w:r w:rsidR="00DE509E">
        <w:rPr>
          <w:noProof/>
          <w:sz w:val="24"/>
          <w:szCs w:val="24"/>
        </w:rPr>
        <w:t xml:space="preserve"> current progress and future plans </w:t>
      </w:r>
      <w:r w:rsidR="00DE78F4">
        <w:rPr>
          <w:noProof/>
          <w:sz w:val="24"/>
          <w:szCs w:val="24"/>
        </w:rPr>
        <w:t>to support</w:t>
      </w:r>
      <w:r w:rsidRPr="00DB15CA">
        <w:rPr>
          <w:noProof/>
          <w:sz w:val="24"/>
          <w:szCs w:val="24"/>
        </w:rPr>
        <w:t xml:space="preserve"> new members.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84B3" w14:textId="77777777" w:rsidR="00363D35" w:rsidRDefault="00363D35">
      <w:pPr>
        <w:spacing w:after="0"/>
      </w:pPr>
      <w:r>
        <w:separator/>
      </w:r>
    </w:p>
  </w:endnote>
  <w:endnote w:type="continuationSeparator" w:id="0">
    <w:p w14:paraId="06D5AFA8" w14:textId="77777777" w:rsidR="00363D35" w:rsidRDefault="00363D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78C0" w14:textId="77777777" w:rsidR="00363D35" w:rsidRDefault="00363D35">
      <w:pPr>
        <w:spacing w:after="0"/>
      </w:pPr>
      <w:r>
        <w:separator/>
      </w:r>
    </w:p>
  </w:footnote>
  <w:footnote w:type="continuationSeparator" w:id="0">
    <w:p w14:paraId="2888866B" w14:textId="77777777" w:rsidR="00363D35" w:rsidRDefault="00363D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F483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tqwFAEzQPi8tAAAA"/>
  </w:docVars>
  <w:rsids>
    <w:rsidRoot w:val="00A05338"/>
    <w:rsid w:val="0007177B"/>
    <w:rsid w:val="00074BA4"/>
    <w:rsid w:val="00090B93"/>
    <w:rsid w:val="000938FC"/>
    <w:rsid w:val="000A4F59"/>
    <w:rsid w:val="000C51CD"/>
    <w:rsid w:val="000C51FF"/>
    <w:rsid w:val="000C60DB"/>
    <w:rsid w:val="000D1CCC"/>
    <w:rsid w:val="000D204E"/>
    <w:rsid w:val="000D735F"/>
    <w:rsid w:val="001036D8"/>
    <w:rsid w:val="00117014"/>
    <w:rsid w:val="00117189"/>
    <w:rsid w:val="0014033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B19E1"/>
    <w:rsid w:val="002C54A1"/>
    <w:rsid w:val="002C72EA"/>
    <w:rsid w:val="002C7821"/>
    <w:rsid w:val="002D2494"/>
    <w:rsid w:val="00305420"/>
    <w:rsid w:val="00332656"/>
    <w:rsid w:val="00356C14"/>
    <w:rsid w:val="00363D35"/>
    <w:rsid w:val="00387631"/>
    <w:rsid w:val="00392931"/>
    <w:rsid w:val="003A12AB"/>
    <w:rsid w:val="003A35BF"/>
    <w:rsid w:val="003B199B"/>
    <w:rsid w:val="004016C5"/>
    <w:rsid w:val="0040307A"/>
    <w:rsid w:val="004141CA"/>
    <w:rsid w:val="00432F15"/>
    <w:rsid w:val="00434E13"/>
    <w:rsid w:val="0045207D"/>
    <w:rsid w:val="00452EA0"/>
    <w:rsid w:val="00482C2B"/>
    <w:rsid w:val="004962B6"/>
    <w:rsid w:val="004A2F54"/>
    <w:rsid w:val="004A4E04"/>
    <w:rsid w:val="004B39DA"/>
    <w:rsid w:val="004C6E9F"/>
    <w:rsid w:val="004E05AB"/>
    <w:rsid w:val="0052023C"/>
    <w:rsid w:val="00523F04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76A3C"/>
    <w:rsid w:val="00680C25"/>
    <w:rsid w:val="00681034"/>
    <w:rsid w:val="00681B39"/>
    <w:rsid w:val="006A4CD9"/>
    <w:rsid w:val="006C6449"/>
    <w:rsid w:val="006D552F"/>
    <w:rsid w:val="00706179"/>
    <w:rsid w:val="00710458"/>
    <w:rsid w:val="007162D8"/>
    <w:rsid w:val="00737F7C"/>
    <w:rsid w:val="00753AFE"/>
    <w:rsid w:val="00771E06"/>
    <w:rsid w:val="00785E5A"/>
    <w:rsid w:val="007A08B1"/>
    <w:rsid w:val="007A6974"/>
    <w:rsid w:val="007B4012"/>
    <w:rsid w:val="007C2A0F"/>
    <w:rsid w:val="007F4E9A"/>
    <w:rsid w:val="0080191B"/>
    <w:rsid w:val="00816216"/>
    <w:rsid w:val="00844567"/>
    <w:rsid w:val="00845E50"/>
    <w:rsid w:val="008472AE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62C53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7B"/>
    <w:rsid w:val="00A87BB3"/>
    <w:rsid w:val="00A90C49"/>
    <w:rsid w:val="00AA06B2"/>
    <w:rsid w:val="00AA3488"/>
    <w:rsid w:val="00AB6611"/>
    <w:rsid w:val="00B021F8"/>
    <w:rsid w:val="00B0448D"/>
    <w:rsid w:val="00B40E37"/>
    <w:rsid w:val="00B70425"/>
    <w:rsid w:val="00B70812"/>
    <w:rsid w:val="00B8167F"/>
    <w:rsid w:val="00B9640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24A9"/>
    <w:rsid w:val="00D16519"/>
    <w:rsid w:val="00D751A9"/>
    <w:rsid w:val="00D8477E"/>
    <w:rsid w:val="00DB15CA"/>
    <w:rsid w:val="00DC6F77"/>
    <w:rsid w:val="00DE41B6"/>
    <w:rsid w:val="00DE509E"/>
    <w:rsid w:val="00DE5F32"/>
    <w:rsid w:val="00DE78F4"/>
    <w:rsid w:val="00E22E21"/>
    <w:rsid w:val="00E3228A"/>
    <w:rsid w:val="00E45A07"/>
    <w:rsid w:val="00E46663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E5F53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1F89-AD1B-4459-9A54-FC0D5EC0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246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19</cp:revision>
  <cp:lastPrinted>2019-11-21T17:09:00Z</cp:lastPrinted>
  <dcterms:created xsi:type="dcterms:W3CDTF">2019-10-07T17:46:00Z</dcterms:created>
  <dcterms:modified xsi:type="dcterms:W3CDTF">2019-11-21T17:10:00Z</dcterms:modified>
  <cp:version/>
</cp:coreProperties>
</file>