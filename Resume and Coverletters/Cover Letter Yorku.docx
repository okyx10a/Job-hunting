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BA3B9" w14:textId="77777777" w:rsidR="00A27383" w:rsidRDefault="00B741BE" w:rsidP="00965D17">
      <w:pPr>
        <w:pStyle w:val="a3"/>
      </w:pPr>
      <w:r>
        <w:t>Kuanghua Qiao</w:t>
      </w:r>
    </w:p>
    <w:p w14:paraId="5094E206" w14:textId="77777777" w:rsidR="00965D17" w:rsidRDefault="00B741BE" w:rsidP="00965D17">
      <w:r>
        <w:t>Mississauga, ON, Canada</w:t>
      </w:r>
      <w:r w:rsidR="00965D17" w:rsidRPr="00B741BE">
        <w:rPr>
          <w:lang w:bidi="zh-CN"/>
        </w:rPr>
        <w:t xml:space="preserve"> | </w:t>
      </w:r>
      <w:r>
        <w:t>647-220-5668</w:t>
      </w:r>
      <w:r w:rsidR="00965D17" w:rsidRPr="00B741BE">
        <w:rPr>
          <w:lang w:bidi="zh-CN"/>
        </w:rPr>
        <w:t xml:space="preserve"> | </w:t>
      </w:r>
      <w:r>
        <w:t>qiaokuanghua@gmail.com</w:t>
      </w:r>
    </w:p>
    <w:p w14:paraId="7AAFD6A5" w14:textId="77777777" w:rsidR="00965D17" w:rsidRPr="00005FAA" w:rsidRDefault="00B741BE" w:rsidP="00965D17">
      <w:pPr>
        <w:pStyle w:val="a5"/>
      </w:pPr>
      <w:r>
        <w:t>June 19, 2018</w:t>
      </w:r>
    </w:p>
    <w:p w14:paraId="46CA694F" w14:textId="678E8217" w:rsidR="0076387D" w:rsidRDefault="007169E0" w:rsidP="0076387D">
      <w:pPr>
        <w:pStyle w:val="a6"/>
      </w:pPr>
      <w:r>
        <w:t xml:space="preserve">The </w:t>
      </w:r>
      <w:r w:rsidR="00D45E8C">
        <w:t xml:space="preserve">Hiring </w:t>
      </w:r>
      <w:r w:rsidR="00433D3C">
        <w:t>manager</w:t>
      </w:r>
    </w:p>
    <w:p w14:paraId="5E36CECB" w14:textId="41F83337" w:rsidR="0076387D" w:rsidRDefault="00907297" w:rsidP="0076387D">
      <w:pPr>
        <w:pStyle w:val="a6"/>
      </w:pPr>
      <w:r>
        <w:t>York University</w:t>
      </w:r>
    </w:p>
    <w:p w14:paraId="77A82C71" w14:textId="08B18014" w:rsidR="00965D17" w:rsidRDefault="00682140" w:rsidP="0076387D">
      <w:pPr>
        <w:pStyle w:val="a6"/>
      </w:pPr>
      <w:r>
        <w:t>Toronto</w:t>
      </w:r>
    </w:p>
    <w:p w14:paraId="09BDDE12" w14:textId="0B479A51" w:rsidR="00965D17" w:rsidRDefault="00682140" w:rsidP="00965D17">
      <w:pPr>
        <w:pStyle w:val="a8"/>
      </w:pPr>
      <w:sdt>
        <w:sdtPr>
          <w:alias w:val="收件人姓名："/>
          <w:tag w:val="收件人姓名："/>
          <w:id w:val="1710682847"/>
          <w:placeholder>
            <w:docPart w:val="85D14774C36F4D7E9668CFEB96AF9D02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Content>
          <w:r>
            <w:t>Re: Lab technician, Mechanical Engineering</w:t>
          </w:r>
          <w:r>
            <w:br/>
            <w:t>Greetings hiring manager</w:t>
          </w:r>
        </w:sdtContent>
      </w:sdt>
      <w:r w:rsidR="00965D17" w:rsidRPr="00B741BE">
        <w:rPr>
          <w:lang w:bidi="zh-CN"/>
        </w:rPr>
        <w:t>：</w:t>
      </w:r>
    </w:p>
    <w:p w14:paraId="48368598" w14:textId="1609B5ED" w:rsidR="00682140" w:rsidRDefault="00CA074D" w:rsidP="00682140">
      <w:r>
        <w:t>I am writing to re</w:t>
      </w:r>
      <w:r w:rsidR="00FF3DA9">
        <w:t>ply</w:t>
      </w:r>
      <w:r>
        <w:t xml:space="preserve"> </w:t>
      </w:r>
      <w:r w:rsidR="00B46979">
        <w:rPr>
          <w:noProof/>
        </w:rPr>
        <w:t>to</w:t>
      </w:r>
      <w:r>
        <w:t xml:space="preserve"> </w:t>
      </w:r>
      <w:r w:rsidR="00FF3DA9">
        <w:t xml:space="preserve">this </w:t>
      </w:r>
      <w:r w:rsidR="00682140">
        <w:t>Lab technician</w:t>
      </w:r>
      <w:r w:rsidR="00020DBD">
        <w:t xml:space="preserve"> </w:t>
      </w:r>
      <w:r w:rsidR="00682140">
        <w:t xml:space="preserve">position </w:t>
      </w:r>
      <w:r w:rsidR="00020DBD">
        <w:t>that</w:t>
      </w:r>
      <w:r w:rsidR="00CD50E2">
        <w:t xml:space="preserve"> </w:t>
      </w:r>
      <w:r w:rsidR="00D45E8C">
        <w:t xml:space="preserve">found on </w:t>
      </w:r>
      <w:r w:rsidR="00682140">
        <w:t>York’s career website</w:t>
      </w:r>
      <w:r w:rsidR="00CD50E2">
        <w:t>.</w:t>
      </w:r>
      <w:r w:rsidR="00FF3DA9">
        <w:t xml:space="preserve"> </w:t>
      </w:r>
      <w:r w:rsidR="00020DBD">
        <w:t xml:space="preserve"> </w:t>
      </w:r>
    </w:p>
    <w:p w14:paraId="0D94F4AE" w14:textId="3FA51CEC" w:rsidR="00682140" w:rsidRDefault="00682140" w:rsidP="00682140">
      <w:r>
        <w:t xml:space="preserve">I graduated from Lassonde as an electrical engineer earlier this spring and have been working in the </w:t>
      </w:r>
      <w:proofErr w:type="spellStart"/>
      <w:r>
        <w:t>BioSA</w:t>
      </w:r>
      <w:proofErr w:type="spellEnd"/>
      <w:r>
        <w:t xml:space="preserve"> lab ever since. Thus, I am very well versed with </w:t>
      </w:r>
      <w:r w:rsidR="00433D3C">
        <w:t xml:space="preserve">electrical </w:t>
      </w:r>
      <w:bookmarkStart w:id="0" w:name="_GoBack"/>
      <w:bookmarkEnd w:id="0"/>
      <w:r w:rsidR="00433D3C">
        <w:t xml:space="preserve">laboratory equipment. In addition, I spent 2 years in a mechanical engineering program back in China, during that time I also got experience on </w:t>
      </w:r>
      <w:r w:rsidR="00433D3C" w:rsidRPr="00433D3C">
        <w:t>lathes,</w:t>
      </w:r>
      <w:r w:rsidR="00433D3C">
        <w:t xml:space="preserve"> </w:t>
      </w:r>
      <w:r w:rsidR="00433D3C">
        <w:rPr>
          <w:rFonts w:hint="eastAsia"/>
        </w:rPr>
        <w:t>grinding</w:t>
      </w:r>
      <w:r w:rsidR="00433D3C">
        <w:rPr>
          <w:lang w:val="en-CA"/>
        </w:rPr>
        <w:t>,</w:t>
      </w:r>
      <w:r w:rsidR="00433D3C" w:rsidRPr="00433D3C">
        <w:t xml:space="preserve"> milling machines</w:t>
      </w:r>
      <w:r w:rsidR="00433D3C">
        <w:t>. So, I have confidence that I can get proficient with our laboratory in no time.</w:t>
      </w:r>
    </w:p>
    <w:p w14:paraId="57A914C4" w14:textId="3F1CB781" w:rsidR="00433D3C" w:rsidRDefault="00433D3C" w:rsidP="00682140">
      <w:pPr>
        <w:rPr>
          <w:rFonts w:hint="eastAsia"/>
        </w:rPr>
      </w:pPr>
      <w:r>
        <w:t xml:space="preserve">As elaborated above, I believe I am an excellent fit for the job. I am still currently working at </w:t>
      </w:r>
      <w:proofErr w:type="spellStart"/>
      <w:r>
        <w:t>BioSA</w:t>
      </w:r>
      <w:proofErr w:type="spellEnd"/>
      <w:r>
        <w:t xml:space="preserve"> lab, and I will be available by December. I will be looking forward to your reply.</w:t>
      </w:r>
    </w:p>
    <w:p w14:paraId="1360C507" w14:textId="77777777" w:rsidR="00965D17" w:rsidRDefault="00B741BE" w:rsidP="00965D17">
      <w:pPr>
        <w:pStyle w:val="ac"/>
      </w:pPr>
      <w:r>
        <w:t>Yours sincerely,</w:t>
      </w:r>
    </w:p>
    <w:sdt>
      <w:sdtPr>
        <w:alias w:val="你的姓名："/>
        <w:tag w:val="你的姓名："/>
        <w:id w:val="-80522426"/>
        <w:placeholder>
          <w:docPart w:val="5087CEC57402442A8AA64EC8E0A556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02735406" w14:textId="77777777" w:rsidR="00302A2C" w:rsidRPr="00302A2C" w:rsidRDefault="00B741BE" w:rsidP="00302A2C">
          <w:pPr>
            <w:pStyle w:val="ad"/>
          </w:pPr>
          <w:r>
            <w:t>Kuanghua Qiao</w:t>
          </w:r>
        </w:p>
      </w:sdtContent>
    </w:sdt>
    <w:sectPr w:rsidR="00302A2C" w:rsidRPr="00302A2C" w:rsidSect="00673C35">
      <w:footerReference w:type="default" r:id="rId8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98813" w14:textId="77777777" w:rsidR="00337FBC" w:rsidRDefault="00337FBC">
      <w:pPr>
        <w:spacing w:after="0"/>
      </w:pPr>
      <w:r>
        <w:separator/>
      </w:r>
    </w:p>
  </w:endnote>
  <w:endnote w:type="continuationSeparator" w:id="0">
    <w:p w14:paraId="63BF1BEF" w14:textId="77777777" w:rsidR="00337FBC" w:rsidRDefault="00337F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7C27B" w14:textId="77777777" w:rsidR="00050C8B" w:rsidRDefault="000D5AB1">
    <w:pPr>
      <w:pStyle w:val="a9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F7560F">
      <w:rPr>
        <w:noProof/>
        <w:lang w:val="zh-CN" w:bidi="zh-CN"/>
      </w:rPr>
      <w:t>1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F4249" w14:textId="77777777" w:rsidR="00337FBC" w:rsidRDefault="00337FBC">
      <w:pPr>
        <w:spacing w:after="0"/>
      </w:pPr>
      <w:r>
        <w:separator/>
      </w:r>
    </w:p>
  </w:footnote>
  <w:footnote w:type="continuationSeparator" w:id="0">
    <w:p w14:paraId="6CCF3DE8" w14:textId="77777777" w:rsidR="00337FBC" w:rsidRDefault="00337FB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MjU0MDMwN7U0MDdW0lEKTi0uzszPAymwqAUAqVIniywAAAA="/>
  </w:docVars>
  <w:rsids>
    <w:rsidRoot w:val="00B741BE"/>
    <w:rsid w:val="00020DBD"/>
    <w:rsid w:val="000C663D"/>
    <w:rsid w:val="000D5AB1"/>
    <w:rsid w:val="000F4CF5"/>
    <w:rsid w:val="001C6399"/>
    <w:rsid w:val="002045EB"/>
    <w:rsid w:val="00293B83"/>
    <w:rsid w:val="00294B63"/>
    <w:rsid w:val="002C1629"/>
    <w:rsid w:val="002C3393"/>
    <w:rsid w:val="00302A2C"/>
    <w:rsid w:val="00336336"/>
    <w:rsid w:val="00337FBC"/>
    <w:rsid w:val="00352330"/>
    <w:rsid w:val="00381669"/>
    <w:rsid w:val="003C7FA9"/>
    <w:rsid w:val="00414AB3"/>
    <w:rsid w:val="00433D3C"/>
    <w:rsid w:val="0045301E"/>
    <w:rsid w:val="00476579"/>
    <w:rsid w:val="004765C4"/>
    <w:rsid w:val="0052105A"/>
    <w:rsid w:val="005540FD"/>
    <w:rsid w:val="0057254A"/>
    <w:rsid w:val="005865CB"/>
    <w:rsid w:val="006724F3"/>
    <w:rsid w:val="00673C35"/>
    <w:rsid w:val="00682140"/>
    <w:rsid w:val="006A3CE7"/>
    <w:rsid w:val="007169E0"/>
    <w:rsid w:val="0076387D"/>
    <w:rsid w:val="00810B02"/>
    <w:rsid w:val="008E7600"/>
    <w:rsid w:val="008F15C5"/>
    <w:rsid w:val="00907297"/>
    <w:rsid w:val="00935284"/>
    <w:rsid w:val="009445CD"/>
    <w:rsid w:val="00965D17"/>
    <w:rsid w:val="00971AF5"/>
    <w:rsid w:val="009F0FF6"/>
    <w:rsid w:val="009F227F"/>
    <w:rsid w:val="00A14E5B"/>
    <w:rsid w:val="00A27383"/>
    <w:rsid w:val="00A736B0"/>
    <w:rsid w:val="00AE163B"/>
    <w:rsid w:val="00B40956"/>
    <w:rsid w:val="00B46979"/>
    <w:rsid w:val="00B741BE"/>
    <w:rsid w:val="00B80FAC"/>
    <w:rsid w:val="00B833AC"/>
    <w:rsid w:val="00B92E5B"/>
    <w:rsid w:val="00C04EA4"/>
    <w:rsid w:val="00C54305"/>
    <w:rsid w:val="00C83E3C"/>
    <w:rsid w:val="00CA074D"/>
    <w:rsid w:val="00CB02E6"/>
    <w:rsid w:val="00CD50E2"/>
    <w:rsid w:val="00D02A74"/>
    <w:rsid w:val="00D45E8C"/>
    <w:rsid w:val="00D73BF3"/>
    <w:rsid w:val="00D905F1"/>
    <w:rsid w:val="00DE004D"/>
    <w:rsid w:val="00DF56DD"/>
    <w:rsid w:val="00E876D5"/>
    <w:rsid w:val="00EB5764"/>
    <w:rsid w:val="00F065E7"/>
    <w:rsid w:val="00F30E84"/>
    <w:rsid w:val="00F7560F"/>
    <w:rsid w:val="00FE252D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14440"/>
  <w15:chartTrackingRefBased/>
  <w15:docId w15:val="{3E488515-B34C-475E-9196-CD1189D4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383"/>
  </w:style>
  <w:style w:type="paragraph" w:styleId="1">
    <w:name w:val="heading 1"/>
    <w:basedOn w:val="a"/>
    <w:link w:val="10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4">
    <w:name w:val="标题 字符"/>
    <w:basedOn w:val="a0"/>
    <w:link w:val="a3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a5">
    <w:name w:val="Date"/>
    <w:basedOn w:val="a"/>
    <w:next w:val="a6"/>
    <w:link w:val="a7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7">
    <w:name w:val="日期 字符"/>
    <w:basedOn w:val="a0"/>
    <w:link w:val="a5"/>
    <w:uiPriority w:val="2"/>
    <w:rsid w:val="00673C35"/>
    <w:rPr>
      <w:b/>
      <w:bCs/>
      <w:color w:val="0D0D0D" w:themeColor="text1" w:themeTint="F2"/>
    </w:rPr>
  </w:style>
  <w:style w:type="paragraph" w:customStyle="1" w:styleId="a6">
    <w:name w:val="地址"/>
    <w:basedOn w:val="a"/>
    <w:next w:val="a8"/>
    <w:uiPriority w:val="3"/>
    <w:qFormat/>
    <w:rsid w:val="00965D17"/>
    <w:pPr>
      <w:spacing w:line="336" w:lineRule="auto"/>
      <w:contextualSpacing/>
    </w:pPr>
  </w:style>
  <w:style w:type="paragraph" w:styleId="a9">
    <w:name w:val="footer"/>
    <w:basedOn w:val="a"/>
    <w:link w:val="aa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aa">
    <w:name w:val="页脚 字符"/>
    <w:basedOn w:val="a0"/>
    <w:link w:val="a9"/>
    <w:uiPriority w:val="99"/>
    <w:rsid w:val="000D5AB1"/>
    <w:rPr>
      <w:rFonts w:eastAsiaTheme="minorEastAsia"/>
      <w:color w:val="2A7B88" w:themeColor="accent1" w:themeShade="BF"/>
    </w:rPr>
  </w:style>
  <w:style w:type="paragraph" w:styleId="a8">
    <w:name w:val="Salutation"/>
    <w:basedOn w:val="a"/>
    <w:next w:val="a"/>
    <w:link w:val="ab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b">
    <w:name w:val="称呼 字符"/>
    <w:basedOn w:val="a0"/>
    <w:link w:val="a8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ac">
    <w:name w:val="Closing"/>
    <w:basedOn w:val="a"/>
    <w:next w:val="ad"/>
    <w:link w:val="a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ae">
    <w:name w:val="结束语 字符"/>
    <w:basedOn w:val="a0"/>
    <w:link w:val="ac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d">
    <w:name w:val="Signature"/>
    <w:basedOn w:val="a"/>
    <w:next w:val="a"/>
    <w:link w:val="af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">
    <w:name w:val="签名 字符"/>
    <w:basedOn w:val="a0"/>
    <w:link w:val="ad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0D5AB1"/>
    <w:pPr>
      <w:spacing w:after="0"/>
    </w:pPr>
  </w:style>
  <w:style w:type="character" w:customStyle="1" w:styleId="af1">
    <w:name w:val="页眉 字符"/>
    <w:basedOn w:val="a0"/>
    <w:link w:val="af0"/>
    <w:uiPriority w:val="99"/>
    <w:rsid w:val="000D5AB1"/>
    <w:rPr>
      <w:rFonts w:eastAsiaTheme="minorEastAsia"/>
    </w:rPr>
  </w:style>
  <w:style w:type="character" w:customStyle="1" w:styleId="10">
    <w:name w:val="标题 1 字符"/>
    <w:basedOn w:val="a0"/>
    <w:link w:val="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af2">
    <w:name w:val="Subtitle"/>
    <w:basedOn w:val="a"/>
    <w:link w:val="af3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styleId="af4">
    <w:name w:val="Placeholder Text"/>
    <w:basedOn w:val="a0"/>
    <w:uiPriority w:val="99"/>
    <w:semiHidden/>
    <w:rsid w:val="00DF56DD"/>
    <w:rPr>
      <w:color w:val="3A3836" w:themeColor="background2" w:themeShade="40"/>
    </w:rPr>
  </w:style>
  <w:style w:type="character" w:customStyle="1" w:styleId="af3">
    <w:name w:val="副标题 字符"/>
    <w:basedOn w:val="a0"/>
    <w:link w:val="af2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af5">
    <w:name w:val="Intense Quote"/>
    <w:basedOn w:val="a"/>
    <w:next w:val="a"/>
    <w:link w:val="af6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6">
    <w:name w:val="明显引用 字符"/>
    <w:basedOn w:val="a0"/>
    <w:link w:val="af5"/>
    <w:uiPriority w:val="30"/>
    <w:semiHidden/>
    <w:rsid w:val="00DF56DD"/>
    <w:rPr>
      <w:i/>
      <w:iCs/>
      <w:color w:val="2A7B88" w:themeColor="accent1" w:themeShade="BF"/>
    </w:rPr>
  </w:style>
  <w:style w:type="character" w:styleId="af7">
    <w:name w:val="Intense Emphasis"/>
    <w:basedOn w:val="a0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af8">
    <w:name w:val="Intense Reference"/>
    <w:basedOn w:val="a0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af9">
    <w:name w:val="Block Text"/>
    <w:basedOn w:val="a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afa">
    <w:name w:val="Hyperlink"/>
    <w:basedOn w:val="a0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3">
    <w:name w:val="Body Text Indent 3"/>
    <w:basedOn w:val="a"/>
    <w:link w:val="30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30">
    <w:name w:val="正文文本缩进 3 字符"/>
    <w:basedOn w:val="a0"/>
    <w:link w:val="3"/>
    <w:uiPriority w:val="99"/>
    <w:semiHidden/>
    <w:rsid w:val="00DF56DD"/>
    <w:rPr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DF56DD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A736B0"/>
    <w:rPr>
      <w:sz w:val="22"/>
      <w:szCs w:val="16"/>
    </w:rPr>
  </w:style>
  <w:style w:type="paragraph" w:styleId="afc">
    <w:name w:val="Document Map"/>
    <w:basedOn w:val="a"/>
    <w:link w:val="afd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0"/>
    <w:link w:val="afc"/>
    <w:uiPriority w:val="99"/>
    <w:semiHidden/>
    <w:rsid w:val="00DF56DD"/>
    <w:rPr>
      <w:rFonts w:ascii="Segoe UI" w:hAnsi="Segoe UI" w:cs="Segoe UI"/>
      <w:szCs w:val="16"/>
    </w:rPr>
  </w:style>
  <w:style w:type="character" w:styleId="afe">
    <w:name w:val="FollowedHyperlink"/>
    <w:basedOn w:val="a0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80">
    <w:name w:val="标题 8 字符"/>
    <w:basedOn w:val="a0"/>
    <w:link w:val="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">
    <w:name w:val="caption"/>
    <w:basedOn w:val="a"/>
    <w:next w:val="a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aff0">
    <w:name w:val="Balloon Text"/>
    <w:basedOn w:val="a"/>
    <w:link w:val="aff1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aff1">
    <w:name w:val="批注框文本 字符"/>
    <w:basedOn w:val="a0"/>
    <w:link w:val="aff0"/>
    <w:uiPriority w:val="99"/>
    <w:semiHidden/>
    <w:rsid w:val="00A736B0"/>
    <w:rPr>
      <w:rFonts w:ascii="Segoe UI" w:hAnsi="Segoe UI" w:cs="Segoe UI"/>
      <w:szCs w:val="18"/>
    </w:rPr>
  </w:style>
  <w:style w:type="paragraph" w:styleId="aff2">
    <w:name w:val="annotation text"/>
    <w:basedOn w:val="a"/>
    <w:link w:val="aff3"/>
    <w:uiPriority w:val="99"/>
    <w:semiHidden/>
    <w:unhideWhenUsed/>
    <w:rsid w:val="00A736B0"/>
    <w:rPr>
      <w:szCs w:val="20"/>
    </w:rPr>
  </w:style>
  <w:style w:type="character" w:customStyle="1" w:styleId="aff3">
    <w:name w:val="批注文字 字符"/>
    <w:basedOn w:val="a0"/>
    <w:link w:val="aff2"/>
    <w:uiPriority w:val="99"/>
    <w:semiHidden/>
    <w:rsid w:val="00A736B0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736B0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A736B0"/>
    <w:rPr>
      <w:b/>
      <w:bCs/>
      <w:szCs w:val="20"/>
    </w:rPr>
  </w:style>
  <w:style w:type="paragraph" w:styleId="aff6">
    <w:name w:val="endnote text"/>
    <w:basedOn w:val="a"/>
    <w:link w:val="aff7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7">
    <w:name w:val="尾注文本 字符"/>
    <w:basedOn w:val="a0"/>
    <w:link w:val="aff6"/>
    <w:uiPriority w:val="99"/>
    <w:semiHidden/>
    <w:rsid w:val="00A736B0"/>
    <w:rPr>
      <w:szCs w:val="20"/>
    </w:rPr>
  </w:style>
  <w:style w:type="paragraph" w:styleId="aff8">
    <w:name w:val="envelope return"/>
    <w:basedOn w:val="a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9">
    <w:name w:val="footnote text"/>
    <w:basedOn w:val="a"/>
    <w:link w:val="affa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a">
    <w:name w:val="脚注文本 字符"/>
    <w:basedOn w:val="a0"/>
    <w:link w:val="aff9"/>
    <w:uiPriority w:val="99"/>
    <w:semiHidden/>
    <w:rsid w:val="00A736B0"/>
    <w:rPr>
      <w:szCs w:val="20"/>
    </w:rPr>
  </w:style>
  <w:style w:type="character" w:styleId="HTML">
    <w:name w:val="HTML Code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A736B0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c">
    <w:name w:val="宏文本 字符"/>
    <w:basedOn w:val="a0"/>
    <w:link w:val="affb"/>
    <w:uiPriority w:val="99"/>
    <w:semiHidden/>
    <w:rsid w:val="00A736B0"/>
    <w:rPr>
      <w:rFonts w:ascii="Consolas" w:hAnsi="Consolas"/>
      <w:szCs w:val="20"/>
    </w:rPr>
  </w:style>
  <w:style w:type="paragraph" w:styleId="affd">
    <w:name w:val="Plain Text"/>
    <w:basedOn w:val="a"/>
    <w:link w:val="aff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affe">
    <w:name w:val="纯文本 字符"/>
    <w:basedOn w:val="a0"/>
    <w:link w:val="affd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27714;&#32844;&#20449;&#65288;&#34013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D14774C36F4D7E9668CFEB96AF9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B6B47-73E6-40DA-863E-33FDF099B2C6}"/>
      </w:docPartPr>
      <w:docPartBody>
        <w:p w:rsidR="00012A36" w:rsidRDefault="00246290">
          <w:pPr>
            <w:pStyle w:val="85D14774C36F4D7E9668CFEB96AF9D02"/>
          </w:pPr>
          <w:r>
            <w:rPr>
              <w:lang w:val="zh-CN" w:bidi="zh-CN"/>
            </w:rPr>
            <w:t>收件人姓名</w:t>
          </w:r>
        </w:p>
      </w:docPartBody>
    </w:docPart>
    <w:docPart>
      <w:docPartPr>
        <w:name w:val="5087CEC57402442A8AA64EC8E0A55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6555B2-60D9-4257-8232-AE3DD02F8C24}"/>
      </w:docPartPr>
      <w:docPartBody>
        <w:p w:rsidR="00012A36" w:rsidRDefault="00246290">
          <w:pPr>
            <w:pStyle w:val="5087CEC57402442A8AA64EC8E0A556D8"/>
          </w:pPr>
          <w:r>
            <w:rPr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90"/>
    <w:rsid w:val="00012A36"/>
    <w:rsid w:val="00246290"/>
    <w:rsid w:val="00471429"/>
    <w:rsid w:val="00735B1E"/>
    <w:rsid w:val="00942808"/>
    <w:rsid w:val="009F4504"/>
    <w:rsid w:val="00A71685"/>
    <w:rsid w:val="00C73428"/>
    <w:rsid w:val="00E2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2C44430C1479787CD0FDBAE14FA1A">
    <w:name w:val="30E2C44430C1479787CD0FDBAE14FA1A"/>
    <w:pPr>
      <w:widowControl w:val="0"/>
      <w:jc w:val="both"/>
    </w:pPr>
  </w:style>
  <w:style w:type="paragraph" w:customStyle="1" w:styleId="E5F06BABD9F0495688025C8FFE556975">
    <w:name w:val="E5F06BABD9F0495688025C8FFE556975"/>
    <w:pPr>
      <w:widowControl w:val="0"/>
      <w:jc w:val="both"/>
    </w:pPr>
  </w:style>
  <w:style w:type="paragraph" w:customStyle="1" w:styleId="27655ABE515044C59F627BCB04D58FDE">
    <w:name w:val="27655ABE515044C59F627BCB04D58FDE"/>
    <w:pPr>
      <w:widowControl w:val="0"/>
      <w:jc w:val="both"/>
    </w:pPr>
  </w:style>
  <w:style w:type="paragraph" w:customStyle="1" w:styleId="887F0D48631E44CE8D5DBC1E2B8EFECB">
    <w:name w:val="887F0D48631E44CE8D5DBC1E2B8EFECB"/>
    <w:pPr>
      <w:widowControl w:val="0"/>
      <w:jc w:val="both"/>
    </w:pPr>
  </w:style>
  <w:style w:type="paragraph" w:customStyle="1" w:styleId="4E9FCE4B490843E4B49165F904B724DE">
    <w:name w:val="4E9FCE4B490843E4B49165F904B724DE"/>
    <w:pPr>
      <w:widowControl w:val="0"/>
      <w:jc w:val="both"/>
    </w:pPr>
  </w:style>
  <w:style w:type="paragraph" w:customStyle="1" w:styleId="7078F35864F54F598CEB0839C03548FA">
    <w:name w:val="7078F35864F54F598CEB0839C03548FA"/>
    <w:pPr>
      <w:widowControl w:val="0"/>
      <w:jc w:val="both"/>
    </w:pPr>
  </w:style>
  <w:style w:type="paragraph" w:customStyle="1" w:styleId="AD1D2CA9AE8E4E969B1F117E2CFA34B8">
    <w:name w:val="AD1D2CA9AE8E4E969B1F117E2CFA34B8"/>
    <w:pPr>
      <w:widowControl w:val="0"/>
      <w:jc w:val="both"/>
    </w:pPr>
  </w:style>
  <w:style w:type="paragraph" w:customStyle="1" w:styleId="487CF6DEE88F435C8619BFF451B22A9F">
    <w:name w:val="487CF6DEE88F435C8619BFF451B22A9F"/>
    <w:pPr>
      <w:widowControl w:val="0"/>
      <w:jc w:val="both"/>
    </w:pPr>
  </w:style>
  <w:style w:type="paragraph" w:customStyle="1" w:styleId="2BE6BC2DB29B4D31A090E1C927C33737">
    <w:name w:val="2BE6BC2DB29B4D31A090E1C927C33737"/>
    <w:pPr>
      <w:widowControl w:val="0"/>
      <w:jc w:val="both"/>
    </w:pPr>
  </w:style>
  <w:style w:type="paragraph" w:customStyle="1" w:styleId="85D14774C36F4D7E9668CFEB96AF9D02">
    <w:name w:val="85D14774C36F4D7E9668CFEB96AF9D02"/>
    <w:pPr>
      <w:widowControl w:val="0"/>
      <w:jc w:val="both"/>
    </w:pPr>
  </w:style>
  <w:style w:type="paragraph" w:customStyle="1" w:styleId="2CF33237D9D7493F82E6EFFDE656E998">
    <w:name w:val="2CF33237D9D7493F82E6EFFDE656E998"/>
    <w:pPr>
      <w:widowControl w:val="0"/>
      <w:jc w:val="both"/>
    </w:pPr>
  </w:style>
  <w:style w:type="paragraph" w:customStyle="1" w:styleId="105EA397CCA141008D81DFBFC5C7D86D">
    <w:name w:val="105EA397CCA141008D81DFBFC5C7D86D"/>
    <w:pPr>
      <w:widowControl w:val="0"/>
      <w:jc w:val="both"/>
    </w:pPr>
  </w:style>
  <w:style w:type="paragraph" w:customStyle="1" w:styleId="5087CEC57402442A8AA64EC8E0A556D8">
    <w:name w:val="5087CEC57402442A8AA64EC8E0A556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Re: Lab technician, Mechanical Engineering
Greetings hiring manager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求职信（蓝色）.dotx</Template>
  <TotalTime>30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Kuanghua Qiao</dc:creator>
  <cp:keywords/>
  <dc:description/>
  <cp:lastModifiedBy>Owen 乔</cp:lastModifiedBy>
  <cp:revision>3</cp:revision>
  <cp:lastPrinted>2019-08-06T02:35:00Z</cp:lastPrinted>
  <dcterms:created xsi:type="dcterms:W3CDTF">2019-08-06T02:06:00Z</dcterms:created>
  <dcterms:modified xsi:type="dcterms:W3CDTF">2019-08-06T02:35:00Z</dcterms:modified>
</cp:coreProperties>
</file>