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74120EBE" w:rsidR="00816216" w:rsidRDefault="00A05338" w:rsidP="00141A4C">
      <w:pPr>
        <w:pStyle w:val="a5"/>
      </w:pPr>
      <w:proofErr w:type="spellStart"/>
      <w:r>
        <w:t>Kuanghua</w:t>
      </w:r>
      <w:proofErr w:type="spellEnd"/>
      <w:r>
        <w:t xml:space="preserve"> </w:t>
      </w:r>
      <w:proofErr w:type="spellStart"/>
      <w:r>
        <w:t>Qiao</w:t>
      </w:r>
      <w:proofErr w:type="spellEnd"/>
      <w:r w:rsidR="00AF5B57">
        <w:t xml:space="preserve"> (Owen)</w:t>
      </w:r>
    </w:p>
    <w:p w14:paraId="5CFD114D" w14:textId="77777777" w:rsidR="00A05338" w:rsidRPr="00A05338" w:rsidRDefault="00A05338" w:rsidP="00141A4C">
      <w:pPr>
        <w:rPr>
          <w:rFonts w:eastAsia="黑体"/>
        </w:rPr>
      </w:pPr>
      <w:r>
        <w:t>Mississauga, ON, L5R 3P5</w:t>
      </w:r>
      <w:r w:rsidR="00141A4C" w:rsidRPr="00A05338">
        <w:rPr>
          <w:lang w:bidi="zh-CN"/>
        </w:rPr>
        <w:t xml:space="preserve"> | </w:t>
      </w:r>
      <w:r>
        <w:t>647-220-5668</w:t>
      </w:r>
      <w:r w:rsidR="00141A4C" w:rsidRPr="00A05338">
        <w:rPr>
          <w:lang w:bidi="zh-CN"/>
        </w:rPr>
        <w:t xml:space="preserve"> | </w:t>
      </w:r>
      <w:r>
        <w:t>qiaokuanghua@gmail.com</w:t>
      </w:r>
    </w:p>
    <w:p w14:paraId="738DB201" w14:textId="77777777" w:rsidR="006270A9" w:rsidRDefault="00A05338" w:rsidP="00FA656C">
      <w:pPr>
        <w:pStyle w:val="10"/>
      </w:pPr>
      <w:r>
        <w:t>Objective</w:t>
      </w:r>
    </w:p>
    <w:p w14:paraId="1DF2B3F2" w14:textId="474E6E55" w:rsidR="006270A9" w:rsidRDefault="00A05338" w:rsidP="00625016">
      <w:pPr>
        <w:pStyle w:val="a"/>
        <w:spacing w:line="240" w:lineRule="auto"/>
        <w:rPr>
          <w:noProof/>
        </w:rPr>
      </w:pPr>
      <w:r w:rsidRPr="00625016">
        <w:rPr>
          <w:noProof/>
        </w:rPr>
        <w:t xml:space="preserve">I am an electrical engineering student who’s passionate about the </w:t>
      </w:r>
      <w:r w:rsidR="007162D8" w:rsidRPr="00625016">
        <w:rPr>
          <w:noProof/>
        </w:rPr>
        <w:t xml:space="preserve">electronics </w:t>
      </w:r>
      <w:r w:rsidRPr="00625016">
        <w:rPr>
          <w:noProof/>
        </w:rPr>
        <w:t xml:space="preserve">industry. Currently, I am looking for </w:t>
      </w:r>
      <w:r w:rsidR="006F61F5" w:rsidRPr="00625016">
        <w:rPr>
          <w:noProof/>
        </w:rPr>
        <w:t xml:space="preserve">an </w:t>
      </w:r>
      <w:r w:rsidRPr="00625016">
        <w:rPr>
          <w:noProof/>
        </w:rPr>
        <w:t>entry</w:t>
      </w:r>
      <w:r w:rsidR="00DC457A" w:rsidRPr="00625016">
        <w:rPr>
          <w:noProof/>
        </w:rPr>
        <w:t>-</w:t>
      </w:r>
      <w:r w:rsidRPr="00625016">
        <w:rPr>
          <w:noProof/>
        </w:rPr>
        <w:t>level job to apply my skills and expertise.</w:t>
      </w:r>
    </w:p>
    <w:p w14:paraId="02EE0DD4" w14:textId="77777777" w:rsidR="006270A9" w:rsidRDefault="00A05338">
      <w:pPr>
        <w:pStyle w:val="10"/>
      </w:pPr>
      <w:r>
        <w:t>Education</w:t>
      </w:r>
    </w:p>
    <w:p w14:paraId="0195395D" w14:textId="7CF0B8F0" w:rsidR="006270A9" w:rsidRDefault="00A05338">
      <w:pPr>
        <w:pStyle w:val="2"/>
      </w:pPr>
      <w:r w:rsidRPr="00A05338">
        <w:rPr>
          <w:color w:val="auto"/>
          <w:szCs w:val="24"/>
          <w:lang w:eastAsia="en-US"/>
        </w:rPr>
        <w:t>B.Eng. Spec. Hons. Electrical Engineering</w:t>
      </w:r>
      <w:r w:rsidR="009D5933" w:rsidRPr="00A05338">
        <w:rPr>
          <w:lang w:bidi="zh-CN"/>
        </w:rPr>
        <w:t xml:space="preserve"> | </w:t>
      </w:r>
      <w:r w:rsidR="000C031E">
        <w:rPr>
          <w:noProof/>
        </w:rPr>
        <w:t>FEB</w:t>
      </w:r>
      <w:r w:rsidR="00D751A9">
        <w:rPr>
          <w:noProof/>
        </w:rPr>
        <w:t xml:space="preserve"> 201</w:t>
      </w:r>
      <w:r w:rsidR="000C031E">
        <w:rPr>
          <w:noProof/>
        </w:rPr>
        <w:t>9</w:t>
      </w:r>
      <w:r w:rsidR="009D5933" w:rsidRPr="00A05338">
        <w:rPr>
          <w:lang w:bidi="zh-CN"/>
        </w:rPr>
        <w:t xml:space="preserve"> | </w:t>
      </w:r>
      <w:r>
        <w:t>York University</w:t>
      </w:r>
    </w:p>
    <w:p w14:paraId="54C652DE" w14:textId="77777777" w:rsidR="00A05338" w:rsidRPr="00FA656C" w:rsidRDefault="00A05338" w:rsidP="00625016">
      <w:pPr>
        <w:pStyle w:val="a"/>
        <w:spacing w:line="240" w:lineRule="auto"/>
        <w:rPr>
          <w:noProof/>
        </w:rPr>
      </w:pPr>
      <w:r w:rsidRPr="00FA656C">
        <w:rPr>
          <w:noProof/>
        </w:rPr>
        <w:t>The Gordon and Agnes (Twambley) Brash Award in Eng York                                         Aug 2014</w:t>
      </w:r>
    </w:p>
    <w:p w14:paraId="5765F452" w14:textId="77777777" w:rsidR="006270A9" w:rsidRPr="00FA656C" w:rsidRDefault="00A05338" w:rsidP="00625016">
      <w:pPr>
        <w:pStyle w:val="a"/>
        <w:spacing w:line="240" w:lineRule="auto"/>
        <w:rPr>
          <w:noProof/>
        </w:rPr>
      </w:pPr>
      <w:r w:rsidRPr="00FA656C">
        <w:rPr>
          <w:noProof/>
        </w:rPr>
        <w:t>University Continuing Student Scholarship                                                        Nov 2015, Nov 2014</w:t>
      </w:r>
    </w:p>
    <w:p w14:paraId="7D5AC72D" w14:textId="77777777" w:rsidR="006270A9" w:rsidRDefault="00FA656C" w:rsidP="00FA656C">
      <w:pPr>
        <w:pStyle w:val="10"/>
      </w:pPr>
      <w:r>
        <w:rPr>
          <w:spacing w:val="-9"/>
        </w:rPr>
        <w:t>S</w:t>
      </w:r>
      <w:r w:rsidRPr="00011415">
        <w:rPr>
          <w:spacing w:val="-9"/>
        </w:rPr>
        <w:t>kills</w:t>
      </w:r>
      <w:r w:rsidRPr="00011415">
        <w:rPr>
          <w:spacing w:val="23"/>
          <w:w w:val="99"/>
        </w:rPr>
        <w:t xml:space="preserve"> </w:t>
      </w:r>
      <w:r w:rsidRPr="00011415">
        <w:rPr>
          <w:spacing w:val="-9"/>
        </w:rPr>
        <w:t>and</w:t>
      </w:r>
      <w:r w:rsidRPr="00011415">
        <w:rPr>
          <w:spacing w:val="-22"/>
        </w:rPr>
        <w:t xml:space="preserve"> </w:t>
      </w:r>
      <w:r w:rsidRPr="00011415">
        <w:t>qualifications</w:t>
      </w:r>
    </w:p>
    <w:p w14:paraId="1E97FDF0" w14:textId="7B38ED46" w:rsidR="00FA656C" w:rsidRDefault="00FA656C" w:rsidP="00625016">
      <w:pPr>
        <w:pStyle w:val="a"/>
        <w:spacing w:line="240" w:lineRule="auto"/>
        <w:rPr>
          <w:noProof/>
        </w:rPr>
      </w:pPr>
      <w:r w:rsidRPr="00051B36">
        <w:rPr>
          <w:noProof/>
        </w:rPr>
        <w:t>Java,</w:t>
      </w:r>
      <w:r w:rsidR="00306648">
        <w:rPr>
          <w:noProof/>
        </w:rPr>
        <w:t xml:space="preserve"> Javascript,</w:t>
      </w:r>
      <w:r w:rsidRPr="00051B36">
        <w:rPr>
          <w:noProof/>
        </w:rPr>
        <w:t xml:space="preserve"> C</w:t>
      </w:r>
      <w:r w:rsidRPr="00051B36">
        <w:rPr>
          <w:rFonts w:hint="eastAsia"/>
          <w:noProof/>
        </w:rPr>
        <w:t>,</w:t>
      </w:r>
      <w:r w:rsidRPr="00051B36">
        <w:rPr>
          <w:noProof/>
        </w:rPr>
        <w:t xml:space="preserve"> C#</w:t>
      </w:r>
      <w:r w:rsidR="009F24F1" w:rsidRPr="00051B36">
        <w:rPr>
          <w:noProof/>
        </w:rPr>
        <w:t>,</w:t>
      </w:r>
      <w:r w:rsidR="008C3E8E">
        <w:rPr>
          <w:noProof/>
        </w:rPr>
        <w:t xml:space="preserve"> </w:t>
      </w:r>
      <w:r w:rsidR="008C3E8E" w:rsidRPr="00051B36">
        <w:rPr>
          <w:noProof/>
        </w:rPr>
        <w:t>.NET Core</w:t>
      </w:r>
      <w:r w:rsidR="008C3E8E">
        <w:rPr>
          <w:noProof/>
        </w:rPr>
        <w:t>,</w:t>
      </w:r>
      <w:r w:rsidR="009F24F1" w:rsidRPr="00051B36">
        <w:rPr>
          <w:noProof/>
        </w:rPr>
        <w:t xml:space="preserve"> </w:t>
      </w:r>
      <w:r w:rsidR="007D5154" w:rsidRPr="00051B36">
        <w:rPr>
          <w:noProof/>
        </w:rPr>
        <w:t>Python</w:t>
      </w:r>
      <w:r w:rsidR="00333A13">
        <w:rPr>
          <w:noProof/>
        </w:rPr>
        <w:t>, PyQt GUI</w:t>
      </w:r>
      <w:r w:rsidR="007D5154" w:rsidRPr="00051B36">
        <w:rPr>
          <w:noProof/>
        </w:rPr>
        <w:t>, bash shell scripting, Verilog</w:t>
      </w:r>
      <w:r w:rsidR="003D46F1">
        <w:rPr>
          <w:noProof/>
        </w:rPr>
        <w:t>, MIPS assembly</w:t>
      </w:r>
    </w:p>
    <w:p w14:paraId="73E1B4D4" w14:textId="0399A4C9" w:rsidR="00A570B7" w:rsidRPr="00051B36" w:rsidRDefault="00A570B7" w:rsidP="00A570B7">
      <w:pPr>
        <w:pStyle w:val="a"/>
        <w:spacing w:line="240" w:lineRule="auto"/>
        <w:rPr>
          <w:noProof/>
        </w:rPr>
      </w:pPr>
      <w:r w:rsidRPr="00051B36">
        <w:rPr>
          <w:noProof/>
        </w:rPr>
        <w:t>MATLAB</w:t>
      </w:r>
      <w:r w:rsidR="00370357">
        <w:rPr>
          <w:noProof/>
        </w:rPr>
        <w:t>/</w:t>
      </w:r>
      <w:r w:rsidRPr="00051B36">
        <w:rPr>
          <w:noProof/>
        </w:rPr>
        <w:t>Simulink, LabView</w:t>
      </w:r>
      <w:r>
        <w:rPr>
          <w:noProof/>
        </w:rPr>
        <w:t xml:space="preserve">, </w:t>
      </w:r>
      <w:r w:rsidRPr="00051B36">
        <w:rPr>
          <w:noProof/>
        </w:rPr>
        <w:t>Altium Designer, Cadence,</w:t>
      </w:r>
      <w:r w:rsidRPr="00051B36">
        <w:rPr>
          <w:rFonts w:hint="eastAsia"/>
          <w:noProof/>
        </w:rPr>
        <w:t xml:space="preserve"> N</w:t>
      </w:r>
      <w:r w:rsidRPr="00051B36">
        <w:rPr>
          <w:noProof/>
        </w:rPr>
        <w:t>X</w:t>
      </w:r>
      <w:r w:rsidR="00370357">
        <w:rPr>
          <w:noProof/>
        </w:rPr>
        <w:t>, Solidworks</w:t>
      </w:r>
    </w:p>
    <w:p w14:paraId="73F799E5" w14:textId="0EAC2383" w:rsidR="000A685E" w:rsidRDefault="00310614" w:rsidP="00625016">
      <w:pPr>
        <w:pStyle w:val="a"/>
        <w:spacing w:line="240" w:lineRule="auto"/>
        <w:rPr>
          <w:noProof/>
        </w:rPr>
      </w:pPr>
      <w:r>
        <w:rPr>
          <w:noProof/>
        </w:rPr>
        <w:t xml:space="preserve">Linux, </w:t>
      </w:r>
      <w:r w:rsidR="008C3E8E" w:rsidRPr="009F1652">
        <w:rPr>
          <w:noProof/>
        </w:rPr>
        <w:t>D</w:t>
      </w:r>
      <w:r w:rsidR="00FA656C" w:rsidRPr="009F1652">
        <w:rPr>
          <w:noProof/>
        </w:rPr>
        <w:t>ata</w:t>
      </w:r>
      <w:r w:rsidR="00FA656C" w:rsidRPr="00051B36">
        <w:rPr>
          <w:noProof/>
        </w:rPr>
        <w:t xml:space="preserve"> structure</w:t>
      </w:r>
      <w:r w:rsidR="009F1652">
        <w:rPr>
          <w:noProof/>
        </w:rPr>
        <w:t>s</w:t>
      </w:r>
      <w:r w:rsidR="007D5154" w:rsidRPr="00051B36">
        <w:rPr>
          <w:noProof/>
        </w:rPr>
        <w:t>,</w:t>
      </w:r>
      <w:r w:rsidR="007D5154" w:rsidRPr="00051B36">
        <w:rPr>
          <w:rFonts w:hint="eastAsia"/>
          <w:noProof/>
        </w:rPr>
        <w:t xml:space="preserve"> </w:t>
      </w:r>
      <w:r w:rsidR="007D5154" w:rsidRPr="00051B36">
        <w:rPr>
          <w:noProof/>
        </w:rPr>
        <w:t>OS, multithreaded programming</w:t>
      </w:r>
      <w:r w:rsidR="003D46F1">
        <w:rPr>
          <w:noProof/>
        </w:rPr>
        <w:t>,</w:t>
      </w:r>
      <w:r w:rsidR="003D46F1" w:rsidRPr="003D46F1">
        <w:rPr>
          <w:rFonts w:hint="eastAsia"/>
          <w:noProof/>
        </w:rPr>
        <w:t xml:space="preserve"> </w:t>
      </w:r>
      <w:r w:rsidR="003D46F1" w:rsidRPr="00051B36">
        <w:rPr>
          <w:rFonts w:hint="eastAsia"/>
          <w:noProof/>
        </w:rPr>
        <w:t>C</w:t>
      </w:r>
      <w:r w:rsidR="003D46F1" w:rsidRPr="00051B36">
        <w:rPr>
          <w:noProof/>
        </w:rPr>
        <w:t>PU architecture</w:t>
      </w:r>
    </w:p>
    <w:p w14:paraId="06DDA63E" w14:textId="3DD21687" w:rsidR="0089704B" w:rsidRDefault="0089704B" w:rsidP="00625016">
      <w:pPr>
        <w:pStyle w:val="a"/>
        <w:spacing w:line="240" w:lineRule="auto"/>
        <w:rPr>
          <w:noProof/>
        </w:rPr>
      </w:pPr>
      <w:r>
        <w:rPr>
          <w:noProof/>
        </w:rPr>
        <w:t xml:space="preserve">Digital communication, </w:t>
      </w:r>
      <w:r w:rsidR="00261151">
        <w:rPr>
          <w:noProof/>
        </w:rPr>
        <w:t>signal processing, control systems</w:t>
      </w:r>
    </w:p>
    <w:p w14:paraId="73096F9D" w14:textId="62C08D5A" w:rsidR="00FA656C" w:rsidRPr="00051B36" w:rsidRDefault="00B04D78" w:rsidP="00625016">
      <w:pPr>
        <w:pStyle w:val="a"/>
        <w:spacing w:line="240" w:lineRule="auto"/>
        <w:rPr>
          <w:noProof/>
        </w:rPr>
      </w:pPr>
      <w:r>
        <w:rPr>
          <w:noProof/>
        </w:rPr>
        <w:t xml:space="preserve">FPGA, </w:t>
      </w:r>
      <w:r w:rsidR="00370357">
        <w:rPr>
          <w:noProof/>
        </w:rPr>
        <w:t>E</w:t>
      </w:r>
      <w:r w:rsidR="00370357" w:rsidRPr="00051B36">
        <w:rPr>
          <w:noProof/>
        </w:rPr>
        <w:t>mbedded software development</w:t>
      </w:r>
      <w:r w:rsidR="00370357" w:rsidRPr="008C3E8E">
        <w:rPr>
          <w:noProof/>
        </w:rPr>
        <w:t>,</w:t>
      </w:r>
      <w:r w:rsidR="00370357">
        <w:rPr>
          <w:noProof/>
        </w:rPr>
        <w:t xml:space="preserve"> </w:t>
      </w:r>
      <w:r w:rsidR="000A685E" w:rsidRPr="00235C69">
        <w:rPr>
          <w:noProof/>
        </w:rPr>
        <w:t>Atmel</w:t>
      </w:r>
      <w:r w:rsidR="000A685E">
        <w:rPr>
          <w:noProof/>
        </w:rPr>
        <w:t xml:space="preserve"> studio,</w:t>
      </w:r>
      <w:r w:rsidR="008C3E8E">
        <w:rPr>
          <w:noProof/>
        </w:rPr>
        <w:t xml:space="preserve"> Microchip family microcontroller</w:t>
      </w:r>
    </w:p>
    <w:p w14:paraId="57DED3DE" w14:textId="28AF62DD" w:rsidR="00D751A9" w:rsidRDefault="00370357" w:rsidP="00625016">
      <w:pPr>
        <w:pStyle w:val="a"/>
        <w:spacing w:line="240" w:lineRule="auto"/>
        <w:rPr>
          <w:noProof/>
        </w:rPr>
      </w:pPr>
      <w:r>
        <w:rPr>
          <w:noProof/>
        </w:rPr>
        <w:t>P</w:t>
      </w:r>
      <w:r w:rsidR="0073126A" w:rsidRPr="008C3E8E">
        <w:rPr>
          <w:noProof/>
        </w:rPr>
        <w:t>ower</w:t>
      </w:r>
      <w:r w:rsidR="0073126A">
        <w:rPr>
          <w:noProof/>
        </w:rPr>
        <w:t xml:space="preserve"> electronics,</w:t>
      </w:r>
      <w:r w:rsidR="007D5154" w:rsidRPr="00051B36">
        <w:rPr>
          <w:noProof/>
        </w:rPr>
        <w:t xml:space="preserve"> </w:t>
      </w:r>
      <w:r w:rsidR="007D5154" w:rsidRPr="00051B36">
        <w:rPr>
          <w:rFonts w:hint="eastAsia"/>
          <w:noProof/>
        </w:rPr>
        <w:t>P</w:t>
      </w:r>
      <w:r w:rsidR="007D5154" w:rsidRPr="00051B36">
        <w:rPr>
          <w:noProof/>
        </w:rPr>
        <w:t xml:space="preserve">CB </w:t>
      </w:r>
      <w:r w:rsidR="00204E10">
        <w:rPr>
          <w:noProof/>
        </w:rPr>
        <w:t>d</w:t>
      </w:r>
      <w:r w:rsidR="007D5154" w:rsidRPr="00051B36">
        <w:rPr>
          <w:noProof/>
        </w:rPr>
        <w:t>esign, hot air rework</w:t>
      </w:r>
    </w:p>
    <w:p w14:paraId="374EFAB6" w14:textId="39138756" w:rsidR="00751821" w:rsidRPr="00051B36" w:rsidRDefault="00751821" w:rsidP="00625016">
      <w:pPr>
        <w:pStyle w:val="a"/>
        <w:spacing w:line="240" w:lineRule="auto"/>
        <w:rPr>
          <w:noProof/>
        </w:rPr>
      </w:pPr>
      <w:r>
        <w:rPr>
          <w:rFonts w:eastAsia="黑体" w:hint="eastAsia"/>
          <w:noProof/>
        </w:rPr>
        <w:t>M</w:t>
      </w:r>
      <w:r>
        <w:rPr>
          <w:rFonts w:eastAsia="黑体"/>
          <w:noProof/>
        </w:rPr>
        <w:t xml:space="preserve">ultimeter, oscilloscopes, </w:t>
      </w:r>
      <w:r w:rsidRPr="00235C69">
        <w:rPr>
          <w:rFonts w:eastAsia="黑体"/>
          <w:noProof/>
        </w:rPr>
        <w:t>fu</w:t>
      </w:r>
      <w:r w:rsidR="00235C69">
        <w:rPr>
          <w:rFonts w:eastAsia="黑体"/>
          <w:noProof/>
        </w:rPr>
        <w:t>nc</w:t>
      </w:r>
      <w:r w:rsidRPr="00235C69">
        <w:rPr>
          <w:rFonts w:eastAsia="黑体"/>
          <w:noProof/>
        </w:rPr>
        <w:t>tion</w:t>
      </w:r>
      <w:r>
        <w:rPr>
          <w:rFonts w:eastAsia="黑体"/>
          <w:noProof/>
        </w:rPr>
        <w:t xml:space="preserve"> </w:t>
      </w:r>
      <w:r w:rsidRPr="00235C69">
        <w:rPr>
          <w:rFonts w:eastAsia="黑体"/>
          <w:noProof/>
        </w:rPr>
        <w:t>generator</w:t>
      </w:r>
      <w:r>
        <w:rPr>
          <w:rFonts w:eastAsia="黑体"/>
          <w:noProof/>
        </w:rPr>
        <w:t xml:space="preserve">, digital </w:t>
      </w:r>
      <w:r w:rsidRPr="00235C69">
        <w:rPr>
          <w:rFonts w:eastAsia="黑体"/>
          <w:noProof/>
        </w:rPr>
        <w:t>analy</w:t>
      </w:r>
      <w:r w:rsidR="00235C69">
        <w:rPr>
          <w:rFonts w:eastAsia="黑体"/>
          <w:noProof/>
        </w:rPr>
        <w:t>z</w:t>
      </w:r>
      <w:r w:rsidRPr="00235C69">
        <w:rPr>
          <w:rFonts w:eastAsia="黑体"/>
          <w:noProof/>
        </w:rPr>
        <w:t>er</w:t>
      </w:r>
      <w:r>
        <w:rPr>
          <w:rFonts w:eastAsia="黑体"/>
          <w:noProof/>
        </w:rPr>
        <w:t xml:space="preserve"> </w:t>
      </w:r>
    </w:p>
    <w:p w14:paraId="0B616AD9" w14:textId="41D9CEFC" w:rsidR="00FA656C" w:rsidRPr="00051B36" w:rsidRDefault="007D5154" w:rsidP="00625016">
      <w:pPr>
        <w:pStyle w:val="a"/>
        <w:spacing w:line="240" w:lineRule="auto"/>
        <w:rPr>
          <w:noProof/>
        </w:rPr>
      </w:pPr>
      <w:r w:rsidRPr="00051B36">
        <w:rPr>
          <w:noProof/>
        </w:rPr>
        <w:t xml:space="preserve">Circuit testing, software </w:t>
      </w:r>
      <w:bookmarkStart w:id="0" w:name="_GoBack"/>
      <w:bookmarkEnd w:id="0"/>
      <w:r w:rsidRPr="00051B36">
        <w:rPr>
          <w:noProof/>
        </w:rPr>
        <w:t>d</w:t>
      </w:r>
      <w:r w:rsidR="00A87BB3" w:rsidRPr="00051B36">
        <w:rPr>
          <w:noProof/>
        </w:rPr>
        <w:t>ebu</w:t>
      </w:r>
      <w:r w:rsidR="00151CA2">
        <w:rPr>
          <w:noProof/>
        </w:rPr>
        <w:t>ggin</w:t>
      </w:r>
      <w:r w:rsidR="00A87BB3" w:rsidRPr="00051B36">
        <w:rPr>
          <w:noProof/>
        </w:rPr>
        <w:t xml:space="preserve">g, </w:t>
      </w:r>
      <w:r w:rsidRPr="00051B36">
        <w:rPr>
          <w:noProof/>
        </w:rPr>
        <w:t>p</w:t>
      </w:r>
      <w:r w:rsidR="00FA656C" w:rsidRPr="00051B36">
        <w:rPr>
          <w:noProof/>
        </w:rPr>
        <w:t>roblem</w:t>
      </w:r>
      <w:r w:rsidR="00A4066C" w:rsidRPr="00051B36">
        <w:rPr>
          <w:noProof/>
        </w:rPr>
        <w:t>-</w:t>
      </w:r>
      <w:r w:rsidR="00FA656C" w:rsidRPr="00051B36">
        <w:rPr>
          <w:noProof/>
        </w:rPr>
        <w:t>solving and analytical skills</w:t>
      </w:r>
    </w:p>
    <w:p w14:paraId="349F7001" w14:textId="47969FF2" w:rsidR="006270A9" w:rsidRPr="00FA656C" w:rsidRDefault="00301ED8" w:rsidP="00FA656C">
      <w:pPr>
        <w:pStyle w:val="10"/>
        <w:rPr>
          <w:rFonts w:eastAsia="黑体"/>
        </w:rPr>
      </w:pPr>
      <w:r>
        <w:t xml:space="preserve">Volunteer </w:t>
      </w:r>
      <w:r w:rsidR="00FA656C">
        <w:t>Experiences</w:t>
      </w:r>
    </w:p>
    <w:p w14:paraId="4E1E7839" w14:textId="3442FDF1" w:rsidR="00551058" w:rsidRDefault="00551058" w:rsidP="00551058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 w:rsidR="008C3E8E"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01F70192" w14:textId="36AC4863" w:rsidR="00551058" w:rsidRPr="00551058" w:rsidRDefault="00551058" w:rsidP="00551058">
      <w:pPr>
        <w:pStyle w:val="a"/>
        <w:spacing w:line="240" w:lineRule="auto"/>
      </w:pPr>
      <w:r>
        <w:rPr>
          <w:rFonts w:eastAsia="黑体"/>
        </w:rPr>
        <w:t>Revised existing power board PCB layout.</w:t>
      </w:r>
    </w:p>
    <w:p w14:paraId="3C8ED216" w14:textId="3CE866B9" w:rsidR="00551058" w:rsidRPr="00551058" w:rsidRDefault="00960D73" w:rsidP="00551058">
      <w:pPr>
        <w:pStyle w:val="a"/>
        <w:spacing w:line="240" w:lineRule="auto"/>
      </w:pPr>
      <w:r w:rsidRPr="00714D5C">
        <w:rPr>
          <w:rFonts w:eastAsia="黑体"/>
          <w:noProof/>
        </w:rPr>
        <w:t>Pa</w:t>
      </w:r>
      <w:r w:rsidR="00714D5C">
        <w:rPr>
          <w:rFonts w:eastAsia="黑体"/>
          <w:noProof/>
        </w:rPr>
        <w:t>r</w:t>
      </w:r>
      <w:r w:rsidRPr="00714D5C">
        <w:rPr>
          <w:rFonts w:eastAsia="黑体"/>
          <w:noProof/>
        </w:rPr>
        <w:t>ticipated</w:t>
      </w:r>
      <w:r>
        <w:rPr>
          <w:rFonts w:eastAsia="黑体"/>
        </w:rPr>
        <w:t xml:space="preserve"> in creating</w:t>
      </w:r>
      <w:r w:rsidR="00551058">
        <w:rPr>
          <w:rFonts w:eastAsia="黑体"/>
        </w:rPr>
        <w:t xml:space="preserve"> payload handling application on NASA opensource OS core flight executive.</w:t>
      </w:r>
    </w:p>
    <w:p w14:paraId="659297AA" w14:textId="56E105A2" w:rsidR="00551058" w:rsidRPr="00551058" w:rsidRDefault="00551058" w:rsidP="00551058">
      <w:pPr>
        <w:pStyle w:val="a"/>
        <w:spacing w:line="240" w:lineRule="auto"/>
      </w:pPr>
      <w:r>
        <w:rPr>
          <w:rFonts w:eastAsia="黑体"/>
        </w:rPr>
        <w:t>Participated in battery qualification testing.</w:t>
      </w:r>
    </w:p>
    <w:p w14:paraId="5A33FD83" w14:textId="187BD542" w:rsidR="00FA656C" w:rsidRDefault="00D751A9" w:rsidP="00FA656C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="00FA656C" w:rsidRPr="00F45C5F">
        <w:rPr>
          <w:bCs/>
          <w:iCs/>
          <w:szCs w:val="24"/>
        </w:rPr>
        <w:t xml:space="preserve"> </w:t>
      </w:r>
      <w:r w:rsidR="009C2073">
        <w:rPr>
          <w:bCs/>
          <w:iCs/>
          <w:szCs w:val="24"/>
        </w:rPr>
        <w:t>SUB</w:t>
      </w:r>
      <w:r w:rsidR="00FA656C" w:rsidRPr="00F45C5F">
        <w:rPr>
          <w:bCs/>
          <w:iCs/>
          <w:szCs w:val="24"/>
        </w:rPr>
        <w:t xml:space="preserve">System </w:t>
      </w:r>
      <w:r w:rsidR="00FA656C" w:rsidRPr="008C3E8E">
        <w:rPr>
          <w:bCs/>
          <w:iCs/>
          <w:noProof/>
          <w:szCs w:val="24"/>
        </w:rPr>
        <w:t>De</w:t>
      </w:r>
      <w:r w:rsidR="00551058" w:rsidRPr="008C3E8E">
        <w:rPr>
          <w:bCs/>
          <w:iCs/>
          <w:noProof/>
          <w:szCs w:val="24"/>
        </w:rPr>
        <w:t>si</w:t>
      </w:r>
      <w:r w:rsidR="008C3E8E">
        <w:rPr>
          <w:bCs/>
          <w:iCs/>
          <w:noProof/>
          <w:szCs w:val="24"/>
        </w:rPr>
        <w:t>GN</w:t>
      </w:r>
      <w:r w:rsidR="00551058" w:rsidRPr="008C3E8E">
        <w:rPr>
          <w:bCs/>
          <w:iCs/>
          <w:noProof/>
          <w:szCs w:val="24"/>
        </w:rPr>
        <w:t>er</w:t>
      </w:r>
      <w:r w:rsidR="00FA656C" w:rsidRPr="00F45C5F">
        <w:rPr>
          <w:bCs/>
          <w:iCs/>
          <w:szCs w:val="24"/>
        </w:rPr>
        <w:t xml:space="preserve"> </w:t>
      </w:r>
      <w:r w:rsidR="00CA1DC8">
        <w:rPr>
          <w:bCs/>
          <w:iCs/>
          <w:szCs w:val="24"/>
        </w:rPr>
        <w:t>|</w:t>
      </w:r>
      <w:r w:rsidR="00FA656C" w:rsidRPr="00F45C5F">
        <w:rPr>
          <w:bCs/>
          <w:iCs/>
          <w:szCs w:val="24"/>
        </w:rPr>
        <w:t xml:space="preserve"> </w:t>
      </w:r>
      <w:r w:rsidR="00625016" w:rsidRPr="008C3E8E">
        <w:rPr>
          <w:bCs/>
          <w:iCs/>
          <w:noProof/>
          <w:szCs w:val="24"/>
        </w:rPr>
        <w:t>Lassat</w:t>
      </w:r>
      <w:r w:rsidR="00625016">
        <w:rPr>
          <w:bCs/>
          <w:iCs/>
          <w:szCs w:val="24"/>
        </w:rPr>
        <w:t xml:space="preserve"> CSDC </w:t>
      </w:r>
      <w:r w:rsidR="00625016" w:rsidRPr="008C3E8E">
        <w:rPr>
          <w:bCs/>
          <w:iCs/>
          <w:noProof/>
          <w:szCs w:val="24"/>
        </w:rPr>
        <w:t>yorku</w:t>
      </w:r>
      <w:r w:rsidR="00625016">
        <w:rPr>
          <w:bCs/>
          <w:iCs/>
          <w:szCs w:val="24"/>
        </w:rPr>
        <w:t xml:space="preserve"> team</w:t>
      </w:r>
      <w:r w:rsidR="00FA656C"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="00FA656C" w:rsidRPr="00F45C5F">
        <w:rPr>
          <w:bCs/>
          <w:iCs/>
          <w:szCs w:val="24"/>
        </w:rPr>
        <w:t>)</w:t>
      </w:r>
      <w:r w:rsidR="00CA1DC8">
        <w:rPr>
          <w:bCs/>
          <w:iCs/>
          <w:szCs w:val="24"/>
        </w:rPr>
        <w:t xml:space="preserve"> | 201</w:t>
      </w:r>
      <w:r w:rsidR="00551058">
        <w:rPr>
          <w:bCs/>
          <w:iCs/>
          <w:szCs w:val="24"/>
        </w:rPr>
        <w:t>6</w:t>
      </w:r>
      <w:r w:rsidR="00CA1DC8" w:rsidRPr="00F45C5F">
        <w:rPr>
          <w:bCs/>
          <w:iCs/>
          <w:szCs w:val="24"/>
        </w:rPr>
        <w:t>-</w:t>
      </w:r>
      <w:r w:rsidR="0073126A">
        <w:rPr>
          <w:bCs/>
          <w:iCs/>
          <w:szCs w:val="24"/>
        </w:rPr>
        <w:t>2018</w:t>
      </w:r>
    </w:p>
    <w:p w14:paraId="533093D1" w14:textId="4B01AA3C" w:rsidR="0073126A" w:rsidRDefault="0073126A" w:rsidP="00625016">
      <w:pPr>
        <w:pStyle w:val="a"/>
        <w:spacing w:line="240" w:lineRule="auto"/>
      </w:pPr>
      <w:r>
        <w:rPr>
          <w:rFonts w:eastAsia="黑体" w:hint="eastAsia"/>
        </w:rPr>
        <w:t>C</w:t>
      </w:r>
      <w:r>
        <w:rPr>
          <w:rFonts w:eastAsia="黑体"/>
        </w:rPr>
        <w:t xml:space="preserve">reated </w:t>
      </w:r>
      <w:r w:rsidR="00644AF2">
        <w:rPr>
          <w:rFonts w:eastAsia="黑体"/>
        </w:rPr>
        <w:t xml:space="preserve">a </w:t>
      </w:r>
      <w:r w:rsidRPr="00644AF2">
        <w:rPr>
          <w:rFonts w:eastAsia="黑体"/>
          <w:noProof/>
        </w:rPr>
        <w:t>new</w:t>
      </w:r>
      <w:r>
        <w:rPr>
          <w:rFonts w:eastAsia="黑体"/>
        </w:rPr>
        <w:t xml:space="preserve"> </w:t>
      </w:r>
      <w:r w:rsidR="00714D5C">
        <w:rPr>
          <w:rFonts w:eastAsia="黑体"/>
        </w:rPr>
        <w:t>component</w:t>
      </w:r>
      <w:r>
        <w:rPr>
          <w:rFonts w:eastAsia="黑体"/>
        </w:rPr>
        <w:t xml:space="preserve"> librar</w:t>
      </w:r>
      <w:r w:rsidR="00D46671">
        <w:rPr>
          <w:rFonts w:eastAsia="黑体"/>
        </w:rPr>
        <w:t>y</w:t>
      </w:r>
      <w:r>
        <w:rPr>
          <w:rFonts w:eastAsia="黑体"/>
        </w:rPr>
        <w:t xml:space="preserve"> for the </w:t>
      </w:r>
      <w:r w:rsidR="00351CBF">
        <w:rPr>
          <w:rFonts w:eastAsia="黑体"/>
        </w:rPr>
        <w:t xml:space="preserve">satellite solar </w:t>
      </w:r>
      <w:r w:rsidR="00D74909">
        <w:rPr>
          <w:rFonts w:eastAsia="黑体"/>
        </w:rPr>
        <w:t>cell</w:t>
      </w:r>
      <w:r>
        <w:rPr>
          <w:rFonts w:eastAsia="黑体"/>
        </w:rPr>
        <w:t>.</w:t>
      </w:r>
    </w:p>
    <w:p w14:paraId="1791622F" w14:textId="71936E14" w:rsidR="00CA1DC8" w:rsidRPr="00F45C5F" w:rsidRDefault="008C3108" w:rsidP="00625016">
      <w:pPr>
        <w:pStyle w:val="a"/>
        <w:spacing w:line="240" w:lineRule="auto"/>
      </w:pPr>
      <w:r>
        <w:t>Designed the</w:t>
      </w:r>
      <w:r w:rsidR="0073126A">
        <w:t xml:space="preserve"> schematic and the</w:t>
      </w:r>
      <w:r>
        <w:t xml:space="preserve"> </w:t>
      </w:r>
      <w:r w:rsidR="002F5DE2">
        <w:t xml:space="preserve">layout of </w:t>
      </w:r>
      <w:r>
        <w:t>satellite solar panel</w:t>
      </w:r>
      <w:r w:rsidR="002F5DE2">
        <w:t>s</w:t>
      </w:r>
      <w:r w:rsidR="00E55D83">
        <w:t xml:space="preserve"> using Altium designer</w:t>
      </w:r>
      <w:r w:rsidR="0073126A">
        <w:t>.</w:t>
      </w:r>
    </w:p>
    <w:p w14:paraId="3F706583" w14:textId="77777777" w:rsidR="00CA1DC8" w:rsidRPr="00D751A9" w:rsidRDefault="00CA1DC8" w:rsidP="00625016">
      <w:pPr>
        <w:pStyle w:val="a"/>
        <w:spacing w:line="240" w:lineRule="auto"/>
        <w:rPr>
          <w:rFonts w:eastAsia="黑体"/>
        </w:rPr>
      </w:pPr>
      <w:r w:rsidRPr="00F45C5F">
        <w:t>Prepared presentation and tutorials for new members of the team</w:t>
      </w:r>
      <w:r>
        <w:t>.</w:t>
      </w:r>
    </w:p>
    <w:p w14:paraId="55F33485" w14:textId="7882D4FC" w:rsidR="00D751A9" w:rsidRDefault="00392931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>Took part</w:t>
      </w:r>
      <w:r w:rsidR="00D751A9">
        <w:rPr>
          <w:rFonts w:eastAsia="黑体"/>
        </w:rPr>
        <w:t xml:space="preserve"> in </w:t>
      </w:r>
      <w:r w:rsidR="00477CDD">
        <w:rPr>
          <w:rFonts w:eastAsia="黑体"/>
        </w:rPr>
        <w:t>revising</w:t>
      </w:r>
      <w:r w:rsidR="00D751A9">
        <w:rPr>
          <w:rFonts w:eastAsia="黑体"/>
        </w:rPr>
        <w:t xml:space="preserve"> various electrical subsystems of the satellite</w:t>
      </w:r>
      <w:r w:rsidR="00E55D83">
        <w:rPr>
          <w:rFonts w:eastAsia="黑体"/>
        </w:rPr>
        <w:t xml:space="preserve"> such as OBC, EPS, ACS boards.</w:t>
      </w:r>
      <w:r w:rsidR="00D751A9">
        <w:rPr>
          <w:rFonts w:eastAsia="黑体"/>
        </w:rPr>
        <w:t xml:space="preserve"> </w:t>
      </w:r>
    </w:p>
    <w:p w14:paraId="4E31D217" w14:textId="2162A919" w:rsidR="00301ED8" w:rsidRDefault="00B8093B" w:rsidP="00301ED8">
      <w:pPr>
        <w:pStyle w:val="10"/>
      </w:pPr>
      <w:r>
        <w:t>Research</w:t>
      </w:r>
      <w:r w:rsidR="00301ED8">
        <w:t xml:space="preserve"> Experiences</w:t>
      </w:r>
    </w:p>
    <w:p w14:paraId="51DF1FDF" w14:textId="7B4013F5" w:rsidR="00CA1DC8" w:rsidRDefault="00CA1DC8" w:rsidP="00CA1DC8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</w:t>
      </w:r>
      <w:r w:rsidR="00BA54EB">
        <w:rPr>
          <w:bCs/>
          <w:iCs/>
          <w:szCs w:val="24"/>
        </w:rPr>
        <w:t>2019</w:t>
      </w:r>
    </w:p>
    <w:p w14:paraId="77D68F7E" w14:textId="182D662E" w:rsidR="00CA1DC8" w:rsidRPr="00E971E3" w:rsidRDefault="00CA1DC8" w:rsidP="00625016">
      <w:pPr>
        <w:pStyle w:val="a"/>
        <w:spacing w:line="240" w:lineRule="auto"/>
        <w:rPr>
          <w:b/>
        </w:rPr>
      </w:pPr>
      <w:r>
        <w:t xml:space="preserve">Designed </w:t>
      </w:r>
      <w:r w:rsidR="008C3108">
        <w:t xml:space="preserve">and </w:t>
      </w:r>
      <w:r w:rsidR="00E971E3" w:rsidRPr="00DC457A">
        <w:rPr>
          <w:noProof/>
        </w:rPr>
        <w:t>developed</w:t>
      </w:r>
      <w:r w:rsidR="008C3108" w:rsidRPr="00DC457A">
        <w:rPr>
          <w:noProof/>
        </w:rPr>
        <w:t xml:space="preserve"> </w:t>
      </w:r>
      <w:r w:rsidR="00E971E3" w:rsidRPr="00DC457A">
        <w:rPr>
          <w:noProof/>
        </w:rPr>
        <w:t>a wireless gesture recognition glove</w:t>
      </w:r>
      <w:r w:rsidR="005A35BC" w:rsidRPr="00DC457A">
        <w:rPr>
          <w:noProof/>
        </w:rPr>
        <w:t xml:space="preserve"> </w:t>
      </w:r>
      <w:r w:rsidR="008C3108" w:rsidRPr="00DC457A">
        <w:rPr>
          <w:noProof/>
        </w:rPr>
        <w:t>with</w:t>
      </w:r>
      <w:r w:rsidR="008C3108">
        <w:t xml:space="preserve"> </w:t>
      </w:r>
      <w:r w:rsidR="00142B78">
        <w:t>IoT products</w:t>
      </w:r>
      <w:r w:rsidR="002F5DE2">
        <w:t>.</w:t>
      </w:r>
    </w:p>
    <w:p w14:paraId="7948EEAB" w14:textId="4FB80EB1" w:rsidR="00E971E3" w:rsidRDefault="00E971E3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Style w:val="fontstyle01"/>
          <w:rFonts w:asciiTheme="minorHAnsi" w:eastAsia="黑体" w:hAnsiTheme="minorHAnsi" w:hint="eastAsia"/>
          <w:color w:val="404040" w:themeColor="text1" w:themeTint="BF"/>
        </w:rPr>
        <w:t>D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>esigned and developed a breath rate sensing system</w:t>
      </w:r>
      <w:r w:rsidR="00192AB0"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for </w:t>
      </w:r>
      <w:r w:rsidR="0082558C">
        <w:rPr>
          <w:rStyle w:val="fontstyle01"/>
          <w:rFonts w:asciiTheme="minorHAnsi" w:eastAsia="黑体" w:hAnsiTheme="minorHAnsi"/>
          <w:color w:val="404040" w:themeColor="text1" w:themeTint="BF"/>
        </w:rPr>
        <w:t>small animals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with IoT products.</w:t>
      </w:r>
    </w:p>
    <w:p w14:paraId="4896279D" w14:textId="0B1BE9B6" w:rsidR="00275DBE" w:rsidRPr="00E971E3" w:rsidRDefault="00551058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Fonts w:eastAsia="黑体" w:hint="eastAsia"/>
        </w:rPr>
        <w:t>G</w:t>
      </w:r>
      <w:r>
        <w:rPr>
          <w:rFonts w:eastAsia="黑体"/>
        </w:rPr>
        <w:t>ained experience with</w:t>
      </w:r>
      <w:r w:rsidR="00F84DDD">
        <w:rPr>
          <w:rStyle w:val="fontstyle01"/>
        </w:rPr>
        <w:t xml:space="preserve"> wireless technologies such as BLE, </w:t>
      </w:r>
      <w:r w:rsidR="000C1D84">
        <w:rPr>
          <w:rStyle w:val="fontstyle01"/>
        </w:rPr>
        <w:t xml:space="preserve">Wi-Fi, </w:t>
      </w:r>
      <w:r w:rsidR="00F84DDD">
        <w:rPr>
          <w:rStyle w:val="fontstyle01"/>
        </w:rPr>
        <w:t>TCP, HTTP.</w:t>
      </w:r>
    </w:p>
    <w:p w14:paraId="4EE99181" w14:textId="66016742" w:rsidR="002F5DE2" w:rsidRDefault="002F5DE2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 xml:space="preserve">Designed </w:t>
      </w:r>
      <w:r w:rsidR="00E971E3">
        <w:rPr>
          <w:rFonts w:eastAsia="黑体"/>
        </w:rPr>
        <w:t xml:space="preserve">and developed a </w:t>
      </w:r>
      <w:r w:rsidR="000C1D84">
        <w:rPr>
          <w:rFonts w:eastAsia="黑体"/>
        </w:rPr>
        <w:t>testing platform</w:t>
      </w:r>
      <w:r>
        <w:rPr>
          <w:rFonts w:eastAsia="黑体"/>
        </w:rPr>
        <w:t xml:space="preserve"> </w:t>
      </w:r>
      <w:r w:rsidR="00E971E3">
        <w:rPr>
          <w:rFonts w:eastAsia="黑体"/>
        </w:rPr>
        <w:t>for a</w:t>
      </w:r>
      <w:r w:rsidR="00E971E3" w:rsidRPr="00E971E3">
        <w:rPr>
          <w:rFonts w:eastAsia="黑体"/>
        </w:rPr>
        <w:t xml:space="preserve"> </w:t>
      </w:r>
      <w:r w:rsidR="00E971E3">
        <w:rPr>
          <w:rFonts w:eastAsia="黑体"/>
        </w:rPr>
        <w:t xml:space="preserve">bio-sensor IC </w:t>
      </w:r>
      <w:r>
        <w:rPr>
          <w:rFonts w:eastAsia="黑体"/>
        </w:rPr>
        <w:t xml:space="preserve">with </w:t>
      </w:r>
      <w:r w:rsidR="00E971E3">
        <w:rPr>
          <w:rFonts w:eastAsia="黑体"/>
        </w:rPr>
        <w:t>Arduino and custom PCB.</w:t>
      </w:r>
      <w:r>
        <w:rPr>
          <w:rFonts w:eastAsia="黑体"/>
        </w:rPr>
        <w:t xml:space="preserve"> </w:t>
      </w:r>
    </w:p>
    <w:p w14:paraId="14D54057" w14:textId="1EB6C318" w:rsidR="005A35BC" w:rsidRPr="002F5DE2" w:rsidRDefault="005A35BC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Managed BOM files and ordered PCB and components from </w:t>
      </w:r>
      <w:r w:rsidRP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manufacture</w:t>
      </w:r>
      <w:r w:rsid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r</w:t>
      </w:r>
      <w:r w:rsidRP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s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and suppliers</w:t>
      </w:r>
      <w:r w:rsidR="0073126A">
        <w:rPr>
          <w:rStyle w:val="fontstyle01"/>
          <w:rFonts w:asciiTheme="minorHAnsi" w:eastAsia="黑体" w:hAnsiTheme="minorHAnsi"/>
          <w:color w:val="404040" w:themeColor="text1" w:themeTint="BF"/>
        </w:rPr>
        <w:t>.</w:t>
      </w:r>
    </w:p>
    <w:p w14:paraId="775BDA2D" w14:textId="625F136D" w:rsidR="000C1D84" w:rsidRDefault="002F5DE2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 xml:space="preserve">Assemble the PCB </w:t>
      </w:r>
      <w:r w:rsidR="000C1D84">
        <w:rPr>
          <w:rFonts w:eastAsia="黑体"/>
        </w:rPr>
        <w:t xml:space="preserve">with hot air rework station </w:t>
      </w:r>
      <w:r>
        <w:rPr>
          <w:rFonts w:eastAsia="黑体"/>
        </w:rPr>
        <w:t>which includes 0603 components and DFN6 ICs</w:t>
      </w:r>
      <w:r w:rsidR="000C1D84">
        <w:rPr>
          <w:rFonts w:eastAsia="黑体"/>
        </w:rPr>
        <w:t>.</w:t>
      </w:r>
    </w:p>
    <w:p w14:paraId="2BD1F69A" w14:textId="3855FE5C" w:rsidR="0065005A" w:rsidRDefault="0065005A" w:rsidP="00625016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t>G</w:t>
      </w:r>
      <w:r>
        <w:rPr>
          <w:rFonts w:eastAsia="黑体"/>
        </w:rPr>
        <w:t xml:space="preserve">ained experience with various serial communication protocols such </w:t>
      </w:r>
      <w:r w:rsidRPr="00CA7562">
        <w:rPr>
          <w:rFonts w:eastAsia="黑体"/>
          <w:noProof/>
        </w:rPr>
        <w:t>as</w:t>
      </w:r>
      <w:r>
        <w:rPr>
          <w:rFonts w:eastAsia="黑体"/>
        </w:rPr>
        <w:t xml:space="preserve"> SPI, UART.</w:t>
      </w:r>
    </w:p>
    <w:p w14:paraId="6E4F6BEE" w14:textId="7B74CEAB" w:rsidR="00051B36" w:rsidRPr="0065005A" w:rsidRDefault="00051B36" w:rsidP="00625016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t>W</w:t>
      </w:r>
      <w:r>
        <w:rPr>
          <w:rFonts w:eastAsia="黑体"/>
        </w:rPr>
        <w:t>rote</w:t>
      </w:r>
      <w:r w:rsidR="008C3E8E">
        <w:rPr>
          <w:rFonts w:eastAsia="黑体"/>
        </w:rPr>
        <w:t xml:space="preserve"> </w:t>
      </w:r>
      <w:r w:rsidR="001C09DE" w:rsidRPr="008C3E8E">
        <w:rPr>
          <w:rFonts w:eastAsia="黑体"/>
          <w:noProof/>
        </w:rPr>
        <w:t>graphical</w:t>
      </w:r>
      <w:r w:rsidR="001C09DE">
        <w:rPr>
          <w:rFonts w:eastAsia="黑体"/>
        </w:rPr>
        <w:t xml:space="preserve"> </w:t>
      </w:r>
      <w:r w:rsidR="00370357">
        <w:rPr>
          <w:rFonts w:eastAsia="黑体"/>
        </w:rPr>
        <w:t>testing</w:t>
      </w:r>
      <w:r w:rsidR="003D46F1">
        <w:rPr>
          <w:rFonts w:eastAsia="黑体"/>
        </w:rPr>
        <w:t xml:space="preserve"> </w:t>
      </w:r>
      <w:r w:rsidR="00DC3F8A">
        <w:rPr>
          <w:rFonts w:eastAsia="黑体"/>
        </w:rPr>
        <w:t>applications</w:t>
      </w:r>
      <w:r w:rsidR="003D46F1">
        <w:rPr>
          <w:rFonts w:eastAsia="黑体"/>
        </w:rPr>
        <w:t xml:space="preserve"> with </w:t>
      </w:r>
      <w:proofErr w:type="spellStart"/>
      <w:r w:rsidR="003D46F1">
        <w:rPr>
          <w:rFonts w:eastAsia="黑体"/>
        </w:rPr>
        <w:t>PyQt</w:t>
      </w:r>
      <w:proofErr w:type="spellEnd"/>
      <w:r w:rsidR="001C09DE">
        <w:rPr>
          <w:rFonts w:eastAsia="黑体"/>
        </w:rPr>
        <w:t>, C#, MATLAB</w:t>
      </w:r>
      <w:r w:rsidR="0073126A">
        <w:rPr>
          <w:rFonts w:eastAsia="黑体"/>
        </w:rPr>
        <w:t>.</w:t>
      </w:r>
    </w:p>
    <w:sectPr w:rsidR="00051B36" w:rsidRPr="0065005A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5FB77" w14:textId="77777777" w:rsidR="002E5E67" w:rsidRDefault="002E5E67">
      <w:pPr>
        <w:spacing w:after="0"/>
      </w:pPr>
      <w:r>
        <w:separator/>
      </w:r>
    </w:p>
  </w:endnote>
  <w:endnote w:type="continuationSeparator" w:id="0">
    <w:p w14:paraId="0DD4EB0C" w14:textId="77777777" w:rsidR="002E5E67" w:rsidRDefault="002E5E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271A6" w14:textId="77777777"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962B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5E722" w14:textId="77777777" w:rsidR="002E5E67" w:rsidRDefault="002E5E67">
      <w:pPr>
        <w:spacing w:after="0"/>
      </w:pPr>
      <w:r>
        <w:separator/>
      </w:r>
    </w:p>
  </w:footnote>
  <w:footnote w:type="continuationSeparator" w:id="0">
    <w:p w14:paraId="5A954C44" w14:textId="77777777" w:rsidR="002E5E67" w:rsidRDefault="002E5E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66716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8840D5"/>
    <w:multiLevelType w:val="hybridMultilevel"/>
    <w:tmpl w:val="55CCD270"/>
    <w:lvl w:ilvl="0" w:tplc="A6B03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4E5F04"/>
    <w:multiLevelType w:val="hybridMultilevel"/>
    <w:tmpl w:val="E196C59E"/>
    <w:lvl w:ilvl="0" w:tplc="7A50EC0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B4964"/>
    <w:multiLevelType w:val="hybridMultilevel"/>
    <w:tmpl w:val="6906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4410DE"/>
    <w:multiLevelType w:val="hybridMultilevel"/>
    <w:tmpl w:val="96D86C86"/>
    <w:lvl w:ilvl="0" w:tplc="879E5B4C">
      <w:start w:val="1"/>
      <w:numFmt w:val="bullet"/>
      <w:lvlText w:val="·"/>
      <w:lvlJc w:val="left"/>
      <w:pPr>
        <w:ind w:left="780" w:hanging="420"/>
      </w:pPr>
      <w:rPr>
        <w:rFonts w:ascii="Cambria" w:hAnsi="Cambr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B5B51A8"/>
    <w:multiLevelType w:val="hybridMultilevel"/>
    <w:tmpl w:val="B898595C"/>
    <w:lvl w:ilvl="0" w:tplc="7A50E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5"/>
  </w:num>
  <w:num w:numId="20">
    <w:abstractNumId w:val="19"/>
  </w:num>
  <w:num w:numId="21">
    <w:abstractNumId w:val="11"/>
  </w:num>
  <w:num w:numId="22">
    <w:abstractNumId w:val="15"/>
  </w:num>
  <w:num w:numId="23">
    <w:abstractNumId w:val="24"/>
  </w:num>
  <w:num w:numId="24">
    <w:abstractNumId w:val="23"/>
  </w:num>
  <w:num w:numId="25">
    <w:abstractNumId w:val="20"/>
  </w:num>
  <w:num w:numId="26">
    <w:abstractNumId w:val="21"/>
  </w:num>
  <w:num w:numId="27">
    <w:abstractNumId w:val="17"/>
  </w:num>
  <w:num w:numId="28">
    <w:abstractNumId w:val="22"/>
  </w:num>
  <w:num w:numId="29">
    <w:abstractNumId w:val="13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sqwFAHu6/C4tAAAA"/>
  </w:docVars>
  <w:rsids>
    <w:rsidRoot w:val="00A05338"/>
    <w:rsid w:val="00051B36"/>
    <w:rsid w:val="000913D5"/>
    <w:rsid w:val="000938FC"/>
    <w:rsid w:val="00093EB9"/>
    <w:rsid w:val="000A4F59"/>
    <w:rsid w:val="000A685E"/>
    <w:rsid w:val="000C031E"/>
    <w:rsid w:val="000C0B68"/>
    <w:rsid w:val="000C1D84"/>
    <w:rsid w:val="00134AD2"/>
    <w:rsid w:val="00141A4C"/>
    <w:rsid w:val="00142B78"/>
    <w:rsid w:val="00151CA2"/>
    <w:rsid w:val="00183D8B"/>
    <w:rsid w:val="001844B9"/>
    <w:rsid w:val="00192AB0"/>
    <w:rsid w:val="001B29CF"/>
    <w:rsid w:val="001C09DE"/>
    <w:rsid w:val="001F342D"/>
    <w:rsid w:val="00204E10"/>
    <w:rsid w:val="00230BCB"/>
    <w:rsid w:val="00235C69"/>
    <w:rsid w:val="00261151"/>
    <w:rsid w:val="00275DBE"/>
    <w:rsid w:val="0028220F"/>
    <w:rsid w:val="002A76C1"/>
    <w:rsid w:val="002B56AA"/>
    <w:rsid w:val="002C72EA"/>
    <w:rsid w:val="002E5E67"/>
    <w:rsid w:val="002F5DE2"/>
    <w:rsid w:val="00301ED8"/>
    <w:rsid w:val="00306648"/>
    <w:rsid w:val="00310614"/>
    <w:rsid w:val="00320F9D"/>
    <w:rsid w:val="00333A13"/>
    <w:rsid w:val="003370E7"/>
    <w:rsid w:val="00351CBF"/>
    <w:rsid w:val="00356C14"/>
    <w:rsid w:val="00361303"/>
    <w:rsid w:val="00370357"/>
    <w:rsid w:val="003769E3"/>
    <w:rsid w:val="00382F4E"/>
    <w:rsid w:val="00392931"/>
    <w:rsid w:val="003A35BF"/>
    <w:rsid w:val="003A7FEB"/>
    <w:rsid w:val="003C35C2"/>
    <w:rsid w:val="003D46F1"/>
    <w:rsid w:val="004632CD"/>
    <w:rsid w:val="00477CDD"/>
    <w:rsid w:val="0048110A"/>
    <w:rsid w:val="004844A4"/>
    <w:rsid w:val="004962B6"/>
    <w:rsid w:val="00537795"/>
    <w:rsid w:val="00551058"/>
    <w:rsid w:val="00591F69"/>
    <w:rsid w:val="005A35BC"/>
    <w:rsid w:val="005B0A9C"/>
    <w:rsid w:val="005D112D"/>
    <w:rsid w:val="00613275"/>
    <w:rsid w:val="00617B26"/>
    <w:rsid w:val="00625016"/>
    <w:rsid w:val="006270A9"/>
    <w:rsid w:val="00630036"/>
    <w:rsid w:val="00644AF2"/>
    <w:rsid w:val="0065005A"/>
    <w:rsid w:val="00675956"/>
    <w:rsid w:val="00681034"/>
    <w:rsid w:val="00691631"/>
    <w:rsid w:val="006C6449"/>
    <w:rsid w:val="006F61F5"/>
    <w:rsid w:val="006F6E47"/>
    <w:rsid w:val="00710632"/>
    <w:rsid w:val="00714D5C"/>
    <w:rsid w:val="007162D8"/>
    <w:rsid w:val="0073126A"/>
    <w:rsid w:val="00751821"/>
    <w:rsid w:val="00786E19"/>
    <w:rsid w:val="007956CC"/>
    <w:rsid w:val="007A62FD"/>
    <w:rsid w:val="007B7186"/>
    <w:rsid w:val="007C7AB9"/>
    <w:rsid w:val="007D5154"/>
    <w:rsid w:val="00816216"/>
    <w:rsid w:val="0082558C"/>
    <w:rsid w:val="00864F05"/>
    <w:rsid w:val="0087734B"/>
    <w:rsid w:val="0089704B"/>
    <w:rsid w:val="008C3108"/>
    <w:rsid w:val="008C3E8E"/>
    <w:rsid w:val="008D48FA"/>
    <w:rsid w:val="00936FD2"/>
    <w:rsid w:val="00960D73"/>
    <w:rsid w:val="009A31EA"/>
    <w:rsid w:val="009B7384"/>
    <w:rsid w:val="009C2073"/>
    <w:rsid w:val="009C4285"/>
    <w:rsid w:val="009D5933"/>
    <w:rsid w:val="009D6B27"/>
    <w:rsid w:val="009E7CD5"/>
    <w:rsid w:val="009F1652"/>
    <w:rsid w:val="009F24F1"/>
    <w:rsid w:val="00A05338"/>
    <w:rsid w:val="00A14325"/>
    <w:rsid w:val="00A4066C"/>
    <w:rsid w:val="00A5071F"/>
    <w:rsid w:val="00A5241C"/>
    <w:rsid w:val="00A570B7"/>
    <w:rsid w:val="00A61D8D"/>
    <w:rsid w:val="00A725D7"/>
    <w:rsid w:val="00A73551"/>
    <w:rsid w:val="00A87BB3"/>
    <w:rsid w:val="00AB130F"/>
    <w:rsid w:val="00AF039C"/>
    <w:rsid w:val="00AF5B57"/>
    <w:rsid w:val="00B04D78"/>
    <w:rsid w:val="00B1626F"/>
    <w:rsid w:val="00B41F8E"/>
    <w:rsid w:val="00B628B5"/>
    <w:rsid w:val="00B8093B"/>
    <w:rsid w:val="00B94405"/>
    <w:rsid w:val="00B9505A"/>
    <w:rsid w:val="00BA54EB"/>
    <w:rsid w:val="00BB0061"/>
    <w:rsid w:val="00BD768D"/>
    <w:rsid w:val="00BE7646"/>
    <w:rsid w:val="00BF7415"/>
    <w:rsid w:val="00C61F8E"/>
    <w:rsid w:val="00C93AAC"/>
    <w:rsid w:val="00CA1DC8"/>
    <w:rsid w:val="00CA7562"/>
    <w:rsid w:val="00CF53EC"/>
    <w:rsid w:val="00D16519"/>
    <w:rsid w:val="00D46671"/>
    <w:rsid w:val="00D55933"/>
    <w:rsid w:val="00D74909"/>
    <w:rsid w:val="00D751A9"/>
    <w:rsid w:val="00D81C20"/>
    <w:rsid w:val="00DC3F8A"/>
    <w:rsid w:val="00DC457A"/>
    <w:rsid w:val="00E1609A"/>
    <w:rsid w:val="00E23743"/>
    <w:rsid w:val="00E26BCF"/>
    <w:rsid w:val="00E55D83"/>
    <w:rsid w:val="00E55F11"/>
    <w:rsid w:val="00E7651E"/>
    <w:rsid w:val="00E83E4B"/>
    <w:rsid w:val="00E971E3"/>
    <w:rsid w:val="00EC33DE"/>
    <w:rsid w:val="00ED00A2"/>
    <w:rsid w:val="00EE7F30"/>
    <w:rsid w:val="00F21D7C"/>
    <w:rsid w:val="00F30182"/>
    <w:rsid w:val="00F4197B"/>
    <w:rsid w:val="00F654F5"/>
    <w:rsid w:val="00F84DDD"/>
    <w:rsid w:val="00FA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25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F5012-E6F0-47E2-973E-E86B7571A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1236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 乔</cp:lastModifiedBy>
  <cp:revision>33</cp:revision>
  <cp:lastPrinted>2019-03-30T19:40:00Z</cp:lastPrinted>
  <dcterms:created xsi:type="dcterms:W3CDTF">2019-03-13T01:37:00Z</dcterms:created>
  <dcterms:modified xsi:type="dcterms:W3CDTF">2019-04-24T14:33:00Z</dcterms:modified>
  <cp:version/>
</cp:coreProperties>
</file>