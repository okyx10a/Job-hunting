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77777777" w:rsidR="00816216" w:rsidRDefault="00A05338" w:rsidP="00141A4C">
      <w:pPr>
        <w:pStyle w:val="a5"/>
      </w:pPr>
      <w:r>
        <w:t>Kuanghua Qiao</w:t>
      </w:r>
    </w:p>
    <w:p w14:paraId="5CFD114D" w14:textId="77777777" w:rsidR="00A05338" w:rsidRPr="00A05338" w:rsidRDefault="00A05338" w:rsidP="00141A4C">
      <w:pPr>
        <w:rPr>
          <w:rFonts w:eastAsia="黑体"/>
        </w:rPr>
      </w:pPr>
      <w:r>
        <w:t>Mississauga, ON, L5R 3P5</w:t>
      </w:r>
      <w:r w:rsidR="00141A4C" w:rsidRPr="00A05338">
        <w:rPr>
          <w:lang w:bidi="zh-CN"/>
        </w:rPr>
        <w:t xml:space="preserve"> | </w:t>
      </w:r>
      <w:r>
        <w:t>647-220-5668</w:t>
      </w:r>
      <w:r w:rsidR="00141A4C" w:rsidRPr="00A05338">
        <w:rPr>
          <w:lang w:bidi="zh-CN"/>
        </w:rPr>
        <w:t xml:space="preserve"> | </w:t>
      </w:r>
      <w:r>
        <w:t>qiaokuanghua@gmail.com</w:t>
      </w:r>
    </w:p>
    <w:p w14:paraId="738DB201" w14:textId="77777777" w:rsidR="006270A9" w:rsidRDefault="00A05338" w:rsidP="00FA656C">
      <w:pPr>
        <w:pStyle w:val="10"/>
      </w:pPr>
      <w:r>
        <w:t>Objective</w:t>
      </w:r>
    </w:p>
    <w:p w14:paraId="1DF2B3F2" w14:textId="1FE9B4E7" w:rsidR="006270A9" w:rsidRPr="00B40E37" w:rsidRDefault="00A05338">
      <w:r w:rsidRPr="00B40E37">
        <w:rPr>
          <w:rFonts w:eastAsia="Arial"/>
        </w:rPr>
        <w:t xml:space="preserve">I am an electrical engineering student who’s passionate about the </w:t>
      </w:r>
      <w:r w:rsidR="00A00BF4" w:rsidRPr="00B40E37">
        <w:rPr>
          <w:rFonts w:eastAsia="Arial"/>
        </w:rPr>
        <w:t>space engineering</w:t>
      </w:r>
      <w:r w:rsidR="00F13193" w:rsidRPr="00B40E37">
        <w:rPr>
          <w:rFonts w:eastAsia="Arial"/>
        </w:rPr>
        <w:t xml:space="preserve">. I have worked on CSDC during my undergrad years and I was really inspired by </w:t>
      </w:r>
      <w:r w:rsidR="00B40E37" w:rsidRPr="00B40E37">
        <w:rPr>
          <w:rFonts w:eastAsia="Arial"/>
        </w:rPr>
        <w:t>the mechatronics aspect of space engineering</w:t>
      </w:r>
      <w:r w:rsidR="009369E4">
        <w:rPr>
          <w:rFonts w:eastAsia="Arial"/>
        </w:rPr>
        <w:t xml:space="preserve"> especially after the trip to CSA in Ottawa</w:t>
      </w:r>
      <w:r w:rsidR="00B40E37" w:rsidRPr="00B40E37">
        <w:rPr>
          <w:rFonts w:eastAsia="Arial"/>
        </w:rPr>
        <w:t xml:space="preserve">. And I have been eager to further the space engineering technology ever since. </w:t>
      </w:r>
    </w:p>
    <w:p w14:paraId="02EE0DD4" w14:textId="757A6F5F" w:rsidR="006270A9" w:rsidRDefault="00A05338">
      <w:pPr>
        <w:pStyle w:val="10"/>
      </w:pPr>
      <w:r>
        <w:t>Education</w:t>
      </w:r>
      <w:r w:rsidR="00B40E37">
        <w:t xml:space="preserve"> </w:t>
      </w:r>
    </w:p>
    <w:p w14:paraId="0195395D" w14:textId="750F837F" w:rsidR="006270A9" w:rsidRPr="00B40E37" w:rsidRDefault="00A05338" w:rsidP="00B40E37">
      <w:r w:rsidRPr="00B40E37">
        <w:rPr>
          <w:lang w:eastAsia="en-US"/>
        </w:rPr>
        <w:t>B.Eng. Spec. Hons. Electrical Engineering</w:t>
      </w:r>
      <w:r w:rsidR="009D5933" w:rsidRPr="00B40E37">
        <w:rPr>
          <w:lang w:bidi="zh-CN"/>
        </w:rPr>
        <w:t xml:space="preserve"> | </w:t>
      </w:r>
      <w:r w:rsidR="00D751A9" w:rsidRPr="00B40E37">
        <w:rPr>
          <w:noProof/>
        </w:rPr>
        <w:t>Oct 2018</w:t>
      </w:r>
      <w:r w:rsidR="009D5933" w:rsidRPr="00B40E37">
        <w:rPr>
          <w:lang w:bidi="zh-CN"/>
        </w:rPr>
        <w:t xml:space="preserve"> | </w:t>
      </w:r>
      <w:r w:rsidRPr="00B40E37">
        <w:t>York University</w:t>
      </w:r>
    </w:p>
    <w:p w14:paraId="6F34A63B" w14:textId="1036FC2C" w:rsidR="00B40E37" w:rsidRPr="00B40E37" w:rsidRDefault="00B40E37" w:rsidP="00B40E37">
      <w:pPr>
        <w:pStyle w:val="10"/>
        <w:rPr>
          <w:rFonts w:eastAsia="黑体"/>
        </w:rPr>
      </w:pPr>
      <w:r w:rsidRPr="00A21E7B">
        <w:rPr>
          <w:rFonts w:eastAsia="黑体" w:hint="eastAsia"/>
          <w:noProof/>
        </w:rPr>
        <w:t>A</w:t>
      </w:r>
      <w:r w:rsidRPr="00A21E7B">
        <w:rPr>
          <w:rFonts w:eastAsia="黑体"/>
          <w:noProof/>
        </w:rPr>
        <w:t>chiev</w:t>
      </w:r>
      <w:r w:rsidR="00A21E7B">
        <w:rPr>
          <w:rFonts w:eastAsia="黑体"/>
          <w:noProof/>
        </w:rPr>
        <w:t>e</w:t>
      </w:r>
      <w:r w:rsidRPr="00A21E7B">
        <w:rPr>
          <w:rFonts w:eastAsia="黑体"/>
          <w:noProof/>
        </w:rPr>
        <w:t>ments</w:t>
      </w:r>
    </w:p>
    <w:p w14:paraId="54C652DE" w14:textId="3EB6F805" w:rsidR="00A05338" w:rsidRDefault="00A05338" w:rsidP="004016C5">
      <w:pPr>
        <w:pStyle w:val="a"/>
        <w:spacing w:after="0"/>
      </w:pPr>
      <w:r w:rsidRPr="00B40E37">
        <w:t>The Gordon and Agnes (</w:t>
      </w:r>
      <w:proofErr w:type="spellStart"/>
      <w:r w:rsidRPr="00B40E37">
        <w:t>Twambley</w:t>
      </w:r>
      <w:proofErr w:type="spellEnd"/>
      <w:r w:rsidRPr="00B40E37">
        <w:t xml:space="preserve">) Brash Award in </w:t>
      </w:r>
      <w:proofErr w:type="spellStart"/>
      <w:r w:rsidRPr="00B40E37">
        <w:t>Eng</w:t>
      </w:r>
      <w:proofErr w:type="spellEnd"/>
      <w:r w:rsidRPr="00B40E37">
        <w:t xml:space="preserve"> York </w:t>
      </w:r>
      <w:r w:rsidR="008B5CE2">
        <w:tab/>
      </w:r>
      <w:r w:rsidR="008B5CE2">
        <w:tab/>
        <w:t xml:space="preserve">         </w:t>
      </w:r>
      <w:r w:rsidR="008B5CE2" w:rsidRPr="00B40E37">
        <w:t>Nov 2015, Nov 2014</w:t>
      </w:r>
    </w:p>
    <w:p w14:paraId="5B1E84C7" w14:textId="3F95EE0D" w:rsidR="008B3F05" w:rsidRPr="008B3F05" w:rsidRDefault="008B3F05" w:rsidP="004016C5">
      <w:pPr>
        <w:ind w:left="216"/>
        <w:rPr>
          <w:rFonts w:eastAsia="黑体"/>
        </w:rPr>
      </w:pPr>
      <w:r>
        <w:rPr>
          <w:shd w:val="clear" w:color="auto" w:fill="FFFFFF"/>
        </w:rPr>
        <w:t>The award is presented annually to a full-time student enrolled in the Engineering Degree Program within the Lassonde School of Engineering, who has maintained a cumulative grade point average of 6.0 (B) or above. </w:t>
      </w:r>
    </w:p>
    <w:p w14:paraId="5765F452" w14:textId="61673D01" w:rsidR="006270A9" w:rsidRDefault="00A05338" w:rsidP="007A6974">
      <w:pPr>
        <w:pStyle w:val="a"/>
        <w:spacing w:before="240" w:after="0"/>
      </w:pPr>
      <w:r w:rsidRPr="00B40E37">
        <w:t xml:space="preserve">University Continuing Student Scholarship                                                        </w:t>
      </w:r>
      <w:r w:rsidR="007A6974">
        <w:tab/>
        <w:t xml:space="preserve">         </w:t>
      </w:r>
      <w:r w:rsidR="008B5CE2">
        <w:tab/>
      </w:r>
      <w:r w:rsidR="008B5CE2">
        <w:tab/>
      </w:r>
      <w:r w:rsidR="008B5CE2" w:rsidRPr="00B40E37">
        <w:t>Aug 2014</w:t>
      </w:r>
    </w:p>
    <w:p w14:paraId="506C492A" w14:textId="2E6F60A9" w:rsidR="008B3F05" w:rsidRDefault="008B3F05" w:rsidP="008B5CE2">
      <w:pPr>
        <w:ind w:left="216"/>
        <w:jc w:val="both"/>
      </w:pPr>
      <w:r>
        <w:rPr>
          <w:shd w:val="clear" w:color="auto" w:fill="FFFFFF"/>
        </w:rPr>
        <w:t>The York University Continuing Student Scholarships are distributed annually in August for the upcoming fall/winter session to undergraduate degree students who have achieved outstanding academic results in the previous summer and fall/winter sessions.</w:t>
      </w:r>
    </w:p>
    <w:p w14:paraId="027B2661" w14:textId="6D94907A" w:rsidR="008B3F05" w:rsidRPr="008B3F05" w:rsidRDefault="008B3F05" w:rsidP="00C139AB">
      <w:pPr>
        <w:pStyle w:val="a"/>
        <w:spacing w:after="0"/>
      </w:pPr>
      <w:r w:rsidRPr="008B3F05">
        <w:t xml:space="preserve">Lassonde Undergraduate Research Conference </w:t>
      </w:r>
      <w:r w:rsidRPr="008B3F05">
        <w:tab/>
      </w:r>
      <w:r w:rsidRPr="008B3F05">
        <w:tab/>
      </w:r>
      <w:r w:rsidRPr="008B3F05">
        <w:tab/>
      </w:r>
      <w:r w:rsidRPr="008B3F05">
        <w:tab/>
      </w:r>
      <w:r w:rsidRPr="008B3F05">
        <w:tab/>
      </w:r>
      <w:r w:rsidRPr="008B3F05">
        <w:tab/>
        <w:t>Aug 2018</w:t>
      </w:r>
    </w:p>
    <w:p w14:paraId="6CD05DB7" w14:textId="0F538C02" w:rsidR="008B3F05" w:rsidRDefault="008B3F05" w:rsidP="00C139AB">
      <w:pPr>
        <w:spacing w:after="0"/>
        <w:ind w:left="216"/>
        <w:jc w:val="both"/>
        <w:rPr>
          <w:rFonts w:eastAsia="黑体"/>
        </w:rPr>
      </w:pPr>
      <w:r w:rsidRPr="008B3F05">
        <w:rPr>
          <w:rFonts w:eastAsia="黑体"/>
        </w:rPr>
        <w:t>A Non-Invasive Wireless Respiratory Monitoring System for Animals</w:t>
      </w:r>
      <w:r w:rsidR="00A14878">
        <w:rPr>
          <w:rFonts w:eastAsia="黑体"/>
        </w:rPr>
        <w:t xml:space="preserve"> (poster)</w:t>
      </w:r>
    </w:p>
    <w:p w14:paraId="132ED7A2" w14:textId="06369A60" w:rsidR="00C139AB" w:rsidRPr="00C139AB" w:rsidRDefault="00C139AB" w:rsidP="00C139AB">
      <w:pPr>
        <w:ind w:left="216"/>
        <w:jc w:val="both"/>
        <w:rPr>
          <w:rFonts w:eastAsia="黑体" w:hint="eastAsia"/>
        </w:rPr>
      </w:pPr>
      <w:r w:rsidRPr="00C139AB">
        <w:t xml:space="preserve">K. Qiao, A. Nickerson, S. MacDonald, E. </w:t>
      </w:r>
      <w:proofErr w:type="spellStart"/>
      <w:r w:rsidRPr="00C139AB">
        <w:t>Ghafar</w:t>
      </w:r>
      <w:proofErr w:type="spellEnd"/>
      <w:r w:rsidRPr="00C139AB">
        <w:t>-Zadeh</w:t>
      </w:r>
    </w:p>
    <w:p w14:paraId="4F0E220D" w14:textId="7A6E017C" w:rsidR="00C139AB" w:rsidRDefault="00C139AB" w:rsidP="00C139AB">
      <w:pPr>
        <w:pStyle w:val="a"/>
      </w:pPr>
      <w:r w:rsidRPr="00C139AB">
        <w:rPr>
          <w:lang w:val="en-CA"/>
        </w:rPr>
        <w:t>61st IEEE International Midwest Symposium on Circuits and Systems</w:t>
      </w:r>
      <w:r>
        <w:rPr>
          <w:lang w:val="en-CA"/>
        </w:rPr>
        <w:t xml:space="preserve">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C139AB">
        <w:rPr>
          <w:lang w:val="en-CA"/>
        </w:rPr>
        <w:t>Aug</w:t>
      </w:r>
      <w:r w:rsidRPr="00C139AB">
        <w:rPr>
          <w:vertAlign w:val="superscript"/>
          <w:lang w:val="en-CA"/>
        </w:rPr>
        <w:t xml:space="preserve"> </w:t>
      </w:r>
      <w:r w:rsidRPr="00C139AB">
        <w:t>2018</w:t>
      </w:r>
    </w:p>
    <w:p w14:paraId="693BFE29" w14:textId="34ED3DD4" w:rsidR="00C139AB" w:rsidRDefault="00C139AB" w:rsidP="00C139AB">
      <w:pPr>
        <w:pStyle w:val="a"/>
        <w:numPr>
          <w:ilvl w:val="0"/>
          <w:numId w:val="0"/>
        </w:numPr>
        <w:ind w:left="216"/>
      </w:pPr>
      <w:r w:rsidRPr="00C139AB">
        <w:t>Age-Related Macular Degeneration Diagnostic Tool: Hardware and Software Development</w:t>
      </w:r>
    </w:p>
    <w:p w14:paraId="0C69CD54" w14:textId="02E858D8" w:rsidR="00C139AB" w:rsidRPr="00C139AB" w:rsidRDefault="00C139AB" w:rsidP="00C139AB">
      <w:pPr>
        <w:pStyle w:val="a"/>
        <w:numPr>
          <w:ilvl w:val="0"/>
          <w:numId w:val="0"/>
        </w:numPr>
        <w:ind w:left="216"/>
        <w:rPr>
          <w:rFonts w:eastAsia="黑体" w:hint="eastAsia"/>
        </w:rPr>
      </w:pPr>
      <w:r w:rsidRPr="00C139AB">
        <w:t>N.</w:t>
      </w:r>
      <w:r>
        <w:t xml:space="preserve"> </w:t>
      </w:r>
      <w:proofErr w:type="spellStart"/>
      <w:r w:rsidRPr="00C139AB">
        <w:t>Mohaghegh</w:t>
      </w:r>
      <w:proofErr w:type="spellEnd"/>
      <w:r w:rsidRPr="00C139AB">
        <w:t xml:space="preserve">, S. </w:t>
      </w:r>
      <w:proofErr w:type="spellStart"/>
      <w:r w:rsidRPr="00C139AB">
        <w:t>Munidasa</w:t>
      </w:r>
      <w:proofErr w:type="spellEnd"/>
      <w:r w:rsidRPr="00C139AB">
        <w:t xml:space="preserve">, X. </w:t>
      </w:r>
      <w:proofErr w:type="spellStart"/>
      <w:r w:rsidRPr="00C139AB">
        <w:t>Zihao</w:t>
      </w:r>
      <w:proofErr w:type="spellEnd"/>
      <w:r w:rsidRPr="00C139AB">
        <w:t xml:space="preserve">, Q. Owen, S. </w:t>
      </w:r>
      <w:proofErr w:type="spellStart"/>
      <w:r w:rsidRPr="00C139AB">
        <w:t>Magierowski</w:t>
      </w:r>
      <w:proofErr w:type="spellEnd"/>
      <w:r w:rsidRPr="00C139AB">
        <w:t xml:space="preserve">, and E. </w:t>
      </w:r>
      <w:proofErr w:type="spellStart"/>
      <w:r w:rsidRPr="00C139AB">
        <w:t>Ghafar</w:t>
      </w:r>
      <w:proofErr w:type="spellEnd"/>
      <w:r w:rsidRPr="00C139AB">
        <w:t>-Zadeh</w:t>
      </w:r>
      <w:bookmarkStart w:id="0" w:name="_GoBack"/>
      <w:bookmarkEnd w:id="0"/>
    </w:p>
    <w:p w14:paraId="7D5AC72D" w14:textId="77777777" w:rsidR="006270A9" w:rsidRDefault="00FA656C" w:rsidP="00FA656C">
      <w:pPr>
        <w:pStyle w:val="10"/>
      </w:pPr>
      <w:r>
        <w:rPr>
          <w:spacing w:val="-9"/>
        </w:rPr>
        <w:t>S</w:t>
      </w:r>
      <w:r w:rsidRPr="00011415">
        <w:rPr>
          <w:spacing w:val="-9"/>
        </w:rPr>
        <w:t>kills</w:t>
      </w:r>
      <w:r w:rsidRPr="00011415">
        <w:rPr>
          <w:spacing w:val="23"/>
          <w:w w:val="99"/>
        </w:rPr>
        <w:t xml:space="preserve"> </w:t>
      </w:r>
      <w:r w:rsidRPr="00011415">
        <w:rPr>
          <w:spacing w:val="-9"/>
        </w:rPr>
        <w:t>and</w:t>
      </w:r>
      <w:r w:rsidRPr="00011415">
        <w:rPr>
          <w:spacing w:val="-22"/>
        </w:rPr>
        <w:t xml:space="preserve"> </w:t>
      </w:r>
      <w:r w:rsidRPr="00011415">
        <w:t>qualifications</w:t>
      </w:r>
    </w:p>
    <w:p w14:paraId="175C14A9" w14:textId="7C56E0FA" w:rsidR="001D3CA7" w:rsidRPr="001D3CA7" w:rsidRDefault="001D3CA7" w:rsidP="00B40E37">
      <w:pPr>
        <w:pStyle w:val="a"/>
      </w:pPr>
      <w:r>
        <w:rPr>
          <w:rFonts w:eastAsia="黑体"/>
        </w:rPr>
        <w:t>CubeSat design approach</w:t>
      </w:r>
    </w:p>
    <w:p w14:paraId="61B95A2C" w14:textId="58E8F6F4" w:rsidR="001D3CA7" w:rsidRDefault="001D3CA7" w:rsidP="00B40E37">
      <w:pPr>
        <w:pStyle w:val="a"/>
      </w:pPr>
      <w:r>
        <w:rPr>
          <w:rFonts w:eastAsia="黑体" w:hint="eastAsia"/>
        </w:rPr>
        <w:t>M</w:t>
      </w:r>
      <w:r>
        <w:rPr>
          <w:rFonts w:eastAsia="黑体"/>
        </w:rPr>
        <w:t>echanics and thermal design</w:t>
      </w:r>
    </w:p>
    <w:p w14:paraId="1E97FDF0" w14:textId="03601040" w:rsidR="00FA656C" w:rsidRPr="00B40E37" w:rsidRDefault="00FA656C" w:rsidP="00B40E37">
      <w:pPr>
        <w:pStyle w:val="a"/>
      </w:pPr>
      <w:r w:rsidRPr="00B40E37">
        <w:t>Java, C</w:t>
      </w:r>
      <w:r w:rsidRPr="00B40E37">
        <w:rPr>
          <w:rFonts w:hint="eastAsia"/>
        </w:rPr>
        <w:t>,</w:t>
      </w:r>
      <w:r w:rsidRPr="00B40E37">
        <w:t xml:space="preserve"> C#, and .NET Core</w:t>
      </w:r>
    </w:p>
    <w:p w14:paraId="47F5ABF1" w14:textId="77777777" w:rsidR="00FA656C" w:rsidRPr="00B40E37" w:rsidRDefault="00FA656C" w:rsidP="00B40E37">
      <w:pPr>
        <w:pStyle w:val="a"/>
      </w:pPr>
      <w:r w:rsidRPr="00B40E37">
        <w:t xml:space="preserve">Entry level data analysis and </w:t>
      </w:r>
      <w:r w:rsidR="000938FC" w:rsidRPr="00B40E37">
        <w:t xml:space="preserve">digital </w:t>
      </w:r>
      <w:r w:rsidRPr="00B40E37">
        <w:t>signal processing with Python</w:t>
      </w:r>
    </w:p>
    <w:p w14:paraId="329E03ED" w14:textId="77777777" w:rsidR="00FA656C" w:rsidRPr="00B40E37" w:rsidRDefault="00FA656C" w:rsidP="00B40E37">
      <w:pPr>
        <w:pStyle w:val="a"/>
      </w:pPr>
      <w:r w:rsidRPr="00B40E37">
        <w:t>Unix/Linux shell scripting and software development</w:t>
      </w:r>
    </w:p>
    <w:p w14:paraId="73096F9D" w14:textId="68F71F3D" w:rsidR="00FA656C" w:rsidRPr="00B40E37" w:rsidRDefault="00FA656C" w:rsidP="00B40E37">
      <w:pPr>
        <w:pStyle w:val="a"/>
      </w:pPr>
      <w:r w:rsidRPr="00B40E37">
        <w:rPr>
          <w:rFonts w:hint="eastAsia"/>
        </w:rPr>
        <w:t>K</w:t>
      </w:r>
      <w:r w:rsidRPr="00B40E37">
        <w:t>nowledge of data structure</w:t>
      </w:r>
    </w:p>
    <w:p w14:paraId="6B766749" w14:textId="7F5C4DED" w:rsidR="00EC33DE" w:rsidRPr="00B40E37" w:rsidRDefault="00EC33DE" w:rsidP="00B40E37">
      <w:pPr>
        <w:pStyle w:val="a"/>
      </w:pPr>
      <w:r w:rsidRPr="00B40E37">
        <w:rPr>
          <w:rFonts w:hint="eastAsia"/>
        </w:rPr>
        <w:t>O</w:t>
      </w:r>
      <w:r w:rsidRPr="00B40E37">
        <w:t>perating system and multithreaded programming</w:t>
      </w:r>
    </w:p>
    <w:p w14:paraId="4C0BD60B" w14:textId="77777777" w:rsidR="00FA656C" w:rsidRPr="00B40E37" w:rsidRDefault="00FA656C" w:rsidP="00B40E37">
      <w:pPr>
        <w:pStyle w:val="a"/>
      </w:pPr>
      <w:r w:rsidRPr="00B40E37">
        <w:t>MATLAB, Simulink</w:t>
      </w:r>
    </w:p>
    <w:p w14:paraId="7D1F2F25" w14:textId="77777777" w:rsidR="00BF7415" w:rsidRPr="00B40E37" w:rsidRDefault="00BF7415" w:rsidP="00B40E37">
      <w:pPr>
        <w:pStyle w:val="a"/>
      </w:pPr>
      <w:r w:rsidRPr="00B40E37">
        <w:rPr>
          <w:rFonts w:hint="eastAsia"/>
        </w:rPr>
        <w:t>V</w:t>
      </w:r>
      <w:r w:rsidRPr="00B40E37">
        <w:t>I design with LabView</w:t>
      </w:r>
    </w:p>
    <w:p w14:paraId="3060A5C3" w14:textId="77777777" w:rsidR="00BF7415" w:rsidRPr="00B40E37" w:rsidRDefault="00BF7415" w:rsidP="00B40E37">
      <w:pPr>
        <w:pStyle w:val="a"/>
      </w:pPr>
      <w:r w:rsidRPr="00B40E37">
        <w:rPr>
          <w:rFonts w:hint="eastAsia"/>
        </w:rPr>
        <w:t>P</w:t>
      </w:r>
      <w:r w:rsidRPr="00B40E37">
        <w:t>CB Design with Altium Designer</w:t>
      </w:r>
    </w:p>
    <w:p w14:paraId="06C4057B" w14:textId="77777777" w:rsidR="00BF7415" w:rsidRPr="00B40E37" w:rsidRDefault="00BF7415" w:rsidP="00B40E37">
      <w:pPr>
        <w:pStyle w:val="a"/>
      </w:pPr>
      <w:r w:rsidRPr="00B40E37">
        <w:rPr>
          <w:rFonts w:hint="eastAsia"/>
        </w:rPr>
        <w:t>A</w:t>
      </w:r>
      <w:r w:rsidRPr="00B40E37">
        <w:t>nalog and Digital circuit design with Cadence</w:t>
      </w:r>
      <w:r w:rsidR="000938FC" w:rsidRPr="00B40E37">
        <w:t xml:space="preserve"> EDA tools</w:t>
      </w:r>
    </w:p>
    <w:p w14:paraId="2912F8C8" w14:textId="77777777" w:rsidR="000938FC" w:rsidRPr="00B40E37" w:rsidRDefault="000938FC" w:rsidP="00B40E37">
      <w:pPr>
        <w:pStyle w:val="a"/>
      </w:pPr>
      <w:r w:rsidRPr="00B40E37">
        <w:rPr>
          <w:rFonts w:hint="eastAsia"/>
        </w:rPr>
        <w:t>C</w:t>
      </w:r>
      <w:r w:rsidRPr="00B40E37">
        <w:t>PU architecture and MIPS assembly language</w:t>
      </w:r>
    </w:p>
    <w:p w14:paraId="57DED3DE" w14:textId="77777777" w:rsidR="00D751A9" w:rsidRPr="00B40E37" w:rsidRDefault="00FA656C" w:rsidP="00B40E37">
      <w:pPr>
        <w:pStyle w:val="a"/>
      </w:pPr>
      <w:r w:rsidRPr="00B40E37">
        <w:t xml:space="preserve">Embedded Systems Development, IoT, BLE </w:t>
      </w:r>
    </w:p>
    <w:p w14:paraId="1A72C2DE" w14:textId="77777777" w:rsidR="00A87BB3" w:rsidRPr="00B40E37" w:rsidRDefault="00FA656C" w:rsidP="00B40E37">
      <w:pPr>
        <w:pStyle w:val="a"/>
      </w:pPr>
      <w:r w:rsidRPr="00B40E37">
        <w:t>Microsoft Word, PowerPoint, Excel</w:t>
      </w:r>
    </w:p>
    <w:p w14:paraId="3FAA829C" w14:textId="77777777" w:rsidR="00A87BB3" w:rsidRPr="00B40E37" w:rsidRDefault="00A87BB3" w:rsidP="00B40E37">
      <w:pPr>
        <w:pStyle w:val="a"/>
      </w:pPr>
      <w:r w:rsidRPr="00B40E37">
        <w:t>Test</w:t>
      </w:r>
      <w:r w:rsidR="00CA7562" w:rsidRPr="00B40E37">
        <w:t>-</w:t>
      </w:r>
      <w:r w:rsidRPr="00B40E37">
        <w:t>driven development approach</w:t>
      </w:r>
    </w:p>
    <w:p w14:paraId="0B616AD9" w14:textId="77777777" w:rsidR="00FA656C" w:rsidRPr="00B40E37" w:rsidRDefault="00A87BB3" w:rsidP="00B40E37">
      <w:pPr>
        <w:pStyle w:val="a"/>
      </w:pPr>
      <w:r w:rsidRPr="00B40E37">
        <w:lastRenderedPageBreak/>
        <w:t xml:space="preserve">Debug, </w:t>
      </w:r>
      <w:r w:rsidR="00FA656C" w:rsidRPr="00B40E37">
        <w:t>Problem</w:t>
      </w:r>
      <w:r w:rsidR="00A4066C" w:rsidRPr="00B40E37">
        <w:t>-</w:t>
      </w:r>
      <w:r w:rsidR="00FA656C" w:rsidRPr="00B40E37">
        <w:t>solving and analytical skills</w:t>
      </w:r>
    </w:p>
    <w:p w14:paraId="334CC7F2" w14:textId="77777777" w:rsidR="00FA656C" w:rsidRPr="00B40E37" w:rsidRDefault="00FA656C" w:rsidP="00B40E37">
      <w:pPr>
        <w:pStyle w:val="a"/>
      </w:pPr>
      <w:r w:rsidRPr="00B40E37">
        <w:t>Excellent communication and teamwork skills</w:t>
      </w:r>
    </w:p>
    <w:p w14:paraId="239F62D6" w14:textId="77777777" w:rsidR="00FA656C" w:rsidRPr="00B40E37" w:rsidRDefault="00FA656C" w:rsidP="00B40E37">
      <w:pPr>
        <w:pStyle w:val="a"/>
      </w:pPr>
      <w:r w:rsidRPr="00B40E37">
        <w:t>Ability to create concise and informative technical reports</w:t>
      </w:r>
    </w:p>
    <w:p w14:paraId="349F7001" w14:textId="77777777" w:rsidR="006270A9" w:rsidRPr="00FA656C" w:rsidRDefault="00FA656C" w:rsidP="00FA656C">
      <w:pPr>
        <w:pStyle w:val="10"/>
        <w:rPr>
          <w:rFonts w:eastAsia="黑体"/>
        </w:rPr>
      </w:pPr>
      <w:r>
        <w:t>Experiences</w:t>
      </w:r>
    </w:p>
    <w:p w14:paraId="63989C0B" w14:textId="77777777" w:rsidR="006270A9" w:rsidRDefault="00FA656C">
      <w:pPr>
        <w:pStyle w:val="2"/>
      </w:pPr>
      <w:r w:rsidRPr="00FA656C">
        <w:rPr>
          <w:bCs/>
          <w:iCs/>
          <w:szCs w:val="24"/>
        </w:rPr>
        <w:t>Creative manager</w:t>
      </w:r>
      <w:r w:rsidR="009D5933">
        <w:rPr>
          <w:lang w:val="zh-CN" w:bidi="zh-CN"/>
        </w:rPr>
        <w:t xml:space="preserve"> | </w:t>
      </w:r>
      <w:r w:rsidRPr="00FA656C">
        <w:rPr>
          <w:bCs/>
          <w:iCs/>
          <w:szCs w:val="24"/>
        </w:rPr>
        <w:t>Excellassonde</w:t>
      </w:r>
      <w:r w:rsidR="009D5933">
        <w:rPr>
          <w:lang w:val="zh-CN" w:bidi="zh-CN"/>
        </w:rPr>
        <w:t xml:space="preserve"> | </w:t>
      </w:r>
      <w:r w:rsidRPr="00FA656C">
        <w:rPr>
          <w:bCs/>
          <w:iCs/>
          <w:szCs w:val="24"/>
        </w:rPr>
        <w:t>2014-2015</w:t>
      </w:r>
    </w:p>
    <w:p w14:paraId="70A74F59" w14:textId="77777777" w:rsidR="00FA656C" w:rsidRPr="00F45C5F" w:rsidRDefault="00A4066C" w:rsidP="00FA656C">
      <w:pPr>
        <w:pStyle w:val="a"/>
      </w:pPr>
      <w:r w:rsidRPr="00A4066C">
        <w:rPr>
          <w:noProof/>
        </w:rPr>
        <w:t>Adverti</w:t>
      </w:r>
      <w:r>
        <w:rPr>
          <w:noProof/>
        </w:rPr>
        <w:t>s</w:t>
      </w:r>
      <w:r w:rsidRPr="00A4066C">
        <w:rPr>
          <w:noProof/>
        </w:rPr>
        <w:t>ed</w:t>
      </w:r>
      <w:r>
        <w:t xml:space="preserve"> our tutoring service by c</w:t>
      </w:r>
      <w:r w:rsidR="00FA656C" w:rsidRPr="00F45C5F">
        <w:t>reat</w:t>
      </w:r>
      <w:r>
        <w:t>ing</w:t>
      </w:r>
      <w:r w:rsidR="00FA656C" w:rsidRPr="00F45C5F">
        <w:t xml:space="preserve"> and distribut</w:t>
      </w:r>
      <w:r>
        <w:t>ing</w:t>
      </w:r>
      <w:r w:rsidR="00FA656C" w:rsidRPr="00F45C5F">
        <w:t xml:space="preserve"> posters </w:t>
      </w:r>
      <w:r>
        <w:t>and d</w:t>
      </w:r>
      <w:r w:rsidR="00FA656C" w:rsidRPr="00F45C5F">
        <w:t>oing announcements</w:t>
      </w:r>
      <w:r>
        <w:t xml:space="preserve"> </w:t>
      </w:r>
      <w:r w:rsidR="00FA656C" w:rsidRPr="00F45C5F">
        <w:t>before lectures.</w:t>
      </w:r>
    </w:p>
    <w:p w14:paraId="5D9C051D" w14:textId="77777777" w:rsidR="006270A9" w:rsidRDefault="00A4066C" w:rsidP="00FA656C">
      <w:pPr>
        <w:pStyle w:val="a"/>
      </w:pPr>
      <w:r>
        <w:t>Worked as a peer tutor on</w:t>
      </w:r>
      <w:r w:rsidR="00FA656C" w:rsidRPr="00FA656C">
        <w:t xml:space="preserve"> first and second- year courses such as physics, Java, and C etc.</w:t>
      </w:r>
    </w:p>
    <w:p w14:paraId="457D0612" w14:textId="77777777" w:rsidR="00FA656C" w:rsidRPr="00FA656C" w:rsidRDefault="00FA656C" w:rsidP="00FA656C">
      <w:pPr>
        <w:pStyle w:val="a"/>
      </w:pPr>
      <w:r w:rsidRPr="00FA656C">
        <w:t>Prepared and conducted interviews to recruit new</w:t>
      </w:r>
      <w:r w:rsidR="00A4066C">
        <w:t xml:space="preserve"> peer</w:t>
      </w:r>
      <w:r w:rsidRPr="00FA656C">
        <w:t xml:space="preserve"> tutor</w:t>
      </w:r>
      <w:r w:rsidR="00A4066C">
        <w:t>s</w:t>
      </w:r>
      <w:r w:rsidRPr="00FA656C">
        <w:t xml:space="preserve"> for our organization.</w:t>
      </w:r>
    </w:p>
    <w:p w14:paraId="685EC6E4" w14:textId="77777777" w:rsidR="006270A9" w:rsidRDefault="00FA656C">
      <w:pPr>
        <w:pStyle w:val="2"/>
      </w:pPr>
      <w:r w:rsidRPr="00FA656C">
        <w:rPr>
          <w:bCs/>
          <w:iCs/>
          <w:szCs w:val="24"/>
        </w:rPr>
        <w:t>Vice President</w:t>
      </w:r>
      <w:r w:rsidR="009D5933" w:rsidRPr="00FA656C">
        <w:rPr>
          <w:lang w:bidi="zh-CN"/>
        </w:rPr>
        <w:t xml:space="preserve"> | </w:t>
      </w:r>
      <w:r w:rsidRPr="00FA656C">
        <w:rPr>
          <w:bCs/>
          <w:iCs/>
          <w:szCs w:val="24"/>
        </w:rPr>
        <w:t>Electrical Engineering Club for Students</w:t>
      </w:r>
      <w:r w:rsidR="009D5933" w:rsidRPr="00FA656C">
        <w:rPr>
          <w:lang w:bidi="zh-CN"/>
        </w:rPr>
        <w:t xml:space="preserve"> | </w:t>
      </w:r>
      <w:r w:rsidRPr="00FA656C">
        <w:rPr>
          <w:bCs/>
          <w:iCs/>
          <w:szCs w:val="24"/>
        </w:rPr>
        <w:t>2014-2018</w:t>
      </w:r>
    </w:p>
    <w:p w14:paraId="1700F751" w14:textId="77777777" w:rsidR="00A4066C" w:rsidRDefault="00A4066C" w:rsidP="00FA656C">
      <w:pPr>
        <w:pStyle w:val="a"/>
      </w:pPr>
      <w:r>
        <w:t>Co-f</w:t>
      </w:r>
      <w:r w:rsidR="00FA656C" w:rsidRPr="00FA656C">
        <w:t>ounde</w:t>
      </w:r>
      <w:r>
        <w:t>r</w:t>
      </w:r>
      <w:r w:rsidR="00FA656C" w:rsidRPr="00FA656C">
        <w:t xml:space="preserve"> the </w:t>
      </w:r>
      <w:r>
        <w:t xml:space="preserve">of </w:t>
      </w:r>
      <w:r w:rsidR="00CA7562">
        <w:t xml:space="preserve">the </w:t>
      </w:r>
      <w:r w:rsidR="00FA656C" w:rsidRPr="00FA656C">
        <w:t>club</w:t>
      </w:r>
      <w:r>
        <w:t>.</w:t>
      </w:r>
    </w:p>
    <w:p w14:paraId="1B1C93C7" w14:textId="77777777" w:rsidR="00A4066C" w:rsidRDefault="00D751A9" w:rsidP="00FA656C">
      <w:pPr>
        <w:pStyle w:val="a"/>
      </w:pPr>
      <w:r>
        <w:t xml:space="preserve">Participated in the creation of </w:t>
      </w:r>
      <w:r w:rsidR="00CA7562">
        <w:t xml:space="preserve">the </w:t>
      </w:r>
      <w:r w:rsidR="00FA656C" w:rsidRPr="00FA656C">
        <w:t xml:space="preserve">constitution, </w:t>
      </w:r>
      <w:r>
        <w:t>club registration</w:t>
      </w:r>
      <w:r w:rsidR="00CA7562">
        <w:t>,</w:t>
      </w:r>
      <w:r>
        <w:t xml:space="preserve"> </w:t>
      </w:r>
      <w:r w:rsidRPr="00CA7562">
        <w:rPr>
          <w:noProof/>
        </w:rPr>
        <w:t>and</w:t>
      </w:r>
      <w:r>
        <w:t xml:space="preserve"> other various </w:t>
      </w:r>
      <w:r w:rsidRPr="00CA7562">
        <w:rPr>
          <w:noProof/>
        </w:rPr>
        <w:t>administrati</w:t>
      </w:r>
      <w:r w:rsidR="00CA7562">
        <w:rPr>
          <w:noProof/>
        </w:rPr>
        <w:t>ve</w:t>
      </w:r>
      <w:r>
        <w:t xml:space="preserve"> tasks.</w:t>
      </w:r>
    </w:p>
    <w:p w14:paraId="325DF95C" w14:textId="77777777" w:rsidR="001B29CF" w:rsidRDefault="00FA656C" w:rsidP="00FA656C">
      <w:pPr>
        <w:pStyle w:val="a"/>
      </w:pPr>
      <w:r w:rsidRPr="00FA656C">
        <w:t xml:space="preserve">Provided </w:t>
      </w:r>
      <w:r w:rsidR="00613275">
        <w:t xml:space="preserve">logistic </w:t>
      </w:r>
      <w:r w:rsidRPr="00FA656C">
        <w:t>support for events such as C Programming Tutorial, Armature Radio Building, and other various club projects.</w:t>
      </w:r>
    </w:p>
    <w:p w14:paraId="5A33FD83" w14:textId="6456F2A5" w:rsidR="00FA656C" w:rsidRDefault="00D751A9" w:rsidP="00FA656C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="00FA656C" w:rsidRPr="00F45C5F">
        <w:rPr>
          <w:bCs/>
          <w:iCs/>
          <w:szCs w:val="24"/>
        </w:rPr>
        <w:t xml:space="preserve"> System </w:t>
      </w:r>
      <w:r w:rsidR="00FA656C">
        <w:rPr>
          <w:bCs/>
          <w:iCs/>
          <w:szCs w:val="24"/>
        </w:rPr>
        <w:t>Developer</w:t>
      </w:r>
      <w:r w:rsidR="00FA656C" w:rsidRPr="00F45C5F">
        <w:rPr>
          <w:bCs/>
          <w:iCs/>
          <w:szCs w:val="24"/>
        </w:rPr>
        <w:t xml:space="preserve"> </w:t>
      </w:r>
      <w:r w:rsidR="00CA1DC8">
        <w:rPr>
          <w:bCs/>
          <w:iCs/>
          <w:szCs w:val="24"/>
        </w:rPr>
        <w:t>|</w:t>
      </w:r>
      <w:r w:rsidR="00FA656C" w:rsidRPr="00F45C5F">
        <w:rPr>
          <w:bCs/>
          <w:iCs/>
          <w:szCs w:val="24"/>
        </w:rPr>
        <w:t xml:space="preserve"> CSDC (</w:t>
      </w:r>
      <w:r w:rsidR="00FA656C" w:rsidRPr="00C139AB">
        <w:rPr>
          <w:bCs/>
          <w:iCs/>
          <w:noProof/>
          <w:szCs w:val="24"/>
        </w:rPr>
        <w:t>C</w:t>
      </w:r>
      <w:r w:rsidR="00C139AB">
        <w:rPr>
          <w:bCs/>
          <w:iCs/>
          <w:noProof/>
          <w:szCs w:val="24"/>
        </w:rPr>
        <w:t>anadian</w:t>
      </w:r>
      <w:r w:rsidR="00FA656C" w:rsidRPr="00F45C5F">
        <w:rPr>
          <w:bCs/>
          <w:iCs/>
          <w:szCs w:val="24"/>
        </w:rPr>
        <w:t xml:space="preserve"> Satellite Design </w:t>
      </w:r>
      <w:r w:rsidRPr="00C139AB">
        <w:rPr>
          <w:bCs/>
          <w:iCs/>
          <w:noProof/>
          <w:szCs w:val="24"/>
        </w:rPr>
        <w:t>C</w:t>
      </w:r>
      <w:r w:rsidR="00C139AB">
        <w:rPr>
          <w:bCs/>
          <w:iCs/>
          <w:noProof/>
          <w:szCs w:val="24"/>
        </w:rPr>
        <w:t>hallenge</w:t>
      </w:r>
      <w:r w:rsidR="00FA656C" w:rsidRPr="00F45C5F">
        <w:rPr>
          <w:bCs/>
          <w:iCs/>
          <w:szCs w:val="24"/>
        </w:rPr>
        <w:t>)</w:t>
      </w:r>
      <w:r w:rsidR="00CA1DC8">
        <w:rPr>
          <w:bCs/>
          <w:iCs/>
          <w:szCs w:val="24"/>
        </w:rPr>
        <w:t xml:space="preserve"> | 2015</w:t>
      </w:r>
      <w:r w:rsidR="00CA1DC8" w:rsidRPr="00F45C5F">
        <w:rPr>
          <w:bCs/>
          <w:iCs/>
          <w:szCs w:val="24"/>
        </w:rPr>
        <w:t>-</w:t>
      </w:r>
      <w:r w:rsidR="00CA1DC8">
        <w:rPr>
          <w:bCs/>
          <w:iCs/>
          <w:szCs w:val="24"/>
        </w:rPr>
        <w:t>present</w:t>
      </w:r>
    </w:p>
    <w:p w14:paraId="1791622F" w14:textId="77777777" w:rsidR="00CA1DC8" w:rsidRPr="00F45C5F" w:rsidRDefault="008C3108" w:rsidP="00CA1DC8">
      <w:pPr>
        <w:pStyle w:val="a"/>
      </w:pPr>
      <w:r>
        <w:t>Designed the satellite solar panel.</w:t>
      </w:r>
    </w:p>
    <w:p w14:paraId="3F706583" w14:textId="77777777" w:rsidR="00CA1DC8" w:rsidRPr="00D751A9" w:rsidRDefault="00CA1DC8" w:rsidP="00CA1DC8">
      <w:pPr>
        <w:pStyle w:val="a"/>
        <w:rPr>
          <w:rFonts w:eastAsia="黑体"/>
        </w:rPr>
      </w:pPr>
      <w:r w:rsidRPr="00F45C5F">
        <w:t>Prepared presentation and tutorials for new members of the team</w:t>
      </w:r>
      <w:r>
        <w:t>.</w:t>
      </w:r>
    </w:p>
    <w:p w14:paraId="55F33485" w14:textId="77777777" w:rsidR="00D751A9" w:rsidRDefault="00392931" w:rsidP="00CA1DC8">
      <w:pPr>
        <w:pStyle w:val="a"/>
        <w:rPr>
          <w:rFonts w:eastAsia="黑体"/>
        </w:rPr>
      </w:pPr>
      <w:r>
        <w:rPr>
          <w:rFonts w:eastAsia="黑体"/>
        </w:rPr>
        <w:t>Took part</w:t>
      </w:r>
      <w:r w:rsidR="00D751A9">
        <w:rPr>
          <w:rFonts w:eastAsia="黑体"/>
        </w:rPr>
        <w:t xml:space="preserve"> in the modification of various electrical subsystems of the satellite</w:t>
      </w:r>
      <w:r w:rsidR="00275DBE">
        <w:rPr>
          <w:rFonts w:eastAsia="黑体"/>
        </w:rPr>
        <w:t>.</w:t>
      </w:r>
      <w:r w:rsidR="00D751A9">
        <w:rPr>
          <w:rFonts w:eastAsia="黑体"/>
        </w:rPr>
        <w:t xml:space="preserve"> </w:t>
      </w:r>
    </w:p>
    <w:p w14:paraId="6E32BBAA" w14:textId="0C1DF2E5" w:rsidR="00275DBE" w:rsidRPr="00CA1DC8" w:rsidRDefault="00275DBE" w:rsidP="00CA1DC8">
      <w:pPr>
        <w:pStyle w:val="a"/>
        <w:rPr>
          <w:rFonts w:eastAsia="黑体"/>
        </w:rPr>
      </w:pPr>
      <w:r>
        <w:rPr>
          <w:rFonts w:eastAsia="黑体"/>
        </w:rPr>
        <w:t xml:space="preserve">Participated in </w:t>
      </w:r>
      <w:r w:rsidR="00A21E7B">
        <w:rPr>
          <w:rFonts w:eastAsia="黑体"/>
        </w:rPr>
        <w:t xml:space="preserve">the </w:t>
      </w:r>
      <w:r w:rsidRPr="00A21E7B">
        <w:rPr>
          <w:rFonts w:eastAsia="黑体"/>
          <w:noProof/>
        </w:rPr>
        <w:t>vibration</w:t>
      </w:r>
      <w:r>
        <w:rPr>
          <w:rFonts w:eastAsia="黑体"/>
        </w:rPr>
        <w:t xml:space="preserve"> test at David Florida Laboratory CSA.</w:t>
      </w:r>
    </w:p>
    <w:p w14:paraId="51DF1FDF" w14:textId="557326A8" w:rsidR="00CA1DC8" w:rsidRDefault="00CA1DC8" w:rsidP="00CA1DC8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 xml:space="preserve">BioSA Lab York </w:t>
      </w:r>
      <w:r w:rsidRPr="00C139AB">
        <w:rPr>
          <w:bCs/>
          <w:iCs/>
          <w:noProof/>
          <w:szCs w:val="24"/>
        </w:rPr>
        <w:t>U</w:t>
      </w:r>
      <w:r w:rsidR="00C139AB">
        <w:rPr>
          <w:bCs/>
          <w:iCs/>
          <w:noProof/>
          <w:szCs w:val="24"/>
        </w:rPr>
        <w:t>niversity</w:t>
      </w:r>
      <w:r>
        <w:rPr>
          <w:bCs/>
          <w:iCs/>
          <w:szCs w:val="24"/>
        </w:rPr>
        <w:t xml:space="preserve"> | 2018-present</w:t>
      </w:r>
    </w:p>
    <w:p w14:paraId="4BC445B3" w14:textId="0B8A16ED" w:rsidR="00642800" w:rsidRPr="00642800" w:rsidRDefault="00CA1DC8" w:rsidP="00642800">
      <w:pPr>
        <w:pStyle w:val="a"/>
        <w:rPr>
          <w:b/>
        </w:rPr>
      </w:pPr>
      <w:r>
        <w:t xml:space="preserve">Designed </w:t>
      </w:r>
      <w:r w:rsidR="008C3108">
        <w:t xml:space="preserve">and implemented wireless embedded systems with </w:t>
      </w:r>
      <w:r w:rsidR="00142B78">
        <w:t>IoT products</w:t>
      </w:r>
      <w:r w:rsidR="00642800">
        <w:t>.</w:t>
      </w:r>
    </w:p>
    <w:p w14:paraId="4B9E33C6" w14:textId="7DCADF71" w:rsidR="00642800" w:rsidRPr="00642800" w:rsidRDefault="00642800" w:rsidP="00642800">
      <w:pPr>
        <w:pStyle w:val="a"/>
        <w:rPr>
          <w:b/>
        </w:rPr>
      </w:pPr>
      <w:r>
        <w:rPr>
          <w:rFonts w:eastAsia="黑体"/>
        </w:rPr>
        <w:t>Designed PCB for IC testing.</w:t>
      </w:r>
    </w:p>
    <w:p w14:paraId="5D4559E2" w14:textId="2450391E" w:rsidR="00275DBE" w:rsidRDefault="00275DBE" w:rsidP="00275DBE">
      <w:pPr>
        <w:pStyle w:val="a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 xml:space="preserve">ained experience with various serial communication protocols such </w:t>
      </w:r>
      <w:r w:rsidRPr="00CA7562">
        <w:rPr>
          <w:rFonts w:eastAsia="黑体"/>
          <w:noProof/>
        </w:rPr>
        <w:t>as</w:t>
      </w:r>
      <w:r>
        <w:rPr>
          <w:rFonts w:eastAsia="黑体"/>
        </w:rPr>
        <w:t xml:space="preserve"> I2C, SPI, UART</w:t>
      </w:r>
      <w:r w:rsidR="00642800">
        <w:rPr>
          <w:rFonts w:eastAsia="黑体"/>
        </w:rPr>
        <w:t>.</w:t>
      </w:r>
    </w:p>
    <w:p w14:paraId="4896279D" w14:textId="5457C70C" w:rsidR="00275DBE" w:rsidRPr="00642800" w:rsidRDefault="00392931" w:rsidP="00275DBE">
      <w:pPr>
        <w:pStyle w:val="a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</w:rPr>
        <w:t>Got familiar</w:t>
      </w:r>
      <w:r w:rsidR="00F84DDD">
        <w:rPr>
          <w:rStyle w:val="fontstyle01"/>
        </w:rPr>
        <w:t xml:space="preserve"> with wireless technologies such as BLE, TCP, HTTP.</w:t>
      </w:r>
    </w:p>
    <w:p w14:paraId="467C097A" w14:textId="34AC03D9" w:rsidR="00642800" w:rsidRPr="00275DBE" w:rsidRDefault="00642800" w:rsidP="00275DBE">
      <w:pPr>
        <w:pStyle w:val="a"/>
        <w:rPr>
          <w:rFonts w:eastAsia="黑体"/>
        </w:rPr>
      </w:pPr>
      <w:r>
        <w:rPr>
          <w:rFonts w:eastAsia="黑体"/>
        </w:rPr>
        <w:t>Gained experience with embedded development on Atmel microcontrollers.</w:t>
      </w:r>
    </w:p>
    <w:sectPr w:rsidR="00642800" w:rsidRPr="00275DB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37F7D" w14:textId="77777777" w:rsidR="00A77AB5" w:rsidRDefault="00A77AB5">
      <w:pPr>
        <w:spacing w:after="0"/>
      </w:pPr>
      <w:r>
        <w:separator/>
      </w:r>
    </w:p>
  </w:endnote>
  <w:endnote w:type="continuationSeparator" w:id="0">
    <w:p w14:paraId="5745E05D" w14:textId="77777777" w:rsidR="00A77AB5" w:rsidRDefault="00A77A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E2B78" w14:textId="77777777" w:rsidR="00A77AB5" w:rsidRDefault="00A77AB5">
      <w:pPr>
        <w:spacing w:after="0"/>
      </w:pPr>
      <w:r>
        <w:separator/>
      </w:r>
    </w:p>
  </w:footnote>
  <w:footnote w:type="continuationSeparator" w:id="0">
    <w:p w14:paraId="5F743FF1" w14:textId="77777777" w:rsidR="00A77AB5" w:rsidRDefault="00A77A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8840D5"/>
    <w:multiLevelType w:val="hybridMultilevel"/>
    <w:tmpl w:val="55CCD270"/>
    <w:lvl w:ilvl="0" w:tplc="A6B03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4E5F04"/>
    <w:multiLevelType w:val="hybridMultilevel"/>
    <w:tmpl w:val="E196C59E"/>
    <w:lvl w:ilvl="0" w:tplc="7A50EC0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B4964"/>
    <w:multiLevelType w:val="hybridMultilevel"/>
    <w:tmpl w:val="6906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4410DE"/>
    <w:multiLevelType w:val="hybridMultilevel"/>
    <w:tmpl w:val="96D86C86"/>
    <w:lvl w:ilvl="0" w:tplc="879E5B4C">
      <w:start w:val="1"/>
      <w:numFmt w:val="bullet"/>
      <w:lvlText w:val="·"/>
      <w:lvlJc w:val="left"/>
      <w:pPr>
        <w:ind w:left="780" w:hanging="420"/>
      </w:pPr>
      <w:rPr>
        <w:rFonts w:ascii="Cambria" w:hAnsi="Cambr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B5B51A8"/>
    <w:multiLevelType w:val="hybridMultilevel"/>
    <w:tmpl w:val="B898595C"/>
    <w:lvl w:ilvl="0" w:tplc="7A50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5"/>
  </w:num>
  <w:num w:numId="20">
    <w:abstractNumId w:val="19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0"/>
  </w:num>
  <w:num w:numId="26">
    <w:abstractNumId w:val="21"/>
  </w:num>
  <w:num w:numId="27">
    <w:abstractNumId w:val="17"/>
  </w:num>
  <w:num w:numId="28">
    <w:abstractNumId w:val="22"/>
  </w:num>
  <w:num w:numId="29">
    <w:abstractNumId w:val="1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KgFAGu/eP0tAAAA"/>
  </w:docVars>
  <w:rsids>
    <w:rsidRoot w:val="00A05338"/>
    <w:rsid w:val="000938FC"/>
    <w:rsid w:val="000A4F59"/>
    <w:rsid w:val="000D1CCC"/>
    <w:rsid w:val="000D735F"/>
    <w:rsid w:val="00141A4C"/>
    <w:rsid w:val="00142B78"/>
    <w:rsid w:val="00183D8B"/>
    <w:rsid w:val="001844B9"/>
    <w:rsid w:val="001B29CF"/>
    <w:rsid w:val="001D3CA7"/>
    <w:rsid w:val="001F342D"/>
    <w:rsid w:val="00230BCB"/>
    <w:rsid w:val="002330E4"/>
    <w:rsid w:val="00275DBE"/>
    <w:rsid w:val="0028220F"/>
    <w:rsid w:val="002A76C1"/>
    <w:rsid w:val="002C54A1"/>
    <w:rsid w:val="002C72EA"/>
    <w:rsid w:val="00356C14"/>
    <w:rsid w:val="00392931"/>
    <w:rsid w:val="003A35BF"/>
    <w:rsid w:val="004016C5"/>
    <w:rsid w:val="004962B6"/>
    <w:rsid w:val="00613275"/>
    <w:rsid w:val="00617B26"/>
    <w:rsid w:val="006270A9"/>
    <w:rsid w:val="00642800"/>
    <w:rsid w:val="00675956"/>
    <w:rsid w:val="00681034"/>
    <w:rsid w:val="00681B39"/>
    <w:rsid w:val="006C6449"/>
    <w:rsid w:val="007162D8"/>
    <w:rsid w:val="007A6974"/>
    <w:rsid w:val="00816216"/>
    <w:rsid w:val="0087734B"/>
    <w:rsid w:val="008B3F05"/>
    <w:rsid w:val="008B5CE2"/>
    <w:rsid w:val="008C3108"/>
    <w:rsid w:val="009369E4"/>
    <w:rsid w:val="009A27AA"/>
    <w:rsid w:val="009C4285"/>
    <w:rsid w:val="009D5933"/>
    <w:rsid w:val="009D6B27"/>
    <w:rsid w:val="00A00BF4"/>
    <w:rsid w:val="00A05338"/>
    <w:rsid w:val="00A14325"/>
    <w:rsid w:val="00A14878"/>
    <w:rsid w:val="00A21E7B"/>
    <w:rsid w:val="00A4066C"/>
    <w:rsid w:val="00A73551"/>
    <w:rsid w:val="00A77AB5"/>
    <w:rsid w:val="00A87BB3"/>
    <w:rsid w:val="00B40E37"/>
    <w:rsid w:val="00B70425"/>
    <w:rsid w:val="00BB0061"/>
    <w:rsid w:val="00BD768D"/>
    <w:rsid w:val="00BF7415"/>
    <w:rsid w:val="00C139AB"/>
    <w:rsid w:val="00C61F8E"/>
    <w:rsid w:val="00CA1DC8"/>
    <w:rsid w:val="00CA7562"/>
    <w:rsid w:val="00D16519"/>
    <w:rsid w:val="00D751A9"/>
    <w:rsid w:val="00D8477E"/>
    <w:rsid w:val="00E83E4B"/>
    <w:rsid w:val="00EC33DE"/>
    <w:rsid w:val="00ED00A2"/>
    <w:rsid w:val="00EE7F30"/>
    <w:rsid w:val="00F010BE"/>
    <w:rsid w:val="00F13193"/>
    <w:rsid w:val="00F21D7C"/>
    <w:rsid w:val="00F654F5"/>
    <w:rsid w:val="00F84DDD"/>
    <w:rsid w:val="00FA656C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25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53E44-F09E-4BAF-B16E-7B0B96CDB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107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QiaoKuanghua</cp:lastModifiedBy>
  <cp:revision>14</cp:revision>
  <cp:lastPrinted>2018-07-05T23:52:00Z</cp:lastPrinted>
  <dcterms:created xsi:type="dcterms:W3CDTF">2018-09-04T19:00:00Z</dcterms:created>
  <dcterms:modified xsi:type="dcterms:W3CDTF">2018-09-05T01:07:00Z</dcterms:modified>
  <cp:version/>
</cp:coreProperties>
</file>