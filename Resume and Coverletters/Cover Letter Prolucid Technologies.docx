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C0C9" w14:textId="77777777" w:rsidR="00A27383" w:rsidRDefault="00B741BE" w:rsidP="00965D17">
      <w:pPr>
        <w:pStyle w:val="a3"/>
      </w:pPr>
      <w:r>
        <w:t>Kuanghua Qiao</w:t>
      </w:r>
    </w:p>
    <w:p w14:paraId="564EB6FC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24CEC4D4" w14:textId="06B51ECA" w:rsidR="00965D17" w:rsidRPr="00005FAA" w:rsidRDefault="00753D12" w:rsidP="00965D17">
      <w:pPr>
        <w:pStyle w:val="a5"/>
      </w:pPr>
      <w:r>
        <w:t>Sep</w:t>
      </w:r>
      <w:r w:rsidR="002542D2">
        <w:t xml:space="preserve"> </w:t>
      </w:r>
      <w:r>
        <w:t>10</w:t>
      </w:r>
      <w:r w:rsidR="005275E5" w:rsidRPr="002542D2">
        <w:rPr>
          <w:vertAlign w:val="superscript"/>
        </w:rPr>
        <w:t>th</w:t>
      </w:r>
      <w:r w:rsidR="005275E5">
        <w:t>,</w:t>
      </w:r>
      <w:r w:rsidR="00B741BE">
        <w:t xml:space="preserve"> 201</w:t>
      </w:r>
      <w:r>
        <w:t>9</w:t>
      </w:r>
    </w:p>
    <w:p w14:paraId="2B61C658" w14:textId="236541FA" w:rsidR="0076387D" w:rsidRDefault="00500D3D" w:rsidP="0076387D">
      <w:pPr>
        <w:pStyle w:val="a6"/>
      </w:pPr>
      <w:r>
        <w:t>The Hiring Manager</w:t>
      </w:r>
    </w:p>
    <w:p w14:paraId="6102E2D3" w14:textId="358BABE0" w:rsidR="0076387D" w:rsidRDefault="00825772" w:rsidP="0076387D">
      <w:pPr>
        <w:pStyle w:val="a6"/>
      </w:pPr>
      <w:proofErr w:type="spellStart"/>
      <w:r>
        <w:t>Prolucid</w:t>
      </w:r>
      <w:proofErr w:type="spellEnd"/>
      <w:r>
        <w:t xml:space="preserve"> Technologies</w:t>
      </w:r>
    </w:p>
    <w:p w14:paraId="46C4B615" w14:textId="77777777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bookmarkStart w:id="0" w:name="_GoBack"/>
    <w:p w14:paraId="038A2005" w14:textId="08F7E46E" w:rsidR="00965D17" w:rsidRDefault="00500D3D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>Re: Junior Mechatronics Engineer</w:t>
          </w:r>
          <w:r>
            <w:br/>
          </w:r>
          <w:r>
            <w:br/>
            <w:t>Greetings Hiring Manager</w:t>
          </w:r>
        </w:sdtContent>
      </w:sdt>
      <w:r w:rsidR="00965D17" w:rsidRPr="00B741BE">
        <w:rPr>
          <w:lang w:bidi="zh-CN"/>
        </w:rPr>
        <w:t>：</w:t>
      </w:r>
    </w:p>
    <w:p w14:paraId="64FB11DE" w14:textId="00F9E401" w:rsidR="00B40956" w:rsidRDefault="00753D12" w:rsidP="00DD07AB">
      <w:pPr>
        <w:jc w:val="both"/>
      </w:pPr>
      <w:r>
        <w:t xml:space="preserve">Please accept this resume as my formal application for employment with </w:t>
      </w:r>
      <w:proofErr w:type="spellStart"/>
      <w:r w:rsidR="00825772">
        <w:t>Prolucid</w:t>
      </w:r>
      <w:proofErr w:type="spellEnd"/>
      <w:r w:rsidR="00825772">
        <w:t xml:space="preserve"> Technologies</w:t>
      </w:r>
      <w:r w:rsidR="00E643FA">
        <w:t>.</w:t>
      </w:r>
    </w:p>
    <w:p w14:paraId="3F48DDB0" w14:textId="69D4DF0D" w:rsidR="00B553C5" w:rsidRDefault="00E643FA" w:rsidP="00B553C5">
      <w:pPr>
        <w:jc w:val="both"/>
      </w:pPr>
      <w:r>
        <w:t xml:space="preserve">I am an Electrical Engineering graduate from York University, with a focus on Embedded Systems. </w:t>
      </w:r>
      <w:r w:rsidR="00825772">
        <w:t>I have an</w:t>
      </w:r>
      <w:r>
        <w:t xml:space="preserve"> </w:t>
      </w:r>
      <w:r w:rsidR="00844F25">
        <w:t xml:space="preserve">interest in </w:t>
      </w:r>
      <w:r w:rsidR="00825772">
        <w:t>mechatronics</w:t>
      </w:r>
      <w:r w:rsidR="000B4AE7">
        <w:t xml:space="preserve"> and talent for tinkering</w:t>
      </w:r>
      <w:r w:rsidR="00BB4048">
        <w:t xml:space="preserve">. That is why </w:t>
      </w:r>
      <w:proofErr w:type="spellStart"/>
      <w:r w:rsidR="00825772">
        <w:t>Prolucid</w:t>
      </w:r>
      <w:proofErr w:type="spellEnd"/>
      <w:r w:rsidR="00825772">
        <w:t xml:space="preserve"> Technologies</w:t>
      </w:r>
      <w:r w:rsidR="00BB4048">
        <w:t xml:space="preserve"> would be a desirable place for me to grow.</w:t>
      </w:r>
    </w:p>
    <w:p w14:paraId="3212219F" w14:textId="6B5F145E" w:rsidR="00D72A5C" w:rsidRDefault="00B553C5" w:rsidP="00D778B1">
      <w:pPr>
        <w:jc w:val="both"/>
      </w:pPr>
      <w:r w:rsidRPr="00B553C5">
        <w:t>During my year at York University, I have participated in multiple satellite and circuit design project. The first time I was involved in satellite design was in QB50 where I was mostly involved in software development</w:t>
      </w:r>
      <w:r>
        <w:t xml:space="preserve"> and battery testing</w:t>
      </w:r>
      <w:r w:rsidRPr="00B553C5">
        <w:t xml:space="preserve">. After that part of the design of the QB50 satellite was inherited by CSDC </w:t>
      </w:r>
      <w:proofErr w:type="spellStart"/>
      <w:r w:rsidRPr="00B553C5">
        <w:t>YorkU</w:t>
      </w:r>
      <w:proofErr w:type="spellEnd"/>
      <w:r w:rsidRPr="00B553C5">
        <w:t xml:space="preserve"> branch. There I was responsible for solar panel PCB routing. My experience as a research assistant includes </w:t>
      </w:r>
      <w:r w:rsidR="00C5780D">
        <w:t xml:space="preserve">programming various microcontrollers for bio-medical applications. The most recent project involves </w:t>
      </w:r>
      <w:r w:rsidRPr="00B553C5">
        <w:t xml:space="preserve">designing a 4-layer PCB as a test platform </w:t>
      </w:r>
      <w:r>
        <w:t xml:space="preserve">for a capacitive </w:t>
      </w:r>
      <w:r w:rsidR="00C5780D">
        <w:t>biosensor.</w:t>
      </w:r>
      <w:r w:rsidRPr="00B553C5">
        <w:t xml:space="preserve"> Up till now, I have experience with all stages of PCB prototyping process: designing, manufacturing, and testing. </w:t>
      </w:r>
      <w:r w:rsidR="00C5780D">
        <w:t>The type of circuit I am most familiar with is the power supply module. I can handle most type of hand solderin</w:t>
      </w:r>
      <w:r w:rsidR="000B4AE7">
        <w:t>g</w:t>
      </w:r>
      <w:r w:rsidR="00C5780D">
        <w:t xml:space="preserve">. The </w:t>
      </w:r>
      <w:r w:rsidR="000B4AE7">
        <w:t xml:space="preserve">most difficult </w:t>
      </w:r>
      <w:r w:rsidR="00C5780D">
        <w:t>chip I have solder</w:t>
      </w:r>
      <w:r w:rsidR="000B4AE7">
        <w:t>ed</w:t>
      </w:r>
      <w:r w:rsidR="00C5780D">
        <w:t xml:space="preserve"> was in a DFN6 package.</w:t>
      </w:r>
      <w:r w:rsidR="00A773A1">
        <w:t xml:space="preserve"> In addition, I am familiar with programming peripherals for most of the microcontrollers including I2C, SPI</w:t>
      </w:r>
      <w:r w:rsidR="00A628AF">
        <w:t>,</w:t>
      </w:r>
      <w:r w:rsidR="00A773A1">
        <w:t xml:space="preserve"> and PWM. I can also create desktop </w:t>
      </w:r>
      <w:r w:rsidR="00B301AB">
        <w:t>applications</w:t>
      </w:r>
      <w:r w:rsidR="00A773A1">
        <w:t xml:space="preserve"> for </w:t>
      </w:r>
      <w:r w:rsidR="00B301AB">
        <w:t>data acquisition purposes.</w:t>
      </w:r>
    </w:p>
    <w:p w14:paraId="44513052" w14:textId="29B29167" w:rsidR="00825772" w:rsidRDefault="00825772" w:rsidP="00D778B1">
      <w:pPr>
        <w:jc w:val="both"/>
      </w:pPr>
      <w:r>
        <w:t xml:space="preserve">In addition, I also have experience with force and thermal analysis with NX in my course works. I can create complex model and assembly in </w:t>
      </w:r>
      <w:proofErr w:type="spellStart"/>
      <w:r>
        <w:t>Solidworks</w:t>
      </w:r>
      <w:proofErr w:type="spellEnd"/>
      <w:r>
        <w:t xml:space="preserve"> as well.</w:t>
      </w:r>
    </w:p>
    <w:p w14:paraId="77CF5D4C" w14:textId="53F2F6C8" w:rsidR="004F4EBD" w:rsidRDefault="00D72A5C" w:rsidP="00500D3D">
      <w:pPr>
        <w:jc w:val="both"/>
      </w:pPr>
      <w:r w:rsidRPr="00D72A5C">
        <w:t xml:space="preserve">My accomplishments are derived from my strong work ethic, passion to learn, and absolute dedication to my job. </w:t>
      </w:r>
      <w:r w:rsidR="004F4EBD">
        <w:t xml:space="preserve"> </w:t>
      </w:r>
      <w:r w:rsidR="004F4EBD" w:rsidRPr="004F4EBD">
        <w:t xml:space="preserve">I </w:t>
      </w:r>
      <w:proofErr w:type="gramStart"/>
      <w:r w:rsidR="004F4EBD" w:rsidRPr="004F4EBD">
        <w:t>have the ability to</w:t>
      </w:r>
      <w:proofErr w:type="gramEnd"/>
      <w:r w:rsidR="004F4EBD" w:rsidRPr="004F4EBD">
        <w:t xml:space="preserve"> work independently with confidence and in team settings, knowledge of electrical engineering principles, and experience writing professional reports such as proposals and process documents.</w:t>
      </w:r>
    </w:p>
    <w:p w14:paraId="0631647A" w14:textId="0DACB3B0" w:rsidR="004F4EBD" w:rsidRPr="00D72A5C" w:rsidRDefault="004F4EBD" w:rsidP="00500D3D">
      <w:pPr>
        <w:jc w:val="both"/>
      </w:pPr>
      <w:r w:rsidRPr="00A773A1">
        <w:t xml:space="preserve">As you can see, my excellent skill in both hardware and software would make me an excellent addition to your company. I will be my honor to be able to work with </w:t>
      </w:r>
      <w:proofErr w:type="spellStart"/>
      <w:r w:rsidR="00825772">
        <w:t>Prolucid</w:t>
      </w:r>
      <w:proofErr w:type="spellEnd"/>
      <w:r w:rsidR="00825772">
        <w:t xml:space="preserve"> Technologies</w:t>
      </w:r>
      <w:r w:rsidRPr="00A773A1">
        <w:t>, and I am looking forward to your reply.</w:t>
      </w:r>
    </w:p>
    <w:p w14:paraId="224E4037" w14:textId="7EB22541" w:rsidR="00965D17" w:rsidRPr="00B553C5" w:rsidRDefault="00B741BE" w:rsidP="00B553C5">
      <w:pPr>
        <w:pStyle w:val="ad"/>
      </w:pPr>
      <w:r w:rsidRPr="00B553C5"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F023FEB" w14:textId="77777777" w:rsidR="00302A2C" w:rsidRPr="00302A2C" w:rsidRDefault="00B741BE" w:rsidP="00302A2C">
          <w:pPr>
            <w:pStyle w:val="ad"/>
          </w:pPr>
          <w:proofErr w:type="spellStart"/>
          <w:r>
            <w:t>Kuanghua</w:t>
          </w:r>
          <w:proofErr w:type="spellEnd"/>
          <w:r>
            <w:t xml:space="preserve"> </w:t>
          </w:r>
          <w:proofErr w:type="spellStart"/>
          <w:r>
            <w:t>Qiao</w:t>
          </w:r>
          <w:proofErr w:type="spellEnd"/>
        </w:p>
      </w:sdtContent>
    </w:sdt>
    <w:bookmarkEnd w:id="0" w:displacedByCustomXml="prev"/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C372F" w14:textId="77777777" w:rsidR="00150E89" w:rsidRDefault="00150E89">
      <w:pPr>
        <w:spacing w:after="0"/>
      </w:pPr>
      <w:r>
        <w:separator/>
      </w:r>
    </w:p>
  </w:endnote>
  <w:endnote w:type="continuationSeparator" w:id="0">
    <w:p w14:paraId="24391257" w14:textId="77777777" w:rsidR="00150E89" w:rsidRDefault="00150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543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8106" w14:textId="77777777" w:rsidR="00150E89" w:rsidRDefault="00150E89">
      <w:pPr>
        <w:spacing w:after="0"/>
      </w:pPr>
      <w:r>
        <w:separator/>
      </w:r>
    </w:p>
  </w:footnote>
  <w:footnote w:type="continuationSeparator" w:id="0">
    <w:p w14:paraId="234F5A4A" w14:textId="77777777" w:rsidR="00150E89" w:rsidRDefault="00150E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rAUA6GM8kiwAAAA="/>
  </w:docVars>
  <w:rsids>
    <w:rsidRoot w:val="00B741BE"/>
    <w:rsid w:val="000B4AE7"/>
    <w:rsid w:val="000D5AB1"/>
    <w:rsid w:val="000E4BC6"/>
    <w:rsid w:val="000F4CF5"/>
    <w:rsid w:val="00150E89"/>
    <w:rsid w:val="001B58AC"/>
    <w:rsid w:val="001C6399"/>
    <w:rsid w:val="002045EB"/>
    <w:rsid w:val="002542D2"/>
    <w:rsid w:val="00293B83"/>
    <w:rsid w:val="00294B63"/>
    <w:rsid w:val="002C1629"/>
    <w:rsid w:val="002C3393"/>
    <w:rsid w:val="002F0EBD"/>
    <w:rsid w:val="00302A2C"/>
    <w:rsid w:val="00326D62"/>
    <w:rsid w:val="00336336"/>
    <w:rsid w:val="00381669"/>
    <w:rsid w:val="003A4291"/>
    <w:rsid w:val="003C05E5"/>
    <w:rsid w:val="0040081F"/>
    <w:rsid w:val="00414AB3"/>
    <w:rsid w:val="0045301E"/>
    <w:rsid w:val="004765C4"/>
    <w:rsid w:val="004C146E"/>
    <w:rsid w:val="004F4EBD"/>
    <w:rsid w:val="00500D3D"/>
    <w:rsid w:val="0052105A"/>
    <w:rsid w:val="005275E5"/>
    <w:rsid w:val="00532ACF"/>
    <w:rsid w:val="00543F0C"/>
    <w:rsid w:val="005540FD"/>
    <w:rsid w:val="005865CB"/>
    <w:rsid w:val="005D6760"/>
    <w:rsid w:val="00651932"/>
    <w:rsid w:val="00673C35"/>
    <w:rsid w:val="006A3CE7"/>
    <w:rsid w:val="007169E0"/>
    <w:rsid w:val="00753D12"/>
    <w:rsid w:val="0076387D"/>
    <w:rsid w:val="007E2228"/>
    <w:rsid w:val="00825772"/>
    <w:rsid w:val="00844F25"/>
    <w:rsid w:val="008E7600"/>
    <w:rsid w:val="008F15C5"/>
    <w:rsid w:val="00935284"/>
    <w:rsid w:val="009445CD"/>
    <w:rsid w:val="00965D17"/>
    <w:rsid w:val="00971AF5"/>
    <w:rsid w:val="009D23A6"/>
    <w:rsid w:val="009F0FF6"/>
    <w:rsid w:val="009F227F"/>
    <w:rsid w:val="00A14E5B"/>
    <w:rsid w:val="00A27383"/>
    <w:rsid w:val="00A628AF"/>
    <w:rsid w:val="00A736B0"/>
    <w:rsid w:val="00A773A1"/>
    <w:rsid w:val="00A85DA8"/>
    <w:rsid w:val="00AD6144"/>
    <w:rsid w:val="00AE163B"/>
    <w:rsid w:val="00B301AB"/>
    <w:rsid w:val="00B40956"/>
    <w:rsid w:val="00B46979"/>
    <w:rsid w:val="00B553C5"/>
    <w:rsid w:val="00B741BE"/>
    <w:rsid w:val="00B833AC"/>
    <w:rsid w:val="00B92E5B"/>
    <w:rsid w:val="00BB4048"/>
    <w:rsid w:val="00C04EA4"/>
    <w:rsid w:val="00C5780D"/>
    <w:rsid w:val="00C83E3C"/>
    <w:rsid w:val="00CA074D"/>
    <w:rsid w:val="00CD50E2"/>
    <w:rsid w:val="00CD6802"/>
    <w:rsid w:val="00D02A74"/>
    <w:rsid w:val="00D075FE"/>
    <w:rsid w:val="00D72A5C"/>
    <w:rsid w:val="00D778B1"/>
    <w:rsid w:val="00D829FF"/>
    <w:rsid w:val="00D8358B"/>
    <w:rsid w:val="00D905F1"/>
    <w:rsid w:val="00DC0AE1"/>
    <w:rsid w:val="00DD07AB"/>
    <w:rsid w:val="00DE004D"/>
    <w:rsid w:val="00DF56DD"/>
    <w:rsid w:val="00E643FA"/>
    <w:rsid w:val="00E80F4B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86C3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  <w:style w:type="paragraph" w:customStyle="1" w:styleId="Default">
    <w:name w:val="Default"/>
    <w:rsid w:val="00B553C5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76FBD"/>
    <w:rsid w:val="001A52BB"/>
    <w:rsid w:val="00246290"/>
    <w:rsid w:val="00735B1E"/>
    <w:rsid w:val="00804887"/>
    <w:rsid w:val="008B33D8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Junior Mechatronics Engineer
Greetings 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25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3</cp:revision>
  <cp:lastPrinted>2018-12-10T02:46:00Z</cp:lastPrinted>
  <dcterms:created xsi:type="dcterms:W3CDTF">2019-09-11T03:36:00Z</dcterms:created>
  <dcterms:modified xsi:type="dcterms:W3CDTF">2019-09-11T04:03:00Z</dcterms:modified>
</cp:coreProperties>
</file>