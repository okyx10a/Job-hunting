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753A" w14:textId="7103641A" w:rsidR="00816216" w:rsidRDefault="00663C56" w:rsidP="00141A4C">
      <w:pPr>
        <w:pStyle w:val="a5"/>
      </w:pPr>
      <w:r>
        <w:t>Owen</w:t>
      </w:r>
      <w:r w:rsidR="00A05338">
        <w:t xml:space="preserve"> </w:t>
      </w:r>
      <w:proofErr w:type="spellStart"/>
      <w:r w:rsidR="00A05338">
        <w:t>Qiao</w:t>
      </w:r>
      <w:proofErr w:type="spellEnd"/>
    </w:p>
    <w:p w14:paraId="5CFD114D" w14:textId="77777777" w:rsidR="00A05338" w:rsidRPr="00DB15CA" w:rsidRDefault="00A05338" w:rsidP="00141A4C">
      <w:pPr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Mississauga, ON, L5R 3P5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647-220-5668</w:t>
      </w:r>
      <w:r w:rsidR="00141A4C" w:rsidRPr="00DB15CA">
        <w:rPr>
          <w:sz w:val="24"/>
          <w:szCs w:val="24"/>
          <w:lang w:bidi="zh-CN"/>
        </w:rPr>
        <w:t xml:space="preserve"> | </w:t>
      </w:r>
      <w:r w:rsidRPr="00DB15CA">
        <w:rPr>
          <w:sz w:val="24"/>
          <w:szCs w:val="24"/>
        </w:rPr>
        <w:t>qiaokuanghua@gmail.com</w:t>
      </w:r>
    </w:p>
    <w:p w14:paraId="738DB201" w14:textId="77777777" w:rsidR="006270A9" w:rsidRPr="001C12A4" w:rsidRDefault="00A05338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Objective</w:t>
      </w:r>
    </w:p>
    <w:p w14:paraId="7CFBCD0A" w14:textId="77777777" w:rsidR="00663C56" w:rsidRPr="00680C25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I am an electrical engineering student who’s passionate about the electronics industry. Currently, I am looking for an entry-level job to apply my skills and expertise.</w:t>
      </w:r>
    </w:p>
    <w:p w14:paraId="02EE0DD4" w14:textId="757A6F5F" w:rsidR="006270A9" w:rsidRDefault="00A05338" w:rsidP="009A514C">
      <w:pPr>
        <w:pStyle w:val="10"/>
        <w:spacing w:line="360" w:lineRule="auto"/>
      </w:pPr>
      <w:r w:rsidRPr="001C12A4">
        <w:rPr>
          <w:sz w:val="32"/>
        </w:rPr>
        <w:t>Education</w:t>
      </w:r>
      <w:r w:rsidR="00B40E37">
        <w:t xml:space="preserve"> </w:t>
      </w:r>
    </w:p>
    <w:p w14:paraId="0195395D" w14:textId="750F837F" w:rsidR="006270A9" w:rsidRPr="00680C25" w:rsidRDefault="00A05338" w:rsidP="00680C25">
      <w:pPr>
        <w:pStyle w:val="a"/>
        <w:spacing w:line="240" w:lineRule="auto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B.Eng. Spec. Hons. Electrical Engineering</w:t>
      </w:r>
      <w:r w:rsidR="009D5933" w:rsidRPr="00680C25">
        <w:rPr>
          <w:noProof/>
          <w:sz w:val="24"/>
          <w:szCs w:val="24"/>
        </w:rPr>
        <w:t xml:space="preserve"> | </w:t>
      </w:r>
      <w:r w:rsidR="00D751A9" w:rsidRPr="00680C25">
        <w:rPr>
          <w:noProof/>
          <w:sz w:val="24"/>
          <w:szCs w:val="24"/>
        </w:rPr>
        <w:t>Oct 2018</w:t>
      </w:r>
      <w:r w:rsidR="009D5933" w:rsidRPr="00680C25">
        <w:rPr>
          <w:noProof/>
          <w:sz w:val="24"/>
          <w:szCs w:val="24"/>
        </w:rPr>
        <w:t xml:space="preserve"> | </w:t>
      </w:r>
      <w:r w:rsidRPr="00680C25">
        <w:rPr>
          <w:noProof/>
          <w:sz w:val="24"/>
          <w:szCs w:val="24"/>
        </w:rPr>
        <w:t>York University</w:t>
      </w:r>
    </w:p>
    <w:p w14:paraId="6F34A63B" w14:textId="1036FC2C" w:rsidR="00B40E37" w:rsidRPr="001C12A4" w:rsidRDefault="00B40E37" w:rsidP="009A514C">
      <w:pPr>
        <w:pStyle w:val="10"/>
        <w:spacing w:line="360" w:lineRule="auto"/>
        <w:rPr>
          <w:sz w:val="32"/>
        </w:rPr>
      </w:pPr>
      <w:r w:rsidRPr="001C12A4">
        <w:rPr>
          <w:rFonts w:hint="eastAsia"/>
          <w:sz w:val="32"/>
        </w:rPr>
        <w:t>A</w:t>
      </w:r>
      <w:r w:rsidRPr="001C12A4">
        <w:rPr>
          <w:sz w:val="32"/>
        </w:rPr>
        <w:t>chiev</w:t>
      </w:r>
      <w:r w:rsidR="00A21E7B" w:rsidRPr="001C12A4">
        <w:rPr>
          <w:sz w:val="32"/>
        </w:rPr>
        <w:t>e</w:t>
      </w:r>
      <w:r w:rsidRPr="001C12A4">
        <w:rPr>
          <w:sz w:val="32"/>
        </w:rPr>
        <w:t>ments</w:t>
      </w:r>
    </w:p>
    <w:p w14:paraId="54C652DE" w14:textId="7393CB75" w:rsidR="00A05338" w:rsidRPr="00680C25" w:rsidRDefault="00A05338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The Gordon and Agnes (Twambley) Brash Award in Eng York </w:t>
      </w:r>
      <w:r w:rsidR="00680C25">
        <w:rPr>
          <w:noProof/>
          <w:sz w:val="24"/>
          <w:szCs w:val="24"/>
        </w:rPr>
        <w:t xml:space="preserve">                  </w:t>
      </w:r>
      <w:r w:rsidR="008B5CE2" w:rsidRPr="00680C25">
        <w:rPr>
          <w:noProof/>
          <w:sz w:val="24"/>
          <w:szCs w:val="24"/>
        </w:rPr>
        <w:t>Nov 2015, Nov 2014</w:t>
      </w:r>
    </w:p>
    <w:p w14:paraId="5B1E84C7" w14:textId="2C055E5F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The award is presented annually to a full-time student enrolled in the Engineering Degree Program within the Lassonde School of Engineering, who has maintained a cumulative grade point average of 6.0 (B) or above. </w:t>
      </w:r>
    </w:p>
    <w:p w14:paraId="65023E68" w14:textId="77777777" w:rsidR="00663C56" w:rsidRPr="00663C56" w:rsidRDefault="00663C56" w:rsidP="00663C56">
      <w:pPr>
        <w:pStyle w:val="a"/>
        <w:numPr>
          <w:ilvl w:val="0"/>
          <w:numId w:val="0"/>
        </w:numPr>
        <w:spacing w:line="240" w:lineRule="auto"/>
        <w:ind w:left="216"/>
        <w:rPr>
          <w:noProof/>
        </w:rPr>
      </w:pPr>
    </w:p>
    <w:p w14:paraId="5765F452" w14:textId="3D7FD92C" w:rsidR="006270A9" w:rsidRPr="00680C25" w:rsidRDefault="00A05338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University Continuing Student Scholarship                                                        </w:t>
      </w:r>
      <w:r w:rsidR="007A6974" w:rsidRPr="00680C25">
        <w:rPr>
          <w:noProof/>
          <w:sz w:val="24"/>
          <w:szCs w:val="24"/>
        </w:rPr>
        <w:tab/>
        <w:t xml:space="preserve">         </w:t>
      </w:r>
      <w:r w:rsidR="00680C25">
        <w:rPr>
          <w:noProof/>
          <w:sz w:val="24"/>
          <w:szCs w:val="24"/>
        </w:rPr>
        <w:t xml:space="preserve">    </w:t>
      </w:r>
      <w:r w:rsidR="008B5CE2" w:rsidRPr="00680C25">
        <w:rPr>
          <w:noProof/>
          <w:sz w:val="24"/>
          <w:szCs w:val="24"/>
        </w:rPr>
        <w:t>Aug 2014</w:t>
      </w:r>
    </w:p>
    <w:p w14:paraId="506C492A" w14:textId="2220F8CF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The York University Continuing Student Scholarships are distributed annually in August for the upcoming fall/winter session to undergraduate degree students who have achieved outstanding academic results in the previous summer and fall/winter sessions.</w:t>
      </w:r>
    </w:p>
    <w:p w14:paraId="65F5D0E6" w14:textId="77777777" w:rsidR="00663C56" w:rsidRDefault="00663C56" w:rsidP="00663C56">
      <w:pPr>
        <w:pStyle w:val="a"/>
        <w:numPr>
          <w:ilvl w:val="0"/>
          <w:numId w:val="0"/>
        </w:numPr>
        <w:spacing w:line="240" w:lineRule="auto"/>
        <w:ind w:left="216"/>
        <w:rPr>
          <w:noProof/>
        </w:rPr>
      </w:pPr>
    </w:p>
    <w:p w14:paraId="027B2661" w14:textId="3709BC84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 xml:space="preserve">Lassonde Undergraduate Research Conference </w:t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 w:rsidRPr="00680C25">
        <w:rPr>
          <w:noProof/>
          <w:sz w:val="24"/>
          <w:szCs w:val="24"/>
        </w:rPr>
        <w:tab/>
      </w:r>
      <w:r w:rsidR="00680C25">
        <w:rPr>
          <w:noProof/>
          <w:sz w:val="24"/>
          <w:szCs w:val="24"/>
        </w:rPr>
        <w:tab/>
        <w:t xml:space="preserve">             </w:t>
      </w:r>
      <w:r w:rsidRPr="00680C25">
        <w:rPr>
          <w:noProof/>
          <w:sz w:val="24"/>
          <w:szCs w:val="24"/>
        </w:rPr>
        <w:t>Aug 2018</w:t>
      </w:r>
    </w:p>
    <w:p w14:paraId="6CD05DB7" w14:textId="0F538C02" w:rsidR="008B3F05" w:rsidRPr="00680C25" w:rsidRDefault="008B3F05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A Non-Invasive Wireless Respiratory Monitoring System for Animals</w:t>
      </w:r>
      <w:r w:rsidR="00A14878" w:rsidRPr="00680C25">
        <w:rPr>
          <w:noProof/>
          <w:sz w:val="24"/>
          <w:szCs w:val="24"/>
        </w:rPr>
        <w:t xml:space="preserve"> (poster)</w:t>
      </w:r>
    </w:p>
    <w:p w14:paraId="132ED7A2" w14:textId="225BEE22" w:rsidR="00C139AB" w:rsidRPr="00680C25" w:rsidRDefault="00C139AB" w:rsidP="00680C25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680C25">
        <w:rPr>
          <w:noProof/>
          <w:sz w:val="24"/>
          <w:szCs w:val="24"/>
        </w:rPr>
        <w:t>K. Qiao, A. Nickerson, S. MacDonald, E. Ghafar-Zadeh</w:t>
      </w:r>
    </w:p>
    <w:p w14:paraId="3BCB5B61" w14:textId="77777777" w:rsidR="00663C56" w:rsidRPr="00663C56" w:rsidRDefault="00663C56" w:rsidP="00663C56">
      <w:pPr>
        <w:pStyle w:val="a"/>
        <w:numPr>
          <w:ilvl w:val="0"/>
          <w:numId w:val="0"/>
        </w:numPr>
        <w:spacing w:line="240" w:lineRule="auto"/>
        <w:ind w:left="216"/>
        <w:rPr>
          <w:noProof/>
        </w:rPr>
      </w:pPr>
    </w:p>
    <w:p w14:paraId="4F0E220D" w14:textId="3A351980" w:rsidR="00C139AB" w:rsidRPr="00DB15CA" w:rsidRDefault="00C139AB" w:rsidP="00DB15CA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61st IEEE International Midwest Symposium on Circuits and Systems </w:t>
      </w:r>
      <w:r w:rsidRPr="00DB15CA">
        <w:rPr>
          <w:noProof/>
          <w:sz w:val="24"/>
          <w:szCs w:val="24"/>
        </w:rPr>
        <w:tab/>
      </w:r>
      <w:r w:rsidR="00DB15CA">
        <w:rPr>
          <w:noProof/>
          <w:sz w:val="24"/>
          <w:szCs w:val="24"/>
        </w:rPr>
        <w:t xml:space="preserve">             </w:t>
      </w:r>
      <w:r w:rsidRPr="00DB15CA">
        <w:rPr>
          <w:noProof/>
          <w:sz w:val="24"/>
          <w:szCs w:val="24"/>
        </w:rPr>
        <w:t>Aug 2018</w:t>
      </w:r>
    </w:p>
    <w:p w14:paraId="693BFE29" w14:textId="34ED3DD4" w:rsidR="00C139AB" w:rsidRPr="00DB15CA" w:rsidRDefault="00C139AB" w:rsidP="00DB15CA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Age-Related Macular Degeneration Diagnostic Tool: Hardware and Software Development</w:t>
      </w:r>
    </w:p>
    <w:p w14:paraId="0C69CD54" w14:textId="4479DB3B" w:rsidR="00C139AB" w:rsidRPr="00DB15CA" w:rsidRDefault="00C139AB" w:rsidP="00DB15CA">
      <w:pPr>
        <w:pStyle w:val="a"/>
        <w:spacing w:line="240" w:lineRule="auto"/>
        <w:jc w:val="both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N. Mohaghegh, S. Munidasa, X. Zihao, </w:t>
      </w:r>
      <w:r w:rsidR="00147A04" w:rsidRPr="00DB15CA">
        <w:rPr>
          <w:noProof/>
          <w:sz w:val="24"/>
          <w:szCs w:val="24"/>
        </w:rPr>
        <w:t>K. Qiao</w:t>
      </w:r>
      <w:r w:rsidRPr="00DB15CA">
        <w:rPr>
          <w:noProof/>
          <w:sz w:val="24"/>
          <w:szCs w:val="24"/>
        </w:rPr>
        <w:t>, S. Magierowski, and E. Ghafar-Zadeh</w:t>
      </w:r>
    </w:p>
    <w:p w14:paraId="7D5AC72D" w14:textId="77777777" w:rsidR="006270A9" w:rsidRPr="001C12A4" w:rsidRDefault="00FA656C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Skills and qualifications</w:t>
      </w:r>
    </w:p>
    <w:p w14:paraId="7AB1B2B3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Java, Javascript, C/C++</w:t>
      </w:r>
      <w:r w:rsidRPr="00DB15CA">
        <w:rPr>
          <w:rFonts w:hint="eastAsia"/>
          <w:noProof/>
          <w:sz w:val="24"/>
          <w:szCs w:val="24"/>
        </w:rPr>
        <w:t>,</w:t>
      </w:r>
      <w:r w:rsidRPr="00DB15CA">
        <w:rPr>
          <w:noProof/>
          <w:sz w:val="24"/>
          <w:szCs w:val="24"/>
        </w:rPr>
        <w:t xml:space="preserve"> C#, .NET Core, Python, PyQt GUI, Verilog, MIPS assembly</w:t>
      </w:r>
    </w:p>
    <w:p w14:paraId="0E21693A" w14:textId="245CBC3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MATLAB/Simulink, LabView, Altium Designer, Cadence,</w:t>
      </w:r>
      <w:r w:rsidRPr="00DB15CA">
        <w:rPr>
          <w:rFonts w:hint="eastAsia"/>
          <w:noProof/>
          <w:sz w:val="24"/>
          <w:szCs w:val="24"/>
        </w:rPr>
        <w:t xml:space="preserve"> N</w:t>
      </w:r>
      <w:r w:rsidRPr="00DB15CA">
        <w:rPr>
          <w:noProof/>
          <w:sz w:val="24"/>
          <w:szCs w:val="24"/>
        </w:rPr>
        <w:t>X, Solidworks</w:t>
      </w:r>
      <w:r w:rsidR="001C12A4">
        <w:rPr>
          <w:noProof/>
          <w:sz w:val="24"/>
          <w:szCs w:val="24"/>
        </w:rPr>
        <w:t xml:space="preserve">, </w:t>
      </w:r>
      <w:r w:rsidR="001C12A4">
        <w:rPr>
          <w:noProof/>
          <w:sz w:val="24"/>
          <w:szCs w:val="24"/>
        </w:rPr>
        <w:t>Siemens</w:t>
      </w:r>
      <w:r w:rsidR="001C12A4">
        <w:rPr>
          <w:noProof/>
          <w:sz w:val="24"/>
          <w:szCs w:val="24"/>
        </w:rPr>
        <w:t xml:space="preserve"> PSSE</w:t>
      </w:r>
    </w:p>
    <w:p w14:paraId="32CE94A3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Linux, Object- Oriented programming, Data structures,</w:t>
      </w:r>
      <w:r w:rsidRPr="00DB15CA">
        <w:rPr>
          <w:rFonts w:hint="eastAsia"/>
          <w:noProof/>
          <w:sz w:val="24"/>
          <w:szCs w:val="24"/>
        </w:rPr>
        <w:t xml:space="preserve"> </w:t>
      </w:r>
      <w:r w:rsidRPr="00DB15CA">
        <w:rPr>
          <w:noProof/>
          <w:sz w:val="24"/>
          <w:szCs w:val="24"/>
        </w:rPr>
        <w:t>OS, multithreaded programming, Git</w:t>
      </w:r>
    </w:p>
    <w:p w14:paraId="3A28FE64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Digital communication, signal processing, control systems</w:t>
      </w:r>
    </w:p>
    <w:p w14:paraId="51B41F9D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FPGA, Embedded software development, Atmel studio, Microchip family microcontroller</w:t>
      </w:r>
    </w:p>
    <w:p w14:paraId="062DA959" w14:textId="30FCD3C0" w:rsidR="00663C56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 xml:space="preserve">Power electronics, </w:t>
      </w:r>
      <w:r w:rsidRPr="00DB15CA">
        <w:rPr>
          <w:rFonts w:hint="eastAsia"/>
          <w:noProof/>
          <w:sz w:val="24"/>
          <w:szCs w:val="24"/>
        </w:rPr>
        <w:t>P</w:t>
      </w:r>
      <w:r w:rsidRPr="00DB15CA">
        <w:rPr>
          <w:noProof/>
          <w:sz w:val="24"/>
          <w:szCs w:val="24"/>
        </w:rPr>
        <w:t>CB design, hot air rework</w:t>
      </w:r>
    </w:p>
    <w:p w14:paraId="6E5428C4" w14:textId="2C110C35" w:rsidR="001C12A4" w:rsidRPr="00DB15CA" w:rsidRDefault="001C12A4" w:rsidP="00663C56">
      <w:pPr>
        <w:pStyle w:val="a"/>
        <w:spacing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3-hase power distribution network, synchonous machine, transformers</w:t>
      </w:r>
    </w:p>
    <w:p w14:paraId="20C6709C" w14:textId="3D482B74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rFonts w:eastAsia="黑体" w:hint="eastAsia"/>
          <w:noProof/>
          <w:sz w:val="24"/>
          <w:szCs w:val="24"/>
        </w:rPr>
        <w:t>M</w:t>
      </w:r>
      <w:r w:rsidRPr="00DB15CA">
        <w:rPr>
          <w:rFonts w:eastAsia="黑体"/>
          <w:noProof/>
          <w:sz w:val="24"/>
          <w:szCs w:val="24"/>
        </w:rPr>
        <w:t xml:space="preserve">ultimeter, oscilloscopes, function generator, </w:t>
      </w:r>
      <w:r w:rsidR="00147A04" w:rsidRPr="00DB15CA">
        <w:rPr>
          <w:rFonts w:eastAsia="黑体"/>
          <w:noProof/>
          <w:sz w:val="24"/>
          <w:szCs w:val="24"/>
        </w:rPr>
        <w:t xml:space="preserve">logic </w:t>
      </w:r>
      <w:r w:rsidRPr="00DB15CA">
        <w:rPr>
          <w:rFonts w:eastAsia="黑体"/>
          <w:noProof/>
          <w:sz w:val="24"/>
          <w:szCs w:val="24"/>
        </w:rPr>
        <w:t xml:space="preserve">analyzer </w:t>
      </w:r>
    </w:p>
    <w:p w14:paraId="77DAC9C4" w14:textId="77777777" w:rsidR="00663C56" w:rsidRPr="00DB15CA" w:rsidRDefault="00663C56" w:rsidP="00663C56">
      <w:pPr>
        <w:pStyle w:val="a"/>
        <w:spacing w:line="240" w:lineRule="auto"/>
        <w:rPr>
          <w:noProof/>
          <w:sz w:val="24"/>
          <w:szCs w:val="24"/>
        </w:rPr>
      </w:pPr>
      <w:r w:rsidRPr="00DB15CA">
        <w:rPr>
          <w:noProof/>
          <w:sz w:val="24"/>
          <w:szCs w:val="24"/>
        </w:rPr>
        <w:t>Circuit testing, software debugging, problem-solving and analytical skills</w:t>
      </w:r>
    </w:p>
    <w:p w14:paraId="3A2988DE" w14:textId="77777777" w:rsidR="00663C56" w:rsidRPr="00FA656C" w:rsidRDefault="00663C56" w:rsidP="00663C56">
      <w:pPr>
        <w:pStyle w:val="10"/>
        <w:rPr>
          <w:rFonts w:eastAsia="黑体"/>
        </w:rPr>
      </w:pPr>
      <w:r>
        <w:t>Volunteer Experiences</w:t>
      </w:r>
    </w:p>
    <w:p w14:paraId="63989C0B" w14:textId="77777777" w:rsidR="006270A9" w:rsidRDefault="00FA656C">
      <w:pPr>
        <w:pStyle w:val="2"/>
      </w:pPr>
      <w:r w:rsidRPr="00FA656C">
        <w:rPr>
          <w:bCs/>
          <w:iCs/>
          <w:szCs w:val="24"/>
        </w:rPr>
        <w:t>Creative manager</w:t>
      </w:r>
      <w:r w:rsidR="009D5933" w:rsidRPr="00663C56">
        <w:rPr>
          <w:lang w:val="en-CA" w:bidi="zh-CN"/>
        </w:rPr>
        <w:t xml:space="preserve"> | </w:t>
      </w:r>
      <w:r w:rsidRPr="00FA656C">
        <w:rPr>
          <w:bCs/>
          <w:iCs/>
          <w:szCs w:val="24"/>
        </w:rPr>
        <w:t>Excellassonde</w:t>
      </w:r>
      <w:r w:rsidR="009D5933" w:rsidRPr="00663C56">
        <w:rPr>
          <w:lang w:val="en-CA" w:bidi="zh-CN"/>
        </w:rPr>
        <w:t xml:space="preserve"> | </w:t>
      </w:r>
      <w:r w:rsidRPr="00FA656C">
        <w:rPr>
          <w:bCs/>
          <w:iCs/>
          <w:szCs w:val="24"/>
        </w:rPr>
        <w:t>2014-2015</w:t>
      </w:r>
    </w:p>
    <w:p w14:paraId="59291107" w14:textId="1903673D" w:rsidR="00771E06" w:rsidRPr="00DB15CA" w:rsidRDefault="00A406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Advertised our tutoring service</w:t>
      </w:r>
      <w:r w:rsidR="00771E06" w:rsidRPr="00DB15CA">
        <w:rPr>
          <w:rFonts w:eastAsia="黑体"/>
          <w:sz w:val="24"/>
          <w:szCs w:val="24"/>
        </w:rPr>
        <w:t>.</w:t>
      </w:r>
    </w:p>
    <w:p w14:paraId="70A74F59" w14:textId="74FFEBBB" w:rsidR="00FA656C" w:rsidRPr="00DB15CA" w:rsidRDefault="00771E0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lastRenderedPageBreak/>
        <w:t>C</w:t>
      </w:r>
      <w:r w:rsidR="00FA656C" w:rsidRPr="00DB15CA">
        <w:rPr>
          <w:rFonts w:eastAsia="黑体"/>
          <w:sz w:val="24"/>
          <w:szCs w:val="24"/>
        </w:rPr>
        <w:t>reat</w:t>
      </w:r>
      <w:r w:rsidR="00A4066C" w:rsidRPr="00DB15CA">
        <w:rPr>
          <w:rFonts w:eastAsia="黑体"/>
          <w:sz w:val="24"/>
          <w:szCs w:val="24"/>
        </w:rPr>
        <w:t>ing</w:t>
      </w:r>
      <w:r w:rsidR="00FA656C" w:rsidRPr="00DB15CA">
        <w:rPr>
          <w:rFonts w:eastAsia="黑体"/>
          <w:sz w:val="24"/>
          <w:szCs w:val="24"/>
        </w:rPr>
        <w:t xml:space="preserve"> and distribut</w:t>
      </w:r>
      <w:r w:rsidR="00A4066C" w:rsidRPr="00DB15CA">
        <w:rPr>
          <w:rFonts w:eastAsia="黑体"/>
          <w:sz w:val="24"/>
          <w:szCs w:val="24"/>
        </w:rPr>
        <w:t>ing</w:t>
      </w:r>
      <w:r w:rsidR="00FA656C" w:rsidRPr="00DB15CA">
        <w:rPr>
          <w:rFonts w:eastAsia="黑体"/>
          <w:sz w:val="24"/>
          <w:szCs w:val="24"/>
        </w:rPr>
        <w:t xml:space="preserve"> posters </w:t>
      </w:r>
      <w:r w:rsidR="00A4066C" w:rsidRPr="00DB15CA">
        <w:rPr>
          <w:rFonts w:eastAsia="黑体"/>
          <w:sz w:val="24"/>
          <w:szCs w:val="24"/>
        </w:rPr>
        <w:t>and d</w:t>
      </w:r>
      <w:r w:rsidR="00FA656C" w:rsidRPr="00DB15CA">
        <w:rPr>
          <w:rFonts w:eastAsia="黑体"/>
          <w:sz w:val="24"/>
          <w:szCs w:val="24"/>
        </w:rPr>
        <w:t>oing</w:t>
      </w:r>
      <w:r w:rsidRPr="00DB15CA">
        <w:rPr>
          <w:rFonts w:eastAsia="黑体"/>
          <w:sz w:val="24"/>
          <w:szCs w:val="24"/>
        </w:rPr>
        <w:t xml:space="preserve"> in class</w:t>
      </w:r>
      <w:r w:rsidR="00FA656C" w:rsidRPr="00DB15CA">
        <w:rPr>
          <w:rFonts w:eastAsia="黑体"/>
          <w:sz w:val="24"/>
          <w:szCs w:val="24"/>
        </w:rPr>
        <w:t xml:space="preserve"> announcements.</w:t>
      </w:r>
    </w:p>
    <w:p w14:paraId="5D9C051D" w14:textId="1531F200" w:rsidR="006270A9" w:rsidRPr="00DB15CA" w:rsidRDefault="00A406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Worked as a peer tutor </w:t>
      </w:r>
      <w:r w:rsidR="001C12A4">
        <w:rPr>
          <w:rFonts w:eastAsia="黑体"/>
          <w:sz w:val="24"/>
          <w:szCs w:val="24"/>
        </w:rPr>
        <w:t>for</w:t>
      </w:r>
      <w:r w:rsidR="00FA656C" w:rsidRPr="00DB15CA">
        <w:rPr>
          <w:rFonts w:eastAsia="黑体"/>
          <w:sz w:val="24"/>
          <w:szCs w:val="24"/>
        </w:rPr>
        <w:t xml:space="preserve"> first and second- year courses.</w:t>
      </w:r>
    </w:p>
    <w:p w14:paraId="35C97CEB" w14:textId="1A8749FA" w:rsidR="0040307A" w:rsidRPr="00DB15CA" w:rsidRDefault="0040307A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Revised the tutorial schedules</w:t>
      </w:r>
      <w:r w:rsidR="00DB15CA">
        <w:rPr>
          <w:rFonts w:eastAsia="黑体"/>
          <w:sz w:val="24"/>
          <w:szCs w:val="24"/>
        </w:rPr>
        <w:t>.</w:t>
      </w:r>
    </w:p>
    <w:p w14:paraId="457D0612" w14:textId="381DB84D" w:rsidR="00FA656C" w:rsidRPr="00DB15CA" w:rsidRDefault="00FA65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Prepared and conducted interviews to recruit new</w:t>
      </w:r>
      <w:r w:rsidR="00A4066C" w:rsidRPr="00DB15CA">
        <w:rPr>
          <w:rFonts w:eastAsia="黑体"/>
          <w:sz w:val="24"/>
          <w:szCs w:val="24"/>
        </w:rPr>
        <w:t xml:space="preserve"> peer</w:t>
      </w:r>
      <w:r w:rsidRPr="00DB15CA">
        <w:rPr>
          <w:rFonts w:eastAsia="黑体"/>
          <w:sz w:val="24"/>
          <w:szCs w:val="24"/>
        </w:rPr>
        <w:t xml:space="preserve"> tutor</w:t>
      </w:r>
      <w:r w:rsidR="00A4066C" w:rsidRPr="00DB15CA">
        <w:rPr>
          <w:rFonts w:eastAsia="黑体"/>
          <w:sz w:val="24"/>
          <w:szCs w:val="24"/>
        </w:rPr>
        <w:t>s</w:t>
      </w:r>
      <w:bookmarkStart w:id="0" w:name="_GoBack"/>
      <w:bookmarkEnd w:id="0"/>
      <w:r w:rsidRPr="00DB15CA">
        <w:rPr>
          <w:rFonts w:eastAsia="黑体"/>
          <w:sz w:val="24"/>
          <w:szCs w:val="24"/>
        </w:rPr>
        <w:t>.</w:t>
      </w:r>
    </w:p>
    <w:p w14:paraId="685EC6E4" w14:textId="77777777" w:rsidR="006270A9" w:rsidRDefault="00FA656C">
      <w:pPr>
        <w:pStyle w:val="2"/>
      </w:pPr>
      <w:r w:rsidRPr="00FA656C">
        <w:rPr>
          <w:bCs/>
          <w:iCs/>
          <w:szCs w:val="24"/>
        </w:rPr>
        <w:t>Vice President</w:t>
      </w:r>
      <w:r w:rsidR="009D5933" w:rsidRPr="00FA656C">
        <w:rPr>
          <w:lang w:bidi="zh-CN"/>
        </w:rPr>
        <w:t xml:space="preserve"> | </w:t>
      </w:r>
      <w:r w:rsidRPr="00FA656C">
        <w:rPr>
          <w:bCs/>
          <w:iCs/>
          <w:szCs w:val="24"/>
        </w:rPr>
        <w:t>Electrical Engineering Club for Students</w:t>
      </w:r>
      <w:r w:rsidR="009D5933" w:rsidRPr="00FA656C">
        <w:rPr>
          <w:lang w:bidi="zh-CN"/>
        </w:rPr>
        <w:t xml:space="preserve"> | </w:t>
      </w:r>
      <w:r w:rsidRPr="00FA656C">
        <w:rPr>
          <w:bCs/>
          <w:iCs/>
          <w:szCs w:val="24"/>
        </w:rPr>
        <w:t>2014-2018</w:t>
      </w:r>
    </w:p>
    <w:p w14:paraId="1B1C93C7" w14:textId="5B150014" w:rsidR="00A4066C" w:rsidRPr="00DB15CA" w:rsidRDefault="00771E0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Administrative work including revising</w:t>
      </w:r>
      <w:r w:rsidR="00D751A9" w:rsidRPr="00DB15CA">
        <w:rPr>
          <w:rFonts w:eastAsia="黑体"/>
          <w:sz w:val="24"/>
          <w:szCs w:val="24"/>
        </w:rPr>
        <w:t xml:space="preserve"> </w:t>
      </w:r>
      <w:r w:rsidR="00CA7562" w:rsidRPr="00DB15CA">
        <w:rPr>
          <w:rFonts w:eastAsia="黑体"/>
          <w:sz w:val="24"/>
          <w:szCs w:val="24"/>
        </w:rPr>
        <w:t xml:space="preserve">the </w:t>
      </w:r>
      <w:r w:rsidR="00FA656C" w:rsidRPr="00DB15CA">
        <w:rPr>
          <w:rFonts w:eastAsia="黑体"/>
          <w:sz w:val="24"/>
          <w:szCs w:val="24"/>
        </w:rPr>
        <w:t xml:space="preserve">constitution, </w:t>
      </w:r>
      <w:r w:rsidRPr="00DB15CA">
        <w:rPr>
          <w:rFonts w:eastAsia="黑体"/>
          <w:sz w:val="24"/>
          <w:szCs w:val="24"/>
        </w:rPr>
        <w:t xml:space="preserve">annual </w:t>
      </w:r>
      <w:r w:rsidR="00D751A9" w:rsidRPr="00DB15CA">
        <w:rPr>
          <w:rFonts w:eastAsia="黑体"/>
          <w:sz w:val="24"/>
          <w:szCs w:val="24"/>
        </w:rPr>
        <w:t>club registration</w:t>
      </w:r>
      <w:r w:rsidR="00CA7562" w:rsidRPr="00DB15CA">
        <w:rPr>
          <w:rFonts w:eastAsia="黑体"/>
          <w:sz w:val="24"/>
          <w:szCs w:val="24"/>
        </w:rPr>
        <w:t>,</w:t>
      </w:r>
      <w:r w:rsidR="00D751A9" w:rsidRPr="00DB15CA">
        <w:rPr>
          <w:rFonts w:eastAsia="黑体"/>
          <w:sz w:val="24"/>
          <w:szCs w:val="24"/>
        </w:rPr>
        <w:t xml:space="preserve"> and </w:t>
      </w:r>
      <w:r w:rsidRPr="00DB15CA">
        <w:rPr>
          <w:rFonts w:eastAsia="黑体"/>
          <w:sz w:val="24"/>
          <w:szCs w:val="24"/>
        </w:rPr>
        <w:t>managing club account.</w:t>
      </w:r>
    </w:p>
    <w:p w14:paraId="325DF95C" w14:textId="27A0AD82" w:rsidR="001B29CF" w:rsidRPr="00DB15CA" w:rsidRDefault="00FA656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Provided </w:t>
      </w:r>
      <w:r w:rsidR="00613275" w:rsidRPr="00DB15CA">
        <w:rPr>
          <w:rFonts w:eastAsia="黑体"/>
          <w:sz w:val="24"/>
          <w:szCs w:val="24"/>
        </w:rPr>
        <w:t xml:space="preserve">logistic </w:t>
      </w:r>
      <w:r w:rsidRPr="00DB15CA">
        <w:rPr>
          <w:rFonts w:eastAsia="黑体"/>
          <w:sz w:val="24"/>
          <w:szCs w:val="24"/>
        </w:rPr>
        <w:t xml:space="preserve">support for events such as </w:t>
      </w:r>
      <w:r w:rsidR="00771E06" w:rsidRPr="00DB15CA">
        <w:rPr>
          <w:rFonts w:eastAsia="黑体"/>
          <w:sz w:val="24"/>
          <w:szCs w:val="24"/>
        </w:rPr>
        <w:t>requesting event space, advertising</w:t>
      </w:r>
      <w:r w:rsidR="0040307A" w:rsidRPr="00DB15CA">
        <w:rPr>
          <w:rFonts w:eastAsia="黑体"/>
          <w:sz w:val="24"/>
          <w:szCs w:val="24"/>
        </w:rPr>
        <w:t>, applying for funds</w:t>
      </w:r>
      <w:r w:rsidR="00771E06" w:rsidRPr="00DB15CA">
        <w:rPr>
          <w:rFonts w:eastAsia="黑体"/>
          <w:sz w:val="24"/>
          <w:szCs w:val="24"/>
        </w:rPr>
        <w:t xml:space="preserve"> and ordering food and drinks</w:t>
      </w:r>
      <w:r w:rsidR="0040307A" w:rsidRPr="00DB15CA">
        <w:rPr>
          <w:rFonts w:eastAsia="黑体"/>
          <w:sz w:val="24"/>
          <w:szCs w:val="24"/>
        </w:rPr>
        <w:t>.</w:t>
      </w:r>
    </w:p>
    <w:p w14:paraId="4051EFE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York university Space engineering nanosatellite demonstration group | 2015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2016</w:t>
      </w:r>
    </w:p>
    <w:p w14:paraId="226DA114" w14:textId="5FCC0027" w:rsidR="00663C56" w:rsidRPr="00DB15CA" w:rsidRDefault="00663C56" w:rsidP="00DB15CA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Revised existing power </w:t>
      </w:r>
      <w:r w:rsidR="00DB15CA" w:rsidRPr="00DB15CA">
        <w:rPr>
          <w:rFonts w:eastAsia="黑体"/>
          <w:sz w:val="24"/>
          <w:szCs w:val="24"/>
        </w:rPr>
        <w:t>distribution</w:t>
      </w:r>
      <w:r w:rsidR="0040307A" w:rsidRPr="00DB15CA">
        <w:rPr>
          <w:rFonts w:eastAsia="黑体"/>
          <w:sz w:val="24"/>
          <w:szCs w:val="24"/>
        </w:rPr>
        <w:t xml:space="preserve"> </w:t>
      </w:r>
      <w:r w:rsidRPr="00DB15CA">
        <w:rPr>
          <w:rFonts w:eastAsia="黑体"/>
          <w:sz w:val="24"/>
          <w:szCs w:val="24"/>
        </w:rPr>
        <w:t>board PCB layout.</w:t>
      </w:r>
    </w:p>
    <w:p w14:paraId="62C9312A" w14:textId="27D85335" w:rsidR="00663C56" w:rsidRPr="001C12A4" w:rsidRDefault="00663C56" w:rsidP="00DB15CA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noProof/>
          <w:sz w:val="24"/>
          <w:szCs w:val="24"/>
        </w:rPr>
        <w:t>Participated</w:t>
      </w:r>
      <w:r w:rsidRPr="00DB15CA">
        <w:rPr>
          <w:rFonts w:eastAsia="黑体"/>
          <w:sz w:val="24"/>
          <w:szCs w:val="24"/>
        </w:rPr>
        <w:t xml:space="preserve"> in creating payload handling application on NASA opensource </w:t>
      </w:r>
      <w:r w:rsidR="001C12A4">
        <w:rPr>
          <w:rFonts w:eastAsia="黑体"/>
          <w:sz w:val="24"/>
          <w:szCs w:val="24"/>
        </w:rPr>
        <w:t>OS.</w:t>
      </w:r>
    </w:p>
    <w:p w14:paraId="1D7699F4" w14:textId="63A0B8A4" w:rsidR="001C12A4" w:rsidRPr="00DB15CA" w:rsidRDefault="001C12A4" w:rsidP="00DB15CA">
      <w:pPr>
        <w:pStyle w:val="a"/>
        <w:spacing w:line="240" w:lineRule="auto"/>
        <w:jc w:val="both"/>
        <w:rPr>
          <w:sz w:val="24"/>
          <w:szCs w:val="24"/>
        </w:rPr>
      </w:pPr>
      <w:r>
        <w:rPr>
          <w:rFonts w:eastAsia="黑体"/>
          <w:sz w:val="24"/>
          <w:szCs w:val="24"/>
        </w:rPr>
        <w:t>Gained experience on embedded software development.</w:t>
      </w:r>
    </w:p>
    <w:p w14:paraId="7B59A291" w14:textId="0E301D79" w:rsidR="001C12A4" w:rsidRPr="001C12A4" w:rsidRDefault="00771E06" w:rsidP="001C12A4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sz w:val="24"/>
          <w:szCs w:val="24"/>
        </w:rPr>
        <w:t>Conducted</w:t>
      </w:r>
      <w:r w:rsidR="00663C56" w:rsidRPr="00DB15CA">
        <w:rPr>
          <w:rFonts w:eastAsia="黑体"/>
          <w:sz w:val="24"/>
          <w:szCs w:val="24"/>
        </w:rPr>
        <w:t xml:space="preserve"> battery qualification test.</w:t>
      </w:r>
    </w:p>
    <w:p w14:paraId="72062AF9" w14:textId="77777777" w:rsidR="00663C56" w:rsidRDefault="00663C56" w:rsidP="00663C56">
      <w:pPr>
        <w:pStyle w:val="2"/>
        <w:rPr>
          <w:bCs/>
          <w:iCs/>
          <w:szCs w:val="24"/>
        </w:rPr>
      </w:pPr>
      <w:r>
        <w:rPr>
          <w:bCs/>
          <w:iCs/>
          <w:szCs w:val="24"/>
        </w:rPr>
        <w:t>Electrical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SUB</w:t>
      </w:r>
      <w:r w:rsidRPr="00F45C5F">
        <w:rPr>
          <w:bCs/>
          <w:iCs/>
          <w:szCs w:val="24"/>
        </w:rPr>
        <w:t xml:space="preserve">System </w:t>
      </w:r>
      <w:r w:rsidRPr="008C3E8E">
        <w:rPr>
          <w:bCs/>
          <w:iCs/>
          <w:noProof/>
          <w:szCs w:val="24"/>
        </w:rPr>
        <w:t>Desi</w:t>
      </w:r>
      <w:r>
        <w:rPr>
          <w:bCs/>
          <w:iCs/>
          <w:noProof/>
          <w:szCs w:val="24"/>
        </w:rPr>
        <w:t>GN</w:t>
      </w:r>
      <w:r w:rsidRPr="008C3E8E">
        <w:rPr>
          <w:bCs/>
          <w:iCs/>
          <w:noProof/>
          <w:szCs w:val="24"/>
        </w:rPr>
        <w:t>er</w:t>
      </w:r>
      <w:r w:rsidRPr="00F45C5F">
        <w:rPr>
          <w:bCs/>
          <w:iCs/>
          <w:szCs w:val="24"/>
        </w:rPr>
        <w:t xml:space="preserve"> </w:t>
      </w:r>
      <w:r>
        <w:rPr>
          <w:bCs/>
          <w:iCs/>
          <w:szCs w:val="24"/>
        </w:rPr>
        <w:t>|</w:t>
      </w:r>
      <w:r w:rsidRPr="00F45C5F">
        <w:rPr>
          <w:bCs/>
          <w:iCs/>
          <w:szCs w:val="24"/>
        </w:rPr>
        <w:t xml:space="preserve"> </w:t>
      </w:r>
      <w:r w:rsidRPr="008C3E8E">
        <w:rPr>
          <w:bCs/>
          <w:iCs/>
          <w:noProof/>
          <w:szCs w:val="24"/>
        </w:rPr>
        <w:t>Lassat</w:t>
      </w:r>
      <w:r>
        <w:rPr>
          <w:bCs/>
          <w:iCs/>
          <w:szCs w:val="24"/>
        </w:rPr>
        <w:t xml:space="preserve"> CSDC </w:t>
      </w:r>
      <w:r w:rsidRPr="008C3E8E">
        <w:rPr>
          <w:bCs/>
          <w:iCs/>
          <w:noProof/>
          <w:szCs w:val="24"/>
        </w:rPr>
        <w:t>yorku</w:t>
      </w:r>
      <w:r>
        <w:rPr>
          <w:bCs/>
          <w:iCs/>
          <w:szCs w:val="24"/>
        </w:rPr>
        <w:t xml:space="preserve"> team</w:t>
      </w:r>
      <w:r w:rsidRPr="00F45C5F">
        <w:rPr>
          <w:bCs/>
          <w:iCs/>
          <w:szCs w:val="24"/>
        </w:rPr>
        <w:t xml:space="preserve"> (Canadian Satellite Design </w:t>
      </w:r>
      <w:r>
        <w:rPr>
          <w:bCs/>
          <w:iCs/>
          <w:szCs w:val="24"/>
        </w:rPr>
        <w:t>Challenge</w:t>
      </w:r>
      <w:r w:rsidRPr="00F45C5F">
        <w:rPr>
          <w:bCs/>
          <w:iCs/>
          <w:szCs w:val="24"/>
        </w:rPr>
        <w:t>)</w:t>
      </w:r>
      <w:r>
        <w:rPr>
          <w:bCs/>
          <w:iCs/>
          <w:szCs w:val="24"/>
        </w:rPr>
        <w:t xml:space="preserve"> | 2016</w:t>
      </w:r>
      <w:r w:rsidRPr="00F45C5F">
        <w:rPr>
          <w:bCs/>
          <w:iCs/>
          <w:szCs w:val="24"/>
        </w:rPr>
        <w:t>-</w:t>
      </w:r>
      <w:r>
        <w:rPr>
          <w:bCs/>
          <w:iCs/>
          <w:szCs w:val="24"/>
        </w:rPr>
        <w:t>2018</w:t>
      </w:r>
    </w:p>
    <w:p w14:paraId="71AB8E29" w14:textId="7E75B6D9" w:rsidR="00663C56" w:rsidRPr="00DB15CA" w:rsidRDefault="0040307A" w:rsidP="00DB15CA">
      <w:pPr>
        <w:pStyle w:val="a"/>
        <w:spacing w:line="240" w:lineRule="auto"/>
        <w:jc w:val="both"/>
        <w:rPr>
          <w:sz w:val="24"/>
          <w:szCs w:val="24"/>
        </w:rPr>
      </w:pPr>
      <w:r w:rsidRPr="00DB15CA">
        <w:rPr>
          <w:rFonts w:eastAsia="黑体"/>
          <w:sz w:val="24"/>
          <w:szCs w:val="24"/>
        </w:rPr>
        <w:t>Created new</w:t>
      </w:r>
      <w:r w:rsidR="00663C56" w:rsidRPr="00DB15CA">
        <w:rPr>
          <w:rFonts w:eastAsia="黑体"/>
          <w:sz w:val="24"/>
          <w:szCs w:val="24"/>
        </w:rPr>
        <w:t xml:space="preserve"> component librar</w:t>
      </w:r>
      <w:r w:rsidR="002D2494" w:rsidRPr="00DB15CA">
        <w:rPr>
          <w:rFonts w:eastAsia="黑体"/>
          <w:sz w:val="24"/>
          <w:szCs w:val="24"/>
        </w:rPr>
        <w:t>ies</w:t>
      </w:r>
      <w:r w:rsidR="00663C56" w:rsidRPr="00DB15CA">
        <w:rPr>
          <w:rFonts w:eastAsia="黑体"/>
          <w:sz w:val="24"/>
          <w:szCs w:val="24"/>
        </w:rPr>
        <w:t xml:space="preserve"> for the satellite solar cell.</w:t>
      </w:r>
    </w:p>
    <w:p w14:paraId="5D79B6E6" w14:textId="46AFC5E1" w:rsidR="00663C56" w:rsidRPr="00DB15CA" w:rsidRDefault="001D28CF" w:rsidP="00DB15CA">
      <w:pPr>
        <w:pStyle w:val="a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663C56" w:rsidRPr="00DB15CA">
        <w:rPr>
          <w:sz w:val="24"/>
          <w:szCs w:val="24"/>
        </w:rPr>
        <w:t>chematic</w:t>
      </w:r>
      <w:r>
        <w:rPr>
          <w:sz w:val="24"/>
          <w:szCs w:val="24"/>
        </w:rPr>
        <w:t xml:space="preserve"> entry</w:t>
      </w:r>
      <w:r w:rsidR="00663C56" w:rsidRPr="00DB15CA">
        <w:rPr>
          <w:sz w:val="24"/>
          <w:szCs w:val="24"/>
        </w:rPr>
        <w:t xml:space="preserve"> and the layout </w:t>
      </w:r>
      <w:r>
        <w:rPr>
          <w:sz w:val="24"/>
          <w:szCs w:val="24"/>
        </w:rPr>
        <w:t xml:space="preserve">design </w:t>
      </w:r>
      <w:r w:rsidR="00663C56" w:rsidRPr="00DB15CA">
        <w:rPr>
          <w:sz w:val="24"/>
          <w:szCs w:val="24"/>
        </w:rPr>
        <w:t>of satellite solar panels using Altium designer.</w:t>
      </w:r>
    </w:p>
    <w:p w14:paraId="216A8713" w14:textId="77777777" w:rsidR="00663C56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sz w:val="24"/>
          <w:szCs w:val="24"/>
        </w:rPr>
        <w:t>Prepared presentation and tutorials for new members of the team.</w:t>
      </w:r>
    </w:p>
    <w:p w14:paraId="0ECC9E80" w14:textId="77777777" w:rsidR="00663C56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Took part in revising various electrical subsystems of the satellite such as OBC, EPS, ACS boards. </w:t>
      </w:r>
    </w:p>
    <w:p w14:paraId="03A025E5" w14:textId="77777777" w:rsidR="00663C56" w:rsidRPr="001C12A4" w:rsidRDefault="00663C56" w:rsidP="009A514C">
      <w:pPr>
        <w:pStyle w:val="10"/>
        <w:spacing w:line="360" w:lineRule="auto"/>
        <w:rPr>
          <w:sz w:val="32"/>
        </w:rPr>
      </w:pPr>
      <w:r w:rsidRPr="001C12A4">
        <w:rPr>
          <w:sz w:val="32"/>
        </w:rPr>
        <w:t>Research Experiences</w:t>
      </w:r>
    </w:p>
    <w:p w14:paraId="31DA66FB" w14:textId="77777777" w:rsidR="00663C56" w:rsidRDefault="00663C56" w:rsidP="00663C56">
      <w:pPr>
        <w:pStyle w:val="2"/>
        <w:rPr>
          <w:bCs/>
          <w:iCs/>
          <w:szCs w:val="24"/>
        </w:rPr>
      </w:pPr>
      <w:r w:rsidRPr="00906313">
        <w:rPr>
          <w:rFonts w:hint="eastAsia"/>
          <w:bCs/>
          <w:iCs/>
          <w:szCs w:val="24"/>
        </w:rPr>
        <w:t>R</w:t>
      </w:r>
      <w:r w:rsidRPr="00906313">
        <w:rPr>
          <w:bCs/>
          <w:iCs/>
          <w:szCs w:val="24"/>
        </w:rPr>
        <w:t>esearch Assistant</w:t>
      </w:r>
      <w:r>
        <w:rPr>
          <w:bCs/>
          <w:iCs/>
          <w:szCs w:val="24"/>
        </w:rPr>
        <w:t xml:space="preserve"> | </w:t>
      </w:r>
      <w:r w:rsidRPr="00906313">
        <w:rPr>
          <w:bCs/>
          <w:iCs/>
          <w:szCs w:val="24"/>
        </w:rPr>
        <w:t>BioSA Lab York University</w:t>
      </w:r>
      <w:r>
        <w:rPr>
          <w:bCs/>
          <w:iCs/>
          <w:szCs w:val="24"/>
        </w:rPr>
        <w:t xml:space="preserve"> | 2018-2019</w:t>
      </w:r>
    </w:p>
    <w:p w14:paraId="22AD8C25" w14:textId="77777777" w:rsidR="00663C56" w:rsidRPr="00DB15CA" w:rsidRDefault="00663C56" w:rsidP="00DB15CA">
      <w:pPr>
        <w:pStyle w:val="a"/>
        <w:spacing w:line="240" w:lineRule="auto"/>
        <w:jc w:val="both"/>
        <w:rPr>
          <w:b/>
          <w:sz w:val="24"/>
          <w:szCs w:val="24"/>
        </w:rPr>
      </w:pPr>
      <w:r w:rsidRPr="00DB15CA">
        <w:rPr>
          <w:sz w:val="24"/>
          <w:szCs w:val="24"/>
        </w:rPr>
        <w:t xml:space="preserve">Designed and </w:t>
      </w:r>
      <w:r w:rsidRPr="00DB15CA">
        <w:rPr>
          <w:noProof/>
          <w:sz w:val="24"/>
          <w:szCs w:val="24"/>
        </w:rPr>
        <w:t>developed a wireless gesture recognition glove with</w:t>
      </w:r>
      <w:r w:rsidRPr="00DB15CA">
        <w:rPr>
          <w:sz w:val="24"/>
          <w:szCs w:val="24"/>
        </w:rPr>
        <w:t xml:space="preserve"> IoT products.</w:t>
      </w:r>
    </w:p>
    <w:p w14:paraId="76E61C90" w14:textId="77777777" w:rsidR="00663C56" w:rsidRPr="00DB15CA" w:rsidRDefault="00663C56" w:rsidP="00DB15CA">
      <w:pPr>
        <w:pStyle w:val="a"/>
        <w:spacing w:line="240" w:lineRule="auto"/>
        <w:jc w:val="both"/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</w:pPr>
      <w:r w:rsidRPr="00DB15CA">
        <w:rPr>
          <w:rStyle w:val="fontstyle01"/>
          <w:rFonts w:asciiTheme="minorHAnsi" w:eastAsia="黑体" w:hAnsiTheme="minorHAnsi" w:hint="eastAsia"/>
          <w:color w:val="404040" w:themeColor="text1" w:themeTint="BF"/>
          <w:sz w:val="24"/>
          <w:szCs w:val="24"/>
        </w:rPr>
        <w:t>D</w:t>
      </w:r>
      <w:r w:rsidRPr="00DB15CA"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  <w:t>esigned and developed a breath rate sensing system for small animals with IoT products.</w:t>
      </w:r>
    </w:p>
    <w:p w14:paraId="38C147FB" w14:textId="1D955C93" w:rsidR="00663C56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 xml:space="preserve">Designed and developed a testing platform for a bio-sensor IC with Arduino and custom PCB. </w:t>
      </w:r>
    </w:p>
    <w:p w14:paraId="060D477A" w14:textId="49B37632" w:rsidR="009A514C" w:rsidRPr="009A514C" w:rsidRDefault="009A514C" w:rsidP="009A514C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Conducted chemical test on </w:t>
      </w:r>
      <w:r w:rsidRPr="00DB15CA">
        <w:rPr>
          <w:rFonts w:eastAsia="黑体"/>
          <w:sz w:val="24"/>
          <w:szCs w:val="24"/>
        </w:rPr>
        <w:t>bio-sensor IC</w:t>
      </w:r>
      <w:r>
        <w:rPr>
          <w:rFonts w:eastAsia="黑体"/>
          <w:sz w:val="24"/>
          <w:szCs w:val="24"/>
        </w:rPr>
        <w:t>s.</w:t>
      </w:r>
    </w:p>
    <w:p w14:paraId="69F33EB9" w14:textId="77777777" w:rsidR="00663C56" w:rsidRPr="00DB15CA" w:rsidRDefault="00663C56" w:rsidP="00DB15CA">
      <w:pPr>
        <w:pStyle w:val="a"/>
        <w:spacing w:line="240" w:lineRule="auto"/>
        <w:jc w:val="both"/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</w:pPr>
      <w:r w:rsidRPr="00DB15CA"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  <w:t xml:space="preserve">Managed BOM files and ordered PCB and components from </w:t>
      </w:r>
      <w:r w:rsidRPr="00DB15CA">
        <w:rPr>
          <w:rStyle w:val="fontstyle01"/>
          <w:rFonts w:asciiTheme="minorHAnsi" w:eastAsia="黑体" w:hAnsiTheme="minorHAnsi"/>
          <w:noProof/>
          <w:color w:val="404040" w:themeColor="text1" w:themeTint="BF"/>
          <w:sz w:val="24"/>
          <w:szCs w:val="24"/>
        </w:rPr>
        <w:t>manufacturers</w:t>
      </w:r>
      <w:r w:rsidRPr="00DB15CA">
        <w:rPr>
          <w:rStyle w:val="fontstyle01"/>
          <w:rFonts w:asciiTheme="minorHAnsi" w:eastAsia="黑体" w:hAnsiTheme="minorHAnsi"/>
          <w:color w:val="404040" w:themeColor="text1" w:themeTint="BF"/>
          <w:sz w:val="24"/>
          <w:szCs w:val="24"/>
        </w:rPr>
        <w:t xml:space="preserve"> and suppliers.</w:t>
      </w:r>
    </w:p>
    <w:p w14:paraId="467C097A" w14:textId="6CC52125" w:rsidR="00642800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/>
          <w:sz w:val="24"/>
          <w:szCs w:val="24"/>
        </w:rPr>
        <w:t>Assemble the PCB with hot air rework station</w:t>
      </w:r>
      <w:r w:rsidR="00DB15CA">
        <w:rPr>
          <w:rFonts w:eastAsia="黑体"/>
          <w:sz w:val="24"/>
          <w:szCs w:val="24"/>
        </w:rPr>
        <w:t>.</w:t>
      </w:r>
    </w:p>
    <w:p w14:paraId="26EC33C6" w14:textId="77777777" w:rsidR="00663C56" w:rsidRPr="00DB15CA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 w:hint="eastAsia"/>
          <w:sz w:val="24"/>
          <w:szCs w:val="24"/>
        </w:rPr>
        <w:t>G</w:t>
      </w:r>
      <w:r w:rsidRPr="00DB15CA">
        <w:rPr>
          <w:rFonts w:eastAsia="黑体"/>
          <w:sz w:val="24"/>
          <w:szCs w:val="24"/>
        </w:rPr>
        <w:t xml:space="preserve">ained experience with various serial communication protocols such </w:t>
      </w:r>
      <w:r w:rsidRPr="00DB15CA">
        <w:rPr>
          <w:rFonts w:eastAsia="黑体"/>
          <w:noProof/>
          <w:sz w:val="24"/>
          <w:szCs w:val="24"/>
        </w:rPr>
        <w:t>as</w:t>
      </w:r>
      <w:r w:rsidRPr="00DB15CA">
        <w:rPr>
          <w:rFonts w:eastAsia="黑体"/>
          <w:sz w:val="24"/>
          <w:szCs w:val="24"/>
        </w:rPr>
        <w:t xml:space="preserve"> SPI, UART.</w:t>
      </w:r>
    </w:p>
    <w:p w14:paraId="4E8AE847" w14:textId="5AC90A14" w:rsidR="00663C56" w:rsidRDefault="00663C56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 w:hint="eastAsia"/>
          <w:sz w:val="24"/>
          <w:szCs w:val="24"/>
        </w:rPr>
        <w:t>W</w:t>
      </w:r>
      <w:r w:rsidRPr="00DB15CA">
        <w:rPr>
          <w:rFonts w:eastAsia="黑体"/>
          <w:sz w:val="24"/>
          <w:szCs w:val="24"/>
        </w:rPr>
        <w:t xml:space="preserve">rote </w:t>
      </w:r>
      <w:r w:rsidRPr="00DB15CA">
        <w:rPr>
          <w:rFonts w:eastAsia="黑体"/>
          <w:noProof/>
          <w:sz w:val="24"/>
          <w:szCs w:val="24"/>
        </w:rPr>
        <w:t>graphical</w:t>
      </w:r>
      <w:r w:rsidRPr="00DB15CA">
        <w:rPr>
          <w:rFonts w:eastAsia="黑体"/>
          <w:sz w:val="24"/>
          <w:szCs w:val="24"/>
        </w:rPr>
        <w:t xml:space="preserve"> testing applications with </w:t>
      </w:r>
      <w:proofErr w:type="spellStart"/>
      <w:r w:rsidRPr="00DB15CA">
        <w:rPr>
          <w:rFonts w:eastAsia="黑体"/>
          <w:sz w:val="24"/>
          <w:szCs w:val="24"/>
        </w:rPr>
        <w:t>PyQt</w:t>
      </w:r>
      <w:proofErr w:type="spellEnd"/>
      <w:r w:rsidRPr="00DB15CA">
        <w:rPr>
          <w:rFonts w:eastAsia="黑体"/>
          <w:sz w:val="24"/>
          <w:szCs w:val="24"/>
        </w:rPr>
        <w:t>, C#, MATLAB.</w:t>
      </w:r>
    </w:p>
    <w:p w14:paraId="6D94939B" w14:textId="39A897C0" w:rsidR="009A514C" w:rsidRPr="009A514C" w:rsidRDefault="009A514C" w:rsidP="009A514C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 w:rsidRPr="00DB15CA">
        <w:rPr>
          <w:rFonts w:eastAsia="黑体" w:hint="eastAsia"/>
          <w:sz w:val="24"/>
          <w:szCs w:val="24"/>
        </w:rPr>
        <w:t>G</w:t>
      </w:r>
      <w:r w:rsidRPr="00DB15CA">
        <w:rPr>
          <w:rFonts w:eastAsia="黑体"/>
          <w:sz w:val="24"/>
          <w:szCs w:val="24"/>
        </w:rPr>
        <w:t>ained experience with</w:t>
      </w:r>
      <w:r w:rsidRPr="00DB15CA">
        <w:rPr>
          <w:rStyle w:val="fontstyle01"/>
          <w:sz w:val="24"/>
          <w:szCs w:val="24"/>
        </w:rPr>
        <w:t xml:space="preserve"> wireless technologies such as BLE, Wi-Fi, TCP, HTTP.</w:t>
      </w:r>
    </w:p>
    <w:p w14:paraId="6853715E" w14:textId="45978BD4" w:rsidR="009A514C" w:rsidRPr="00DB15CA" w:rsidRDefault="009A514C" w:rsidP="00DB15CA">
      <w:pPr>
        <w:pStyle w:val="a"/>
        <w:spacing w:line="240" w:lineRule="auto"/>
        <w:jc w:val="both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Extensive hands on experience with sensor sand data acquisition system</w:t>
      </w:r>
    </w:p>
    <w:p w14:paraId="7D444D6A" w14:textId="77777777" w:rsidR="00663C56" w:rsidRPr="00DB15CA" w:rsidRDefault="00663C56" w:rsidP="00DB15CA">
      <w:pPr>
        <w:pStyle w:val="a"/>
        <w:numPr>
          <w:ilvl w:val="0"/>
          <w:numId w:val="0"/>
        </w:numPr>
        <w:spacing w:line="240" w:lineRule="auto"/>
        <w:jc w:val="both"/>
        <w:rPr>
          <w:rFonts w:eastAsia="黑体"/>
          <w:sz w:val="24"/>
          <w:szCs w:val="24"/>
        </w:rPr>
      </w:pPr>
    </w:p>
    <w:sectPr w:rsidR="00663C56" w:rsidRPr="00DB15CA" w:rsidSect="00617B26"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213BE" w14:textId="77777777" w:rsidR="00675117" w:rsidRDefault="00675117">
      <w:pPr>
        <w:spacing w:after="0"/>
      </w:pPr>
      <w:r>
        <w:separator/>
      </w:r>
    </w:p>
  </w:endnote>
  <w:endnote w:type="continuationSeparator" w:id="0">
    <w:p w14:paraId="2D9EA927" w14:textId="77777777" w:rsidR="00675117" w:rsidRDefault="006751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6C989" w14:textId="77777777" w:rsidR="00675117" w:rsidRDefault="00675117">
      <w:pPr>
        <w:spacing w:after="0"/>
      </w:pPr>
      <w:r>
        <w:separator/>
      </w:r>
    </w:p>
  </w:footnote>
  <w:footnote w:type="continuationSeparator" w:id="0">
    <w:p w14:paraId="2E77DBD2" w14:textId="77777777" w:rsidR="00675117" w:rsidRDefault="006751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8840D5"/>
    <w:multiLevelType w:val="hybridMultilevel"/>
    <w:tmpl w:val="55CCD270"/>
    <w:lvl w:ilvl="0" w:tplc="A6B03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4E5F04"/>
    <w:multiLevelType w:val="hybridMultilevel"/>
    <w:tmpl w:val="E196C59E"/>
    <w:lvl w:ilvl="0" w:tplc="7A50EC0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73D10EB"/>
    <w:multiLevelType w:val="hybridMultilevel"/>
    <w:tmpl w:val="A34C3F02"/>
    <w:lvl w:ilvl="0" w:tplc="ABE87440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B4964"/>
    <w:multiLevelType w:val="hybridMultilevel"/>
    <w:tmpl w:val="6906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4410DE"/>
    <w:multiLevelType w:val="hybridMultilevel"/>
    <w:tmpl w:val="96D86C86"/>
    <w:lvl w:ilvl="0" w:tplc="879E5B4C">
      <w:start w:val="1"/>
      <w:numFmt w:val="bullet"/>
      <w:lvlText w:val="·"/>
      <w:lvlJc w:val="left"/>
      <w:pPr>
        <w:ind w:left="780" w:hanging="420"/>
      </w:pPr>
      <w:rPr>
        <w:rFonts w:ascii="Cambria" w:hAnsi="Cambr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B5B51A8"/>
    <w:multiLevelType w:val="hybridMultilevel"/>
    <w:tmpl w:val="B898595C"/>
    <w:lvl w:ilvl="0" w:tplc="7A50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5"/>
  </w:num>
  <w:num w:numId="20">
    <w:abstractNumId w:val="19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0"/>
  </w:num>
  <w:num w:numId="26">
    <w:abstractNumId w:val="21"/>
  </w:num>
  <w:num w:numId="27">
    <w:abstractNumId w:val="17"/>
  </w:num>
  <w:num w:numId="28">
    <w:abstractNumId w:val="22"/>
  </w:num>
  <w:num w:numId="29">
    <w:abstractNumId w:val="13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NrO0MDA0MDc3NjNX0lEKTi0uzszPAykwNKwFACqOY+QtAAAA"/>
  </w:docVars>
  <w:rsids>
    <w:rsidRoot w:val="00A05338"/>
    <w:rsid w:val="000938FC"/>
    <w:rsid w:val="000A4F59"/>
    <w:rsid w:val="000D1CCC"/>
    <w:rsid w:val="000D735F"/>
    <w:rsid w:val="00141A4C"/>
    <w:rsid w:val="00142B78"/>
    <w:rsid w:val="00147A04"/>
    <w:rsid w:val="00183D8B"/>
    <w:rsid w:val="001844B9"/>
    <w:rsid w:val="001B29CF"/>
    <w:rsid w:val="001C12A4"/>
    <w:rsid w:val="001D28CF"/>
    <w:rsid w:val="001D3CA7"/>
    <w:rsid w:val="001F342D"/>
    <w:rsid w:val="00230BCB"/>
    <w:rsid w:val="002330E4"/>
    <w:rsid w:val="00275DBE"/>
    <w:rsid w:val="0028220F"/>
    <w:rsid w:val="002A76C1"/>
    <w:rsid w:val="002C54A1"/>
    <w:rsid w:val="002C72EA"/>
    <w:rsid w:val="002D2494"/>
    <w:rsid w:val="00356C14"/>
    <w:rsid w:val="00392931"/>
    <w:rsid w:val="003A35BF"/>
    <w:rsid w:val="004016C5"/>
    <w:rsid w:val="0040307A"/>
    <w:rsid w:val="00482C2B"/>
    <w:rsid w:val="004962B6"/>
    <w:rsid w:val="00613275"/>
    <w:rsid w:val="00617B26"/>
    <w:rsid w:val="006270A9"/>
    <w:rsid w:val="00642800"/>
    <w:rsid w:val="00663C56"/>
    <w:rsid w:val="00675117"/>
    <w:rsid w:val="00675956"/>
    <w:rsid w:val="00680C25"/>
    <w:rsid w:val="00681034"/>
    <w:rsid w:val="00681B39"/>
    <w:rsid w:val="006C6449"/>
    <w:rsid w:val="007162D8"/>
    <w:rsid w:val="00771E06"/>
    <w:rsid w:val="007A6974"/>
    <w:rsid w:val="00816216"/>
    <w:rsid w:val="0087734B"/>
    <w:rsid w:val="008B3F05"/>
    <w:rsid w:val="008B5CE2"/>
    <w:rsid w:val="008C3108"/>
    <w:rsid w:val="009369E4"/>
    <w:rsid w:val="009A27AA"/>
    <w:rsid w:val="009A514C"/>
    <w:rsid w:val="009C4285"/>
    <w:rsid w:val="009D5933"/>
    <w:rsid w:val="009D6B27"/>
    <w:rsid w:val="00A00BF4"/>
    <w:rsid w:val="00A05338"/>
    <w:rsid w:val="00A14325"/>
    <w:rsid w:val="00A14878"/>
    <w:rsid w:val="00A21E7B"/>
    <w:rsid w:val="00A4066C"/>
    <w:rsid w:val="00A73551"/>
    <w:rsid w:val="00A77AB5"/>
    <w:rsid w:val="00A87BB3"/>
    <w:rsid w:val="00B40E37"/>
    <w:rsid w:val="00B70425"/>
    <w:rsid w:val="00BB0061"/>
    <w:rsid w:val="00BD768D"/>
    <w:rsid w:val="00BF7415"/>
    <w:rsid w:val="00C139AB"/>
    <w:rsid w:val="00C61F8E"/>
    <w:rsid w:val="00CA1DC8"/>
    <w:rsid w:val="00CA7562"/>
    <w:rsid w:val="00D16519"/>
    <w:rsid w:val="00D751A9"/>
    <w:rsid w:val="00D8477E"/>
    <w:rsid w:val="00DB15CA"/>
    <w:rsid w:val="00DE5F32"/>
    <w:rsid w:val="00E83E4B"/>
    <w:rsid w:val="00EC33DE"/>
    <w:rsid w:val="00ED00A2"/>
    <w:rsid w:val="00EE7F30"/>
    <w:rsid w:val="00F010BE"/>
    <w:rsid w:val="00F13193"/>
    <w:rsid w:val="00F21D7C"/>
    <w:rsid w:val="00F654F5"/>
    <w:rsid w:val="00F84DDD"/>
    <w:rsid w:val="00FA656C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71CE6"/>
  <w15:chartTrackingRefBased/>
  <w15:docId w15:val="{EB6848FF-E9F0-4DA4-9018-C1D434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0">
    <w:name w:val="heading 1"/>
    <w:basedOn w:val="a1"/>
    <w:link w:val="11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1">
    <w:name w:val="标题 1 字符"/>
    <w:basedOn w:val="a2"/>
    <w:link w:val="10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0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A05338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rsid w:val="00A05338"/>
    <w:pPr>
      <w:widowControl w:val="0"/>
      <w:spacing w:after="0"/>
      <w:ind w:left="720"/>
      <w:contextualSpacing/>
    </w:pPr>
    <w:rPr>
      <w:color w:val="auto"/>
      <w:lang w:eastAsia="en-US"/>
    </w:rPr>
  </w:style>
  <w:style w:type="paragraph" w:customStyle="1" w:styleId="1">
    <w:name w:val="样式1"/>
    <w:basedOn w:val="a1"/>
    <w:link w:val="12"/>
    <w:uiPriority w:val="1"/>
    <w:qFormat/>
    <w:rsid w:val="00FA656C"/>
    <w:pPr>
      <w:widowControl w:val="0"/>
      <w:numPr>
        <w:numId w:val="25"/>
      </w:numPr>
      <w:spacing w:before="15" w:after="0" w:line="360" w:lineRule="auto"/>
    </w:pPr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customStyle="1" w:styleId="12">
    <w:name w:val="样式1 字符"/>
    <w:basedOn w:val="a2"/>
    <w:link w:val="1"/>
    <w:uiPriority w:val="1"/>
    <w:rsid w:val="00FA656C"/>
    <w:rPr>
      <w:rFonts w:ascii="Arial" w:hAnsi="Arial" w:cs="Arial"/>
      <w:color w:val="auto"/>
      <w:spacing w:val="-10"/>
      <w:sz w:val="20"/>
      <w:szCs w:val="20"/>
      <w:lang w:eastAsia="en-US"/>
    </w:rPr>
  </w:style>
  <w:style w:type="character" w:styleId="aff8">
    <w:name w:val="Book Title"/>
    <w:basedOn w:val="a2"/>
    <w:uiPriority w:val="33"/>
    <w:qFormat/>
    <w:rsid w:val="00FA656C"/>
    <w:rPr>
      <w:rFonts w:asciiTheme="minorHAnsi" w:eastAsiaTheme="majorEastAsia" w:hAnsiTheme="minorHAnsi"/>
      <w:b/>
      <w:bCs/>
      <w:i/>
      <w:iCs/>
      <w:spacing w:val="5"/>
      <w:sz w:val="24"/>
    </w:rPr>
  </w:style>
  <w:style w:type="character" w:customStyle="1" w:styleId="fontstyle01">
    <w:name w:val="fontstyle01"/>
    <w:basedOn w:val="a2"/>
    <w:rsid w:val="00F84DDD"/>
    <w:rPr>
      <w:rFonts w:ascii="Cambria" w:hAnsi="Cambria" w:hint="default"/>
      <w:b w:val="0"/>
      <w:bCs w:val="0"/>
      <w:i w:val="0"/>
      <w:iCs w:val="0"/>
      <w:color w:val="404040"/>
      <w:sz w:val="22"/>
      <w:szCs w:val="22"/>
    </w:rPr>
  </w:style>
  <w:style w:type="paragraph" w:styleId="aff9">
    <w:name w:val="Normal (Web)"/>
    <w:basedOn w:val="a1"/>
    <w:uiPriority w:val="99"/>
    <w:semiHidden/>
    <w:unhideWhenUsed/>
    <w:rsid w:val="00FF2539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627D-1326-4B9C-BBFB-CC32AB1B7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548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 乔</cp:lastModifiedBy>
  <cp:revision>5</cp:revision>
  <cp:lastPrinted>2019-06-10T03:01:00Z</cp:lastPrinted>
  <dcterms:created xsi:type="dcterms:W3CDTF">2019-06-09T17:59:00Z</dcterms:created>
  <dcterms:modified xsi:type="dcterms:W3CDTF">2019-06-10T03:07:00Z</dcterms:modified>
  <cp:version/>
</cp:coreProperties>
</file>