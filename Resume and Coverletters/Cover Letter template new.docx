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77777777" w:rsidR="00A27383" w:rsidRDefault="00B741BE" w:rsidP="00965D17">
      <w:pPr>
        <w:pStyle w:val="a3"/>
      </w:pPr>
      <w:r>
        <w:t>Kuanghua Qiao</w:t>
      </w:r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77777777" w:rsidR="00965D17" w:rsidRPr="00005FAA" w:rsidRDefault="00B741BE" w:rsidP="00965D17">
      <w:pPr>
        <w:pStyle w:val="a5"/>
      </w:pPr>
      <w:r>
        <w:t>June 19, 2018</w:t>
      </w:r>
    </w:p>
    <w:p w14:paraId="46CA694F" w14:textId="77777777" w:rsidR="0076387D" w:rsidRDefault="007169E0" w:rsidP="0076387D">
      <w:pPr>
        <w:pStyle w:val="a6"/>
      </w:pPr>
      <w:r>
        <w:t xml:space="preserve">The </w:t>
      </w:r>
      <w:r w:rsidR="00D45E8C">
        <w:t>Hiring Team</w:t>
      </w:r>
    </w:p>
    <w:p w14:paraId="5E36CECB" w14:textId="77777777" w:rsidR="0076387D" w:rsidRDefault="000C663D" w:rsidP="0076387D">
      <w:pPr>
        <w:pStyle w:val="a6"/>
      </w:pPr>
      <w:r>
        <w:t>IMAX Corporation</w:t>
      </w:r>
    </w:p>
    <w:p w14:paraId="77A82C71" w14:textId="77777777" w:rsidR="00965D17" w:rsidRDefault="00F065E7" w:rsidP="0076387D">
      <w:pPr>
        <w:pStyle w:val="a6"/>
      </w:pPr>
      <w:r>
        <w:t>Toronto</w:t>
      </w:r>
      <w:r w:rsidRPr="00B46979">
        <w:rPr>
          <w:noProof/>
        </w:rPr>
        <w:t>,</w:t>
      </w:r>
      <w:r w:rsidR="00B46979">
        <w:rPr>
          <w:noProof/>
        </w:rPr>
        <w:t xml:space="preserve"> </w:t>
      </w:r>
      <w:r w:rsidRPr="00B46979">
        <w:rPr>
          <w:noProof/>
        </w:rPr>
        <w:t>ON</w:t>
      </w:r>
    </w:p>
    <w:p w14:paraId="09BDDE12" w14:textId="77777777" w:rsidR="00965D17" w:rsidRDefault="00D45E8C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>Re: Electrical Engineering Summer Intern</w:t>
          </w:r>
          <w:r>
            <w:br/>
            <w:t>The IMAX hiring team</w:t>
          </w:r>
        </w:sdtContent>
      </w:sdt>
      <w:r w:rsidR="00965D17" w:rsidRPr="00B741BE">
        <w:rPr>
          <w:lang w:bidi="zh-CN"/>
        </w:rPr>
        <w:t>：</w:t>
      </w:r>
    </w:p>
    <w:p w14:paraId="53FD051F" w14:textId="10233580" w:rsidR="00B40956" w:rsidRDefault="00CA074D" w:rsidP="004765C4">
      <w:r>
        <w:t>I am writing to re</w:t>
      </w:r>
      <w:r w:rsidR="00FF3DA9">
        <w:t>ply</w:t>
      </w:r>
      <w:r>
        <w:t xml:space="preserve"> </w:t>
      </w:r>
      <w:r w:rsidR="00B46979">
        <w:rPr>
          <w:noProof/>
        </w:rPr>
        <w:t>to</w:t>
      </w:r>
      <w:r>
        <w:t xml:space="preserve"> </w:t>
      </w:r>
      <w:r w:rsidR="00FF3DA9">
        <w:t xml:space="preserve">this </w:t>
      </w:r>
      <w:r w:rsidR="00D45E8C">
        <w:t>electrical engineering summer intern</w:t>
      </w:r>
      <w:r w:rsidR="00FF3DA9">
        <w:t xml:space="preserve"> position that</w:t>
      </w:r>
      <w:r w:rsidR="00CD50E2">
        <w:t xml:space="preserve"> </w:t>
      </w:r>
      <w:r w:rsidR="00D45E8C">
        <w:t>found on glassdoor.ca</w:t>
      </w:r>
      <w:r w:rsidR="00CD50E2">
        <w:t>.</w:t>
      </w:r>
      <w:r w:rsidR="00FF3DA9">
        <w:t xml:space="preserve"> </w:t>
      </w:r>
      <w:r w:rsidR="00B40956">
        <w:t>I am attracted to this position for the</w:t>
      </w:r>
      <w:r w:rsidR="00D45E8C">
        <w:t xml:space="preserve"> potential to improve my PCB design skills with Altium </w:t>
      </w:r>
      <w:r w:rsidR="00CB02E6">
        <w:rPr>
          <w:noProof/>
        </w:rPr>
        <w:t>D</w:t>
      </w:r>
      <w:r w:rsidR="00D45E8C" w:rsidRPr="00CB02E6">
        <w:rPr>
          <w:noProof/>
        </w:rPr>
        <w:t>esigner</w:t>
      </w:r>
      <w:r w:rsidR="00B40956">
        <w:t xml:space="preserve">. I have </w:t>
      </w:r>
      <w:r w:rsidR="00CD50E2">
        <w:t xml:space="preserve">a wide variety of experience with electronics ranging from </w:t>
      </w:r>
      <w:r w:rsidR="00CD50E2" w:rsidRPr="00CB02E6">
        <w:rPr>
          <w:noProof/>
        </w:rPr>
        <w:t>progra</w:t>
      </w:r>
      <w:r w:rsidR="00CB02E6">
        <w:rPr>
          <w:noProof/>
        </w:rPr>
        <w:t>m</w:t>
      </w:r>
      <w:r w:rsidR="00CD50E2" w:rsidRPr="00CB02E6">
        <w:rPr>
          <w:noProof/>
        </w:rPr>
        <w:t>ming</w:t>
      </w:r>
      <w:r w:rsidR="00CD50E2">
        <w:t xml:space="preserve"> to PCB design</w:t>
      </w:r>
      <w:r w:rsidR="00D45E8C">
        <w:t xml:space="preserve"> and even IC design</w:t>
      </w:r>
      <w:r w:rsidR="00CD50E2">
        <w:t>, with my learning skills and a bit of guidance, I can tailor myself to your need as well.</w:t>
      </w:r>
    </w:p>
    <w:p w14:paraId="2CBA5306" w14:textId="2459E769" w:rsidR="00965D17" w:rsidRDefault="00FF3DA9" w:rsidP="004765C4">
      <w:r>
        <w:t xml:space="preserve">As an electrical engineering student, I </w:t>
      </w:r>
      <w:r w:rsidR="00810B02">
        <w:t>gained my</w:t>
      </w:r>
      <w:r>
        <w:t xml:space="preserve"> experience with </w:t>
      </w:r>
      <w:r w:rsidR="00D45E8C">
        <w:t xml:space="preserve">Altium </w:t>
      </w:r>
      <w:r w:rsidR="00352330">
        <w:t xml:space="preserve">designer </w:t>
      </w:r>
      <w:bookmarkStart w:id="0" w:name="_GoBack"/>
      <w:bookmarkEnd w:id="0"/>
      <w:r w:rsidR="00D45E8C">
        <w:t>and PCB design in various club and research projects</w:t>
      </w:r>
      <w:r w:rsidR="00E876D5">
        <w:t xml:space="preserve">. </w:t>
      </w:r>
      <w:r w:rsidR="009F227F">
        <w:t>I participated in designing the electr</w:t>
      </w:r>
      <w:r w:rsidR="00810B02">
        <w:t>ical</w:t>
      </w:r>
      <w:r w:rsidR="009F227F">
        <w:t xml:space="preserve"> </w:t>
      </w:r>
      <w:r w:rsidR="0057254A">
        <w:t>sub-</w:t>
      </w:r>
      <w:r w:rsidR="009F227F">
        <w:t xml:space="preserve">system </w:t>
      </w:r>
      <w:r w:rsidR="00352330">
        <w:t>i</w:t>
      </w:r>
      <w:r w:rsidR="009F227F">
        <w:t>n</w:t>
      </w:r>
      <w:r w:rsidR="00C54305">
        <w:t xml:space="preserve"> a</w:t>
      </w:r>
      <w:r w:rsidR="009F227F">
        <w:t xml:space="preserve"> satellite</w:t>
      </w:r>
      <w:r w:rsidR="00C54305">
        <w:t xml:space="preserve"> for Canad</w:t>
      </w:r>
      <w:r w:rsidR="00352330">
        <w:t>a</w:t>
      </w:r>
      <w:r w:rsidR="00C54305">
        <w:t xml:space="preserve"> </w:t>
      </w:r>
      <w:r w:rsidR="00352330">
        <w:t>S</w:t>
      </w:r>
      <w:r w:rsidR="00C54305">
        <w:t xml:space="preserve">atellite </w:t>
      </w:r>
      <w:r w:rsidR="00352330">
        <w:t>D</w:t>
      </w:r>
      <w:r w:rsidR="00C54305">
        <w:t xml:space="preserve">esign </w:t>
      </w:r>
      <w:r w:rsidR="00352330">
        <w:t>C</w:t>
      </w:r>
      <w:r w:rsidR="00C54305">
        <w:t>hallenge</w:t>
      </w:r>
      <w:r w:rsidR="000F4CF5">
        <w:t xml:space="preserve">, which </w:t>
      </w:r>
      <w:r w:rsidR="00352330">
        <w:t>includes a</w:t>
      </w:r>
      <w:r w:rsidR="00F30E84">
        <w:t xml:space="preserve"> </w:t>
      </w:r>
      <w:r w:rsidR="009F227F">
        <w:t xml:space="preserve">power </w:t>
      </w:r>
      <w:r w:rsidR="00352330">
        <w:t xml:space="preserve">distribution </w:t>
      </w:r>
      <w:r w:rsidR="009F227F">
        <w:t xml:space="preserve">system, </w:t>
      </w:r>
      <w:r w:rsidR="00352330">
        <w:t xml:space="preserve">an </w:t>
      </w:r>
      <w:r w:rsidR="009F227F" w:rsidRPr="00B46979">
        <w:rPr>
          <w:noProof/>
        </w:rPr>
        <w:t>onboard</w:t>
      </w:r>
      <w:r w:rsidR="009F227F">
        <w:t xml:space="preserve"> computer, </w:t>
      </w:r>
      <w:r w:rsidR="00B46979">
        <w:t xml:space="preserve">an </w:t>
      </w:r>
      <w:r w:rsidR="009F227F" w:rsidRPr="00B46979">
        <w:rPr>
          <w:noProof/>
        </w:rPr>
        <w:t>attitude</w:t>
      </w:r>
      <w:r w:rsidR="009F227F">
        <w:t xml:space="preserve"> control subsystem, and </w:t>
      </w:r>
      <w:r w:rsidR="00352330">
        <w:t xml:space="preserve">a </w:t>
      </w:r>
      <w:r w:rsidR="009F227F">
        <w:t xml:space="preserve">communication system. During which I gained experience </w:t>
      </w:r>
      <w:r w:rsidR="00A14E5B">
        <w:t>on how</w:t>
      </w:r>
      <w:r w:rsidR="00F30E84">
        <w:t xml:space="preserve"> to create integrated libraries, schematic, PCB layouts and fabrication files in Altium Designer. </w:t>
      </w:r>
      <w:r w:rsidR="00A14E5B">
        <w:t xml:space="preserve">Although, our satellite was not fully functional we learned numerous </w:t>
      </w:r>
      <w:r w:rsidR="00D45E8C">
        <w:t>lessons</w:t>
      </w:r>
      <w:r w:rsidR="00A14E5B">
        <w:t xml:space="preserve"> over PCB design as well as overall satellite design.</w:t>
      </w:r>
      <w:r w:rsidR="00D45E8C">
        <w:t xml:space="preserve"> In </w:t>
      </w:r>
      <w:r w:rsidR="00CB02E6">
        <w:t xml:space="preserve">a </w:t>
      </w:r>
      <w:r w:rsidR="00D45E8C" w:rsidRPr="00CB02E6">
        <w:rPr>
          <w:noProof/>
        </w:rPr>
        <w:t>later</w:t>
      </w:r>
      <w:r w:rsidR="00D45E8C">
        <w:t xml:space="preserve"> research project</w:t>
      </w:r>
      <w:r w:rsidR="00476579">
        <w:t xml:space="preserve">, I further applied the knowledge from previous projects and designed a 4-layer PCB to provide power and signal isolation for </w:t>
      </w:r>
      <w:r w:rsidR="00810B02">
        <w:t>a</w:t>
      </w:r>
      <w:r w:rsidR="00476579">
        <w:t xml:space="preserve"> bio-sensor chip under test. </w:t>
      </w:r>
      <w:r w:rsidR="000C663D">
        <w:t xml:space="preserve"> The PCB went through </w:t>
      </w:r>
      <w:r w:rsidR="0057254A">
        <w:t>one</w:t>
      </w:r>
      <w:r w:rsidR="000C663D">
        <w:t xml:space="preserve"> revision. During </w:t>
      </w:r>
      <w:r w:rsidR="00B80FAC">
        <w:t>that</w:t>
      </w:r>
      <w:r w:rsidR="000C663D">
        <w:t xml:space="preserve"> revision</w:t>
      </w:r>
      <w:r w:rsidR="00B80FAC">
        <w:t>,</w:t>
      </w:r>
      <w:r w:rsidR="000C663D">
        <w:t xml:space="preserve"> I </w:t>
      </w:r>
      <w:r w:rsidR="000C663D" w:rsidRPr="00CB02E6">
        <w:rPr>
          <w:noProof/>
        </w:rPr>
        <w:t>troublesho</w:t>
      </w:r>
      <w:r w:rsidR="00B80FAC">
        <w:rPr>
          <w:noProof/>
        </w:rPr>
        <w:t>o</w:t>
      </w:r>
      <w:r w:rsidR="000C663D" w:rsidRPr="00CB02E6">
        <w:rPr>
          <w:noProof/>
        </w:rPr>
        <w:t>t</w:t>
      </w:r>
      <w:r w:rsidR="000C663D">
        <w:t xml:space="preserve"> </w:t>
      </w:r>
      <w:r w:rsidR="00B80FAC">
        <w:t>the</w:t>
      </w:r>
      <w:r w:rsidR="000C663D">
        <w:t xml:space="preserve"> PCB with </w:t>
      </w:r>
      <w:r w:rsidR="00CB02E6">
        <w:t xml:space="preserve">a </w:t>
      </w:r>
      <w:r w:rsidR="000C663D" w:rsidRPr="00CB02E6">
        <w:rPr>
          <w:noProof/>
        </w:rPr>
        <w:t>multimeter</w:t>
      </w:r>
      <w:r w:rsidR="000C663D">
        <w:t xml:space="preserve"> and </w:t>
      </w:r>
      <w:r w:rsidR="00CB02E6">
        <w:t xml:space="preserve">a </w:t>
      </w:r>
      <w:r w:rsidR="000C663D">
        <w:t xml:space="preserve">digital analyzer. The second version of the PCB </w:t>
      </w:r>
      <w:r w:rsidR="0057254A">
        <w:t>was fully functional which</w:t>
      </w:r>
      <w:r w:rsidR="000C663D">
        <w:t xml:space="preserve"> demonstrated my talent and ability to design and test PCB</w:t>
      </w:r>
      <w:r w:rsidR="0057254A">
        <w:t xml:space="preserve">s. </w:t>
      </w:r>
    </w:p>
    <w:p w14:paraId="030FE214" w14:textId="5A5404BC" w:rsidR="00EB5764" w:rsidRDefault="009F227F" w:rsidP="004765C4">
      <w:r>
        <w:rPr>
          <w:rFonts w:hint="eastAsia"/>
        </w:rPr>
        <w:t>A</w:t>
      </w:r>
      <w:r>
        <w:t xml:space="preserve">bove </w:t>
      </w:r>
      <w:r w:rsidRPr="00B46979">
        <w:rPr>
          <w:noProof/>
        </w:rPr>
        <w:t>all</w:t>
      </w:r>
      <w:r w:rsidR="00B46979">
        <w:rPr>
          <w:noProof/>
        </w:rPr>
        <w:t>,</w:t>
      </w:r>
      <w:r>
        <w:t xml:space="preserve"> I am a person who enjoys </w:t>
      </w:r>
      <w:r w:rsidR="0045301E">
        <w:t xml:space="preserve">building and testing </w:t>
      </w:r>
      <w:r w:rsidR="0057254A">
        <w:t>various new</w:t>
      </w:r>
      <w:r w:rsidR="0045301E">
        <w:t xml:space="preserve"> electronic devices</w:t>
      </w:r>
      <w:r w:rsidR="0057254A">
        <w:t xml:space="preserve"> and </w:t>
      </w:r>
      <w:r w:rsidR="0057254A" w:rsidRPr="00CB02E6">
        <w:rPr>
          <w:noProof/>
        </w:rPr>
        <w:t>tr</w:t>
      </w:r>
      <w:r w:rsidR="00CB02E6">
        <w:rPr>
          <w:noProof/>
        </w:rPr>
        <w:t>ies</w:t>
      </w:r>
      <w:r w:rsidR="0057254A">
        <w:t xml:space="preserve"> out technologies</w:t>
      </w:r>
      <w:r>
        <w:t>.</w:t>
      </w:r>
      <w:r w:rsidR="0057254A">
        <w:t xml:space="preserve"> </w:t>
      </w:r>
      <w:r w:rsidR="0057254A" w:rsidRPr="00CB02E6">
        <w:rPr>
          <w:noProof/>
        </w:rPr>
        <w:t>Although</w:t>
      </w:r>
      <w:r w:rsidR="0057254A">
        <w:t xml:space="preserve"> I have already </w:t>
      </w:r>
      <w:r w:rsidR="00B80FAC">
        <w:t>graduated,</w:t>
      </w:r>
      <w:r w:rsidR="0057254A">
        <w:t xml:space="preserve"> I </w:t>
      </w:r>
      <w:r w:rsidR="00B80FAC">
        <w:t xml:space="preserve">have already gained </w:t>
      </w:r>
      <w:proofErr w:type="gramStart"/>
      <w:r w:rsidR="00B80FAC">
        <w:t>sufficient</w:t>
      </w:r>
      <w:proofErr w:type="gramEnd"/>
      <w:r w:rsidR="00B80FAC">
        <w:t xml:space="preserve"> knowledge in my field</w:t>
      </w:r>
      <w:r w:rsidR="0057254A">
        <w:t xml:space="preserve"> and I’m not very demanding on how much I get paid. So, contacted me if you are interested. 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77777777" w:rsidR="00302A2C" w:rsidRPr="00302A2C" w:rsidRDefault="00B741BE" w:rsidP="00302A2C">
          <w:pPr>
            <w:pStyle w:val="ad"/>
          </w:pPr>
          <w:r>
            <w:t>Kuanghua Qiao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1D0CF" w14:textId="77777777" w:rsidR="006724F3" w:rsidRDefault="006724F3">
      <w:pPr>
        <w:spacing w:after="0"/>
      </w:pPr>
      <w:r>
        <w:separator/>
      </w:r>
    </w:p>
  </w:endnote>
  <w:endnote w:type="continuationSeparator" w:id="0">
    <w:p w14:paraId="764DF1F4" w14:textId="77777777" w:rsidR="006724F3" w:rsidRDefault="00672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FACB8" w14:textId="77777777" w:rsidR="006724F3" w:rsidRDefault="006724F3">
      <w:pPr>
        <w:spacing w:after="0"/>
      </w:pPr>
      <w:r>
        <w:separator/>
      </w:r>
    </w:p>
  </w:footnote>
  <w:footnote w:type="continuationSeparator" w:id="0">
    <w:p w14:paraId="1A7C0685" w14:textId="77777777" w:rsidR="006724F3" w:rsidRDefault="006724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qwUAJ3+kFSwAAAA="/>
  </w:docVars>
  <w:rsids>
    <w:rsidRoot w:val="00B741BE"/>
    <w:rsid w:val="000C663D"/>
    <w:rsid w:val="000D5AB1"/>
    <w:rsid w:val="000F4CF5"/>
    <w:rsid w:val="001C6399"/>
    <w:rsid w:val="002045EB"/>
    <w:rsid w:val="00293B83"/>
    <w:rsid w:val="00294B63"/>
    <w:rsid w:val="002C1629"/>
    <w:rsid w:val="002C3393"/>
    <w:rsid w:val="00302A2C"/>
    <w:rsid w:val="00336336"/>
    <w:rsid w:val="00352330"/>
    <w:rsid w:val="00381669"/>
    <w:rsid w:val="003C7FA9"/>
    <w:rsid w:val="00414AB3"/>
    <w:rsid w:val="0045301E"/>
    <w:rsid w:val="00476579"/>
    <w:rsid w:val="004765C4"/>
    <w:rsid w:val="0052105A"/>
    <w:rsid w:val="005540FD"/>
    <w:rsid w:val="0057254A"/>
    <w:rsid w:val="005865CB"/>
    <w:rsid w:val="006724F3"/>
    <w:rsid w:val="00673C35"/>
    <w:rsid w:val="006A3CE7"/>
    <w:rsid w:val="007169E0"/>
    <w:rsid w:val="0076387D"/>
    <w:rsid w:val="00810B02"/>
    <w:rsid w:val="008E7600"/>
    <w:rsid w:val="008F15C5"/>
    <w:rsid w:val="00935284"/>
    <w:rsid w:val="009445CD"/>
    <w:rsid w:val="00965D17"/>
    <w:rsid w:val="00971AF5"/>
    <w:rsid w:val="009F0FF6"/>
    <w:rsid w:val="009F227F"/>
    <w:rsid w:val="00A14E5B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C04EA4"/>
    <w:rsid w:val="00C54305"/>
    <w:rsid w:val="00C83E3C"/>
    <w:rsid w:val="00CA074D"/>
    <w:rsid w:val="00CB02E6"/>
    <w:rsid w:val="00CD50E2"/>
    <w:rsid w:val="00D02A74"/>
    <w:rsid w:val="00D45E8C"/>
    <w:rsid w:val="00D905F1"/>
    <w:rsid w:val="00DE004D"/>
    <w:rsid w:val="00DF56DD"/>
    <w:rsid w:val="00E876D5"/>
    <w:rsid w:val="00EB5764"/>
    <w:rsid w:val="00F065E7"/>
    <w:rsid w:val="00F30E8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471429"/>
    <w:rsid w:val="00735B1E"/>
    <w:rsid w:val="00942808"/>
    <w:rsid w:val="00C73428"/>
    <w:rsid w:val="00E2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Re: Electrical Engineering Summer Intern
The IMAX hiring team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27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乔 Owen</cp:lastModifiedBy>
  <cp:revision>6</cp:revision>
  <cp:lastPrinted>2019-02-18T22:13:00Z</cp:lastPrinted>
  <dcterms:created xsi:type="dcterms:W3CDTF">2019-02-18T21:49:00Z</dcterms:created>
  <dcterms:modified xsi:type="dcterms:W3CDTF">2019-02-18T22:16:00Z</dcterms:modified>
</cp:coreProperties>
</file>