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B741BE" w:rsidP="00965D17">
      <w:pPr>
        <w:pStyle w:val="a3"/>
      </w:pPr>
      <w:r>
        <w:t>Kuanghua Qiao</w:t>
      </w:r>
    </w:p>
    <w:p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:rsidR="00965D17" w:rsidRPr="00005FAA" w:rsidRDefault="00B741BE" w:rsidP="00965D17">
      <w:pPr>
        <w:pStyle w:val="a5"/>
      </w:pPr>
      <w:r>
        <w:t>June 19, 2018</w:t>
      </w:r>
    </w:p>
    <w:p w:rsidR="0076387D" w:rsidRDefault="007169E0" w:rsidP="0076387D">
      <w:pPr>
        <w:pStyle w:val="a6"/>
      </w:pPr>
      <w:r>
        <w:t>The recruitment manager</w:t>
      </w:r>
    </w:p>
    <w:p w:rsidR="001C2D76" w:rsidRPr="00D909C6" w:rsidRDefault="001C2D76" w:rsidP="0076387D">
      <w:pPr>
        <w:pStyle w:val="a6"/>
      </w:pPr>
      <w:r w:rsidRPr="00D909C6">
        <w:t xml:space="preserve">BioWare </w:t>
      </w:r>
      <w:proofErr w:type="spellStart"/>
      <w:r w:rsidRPr="00D909C6">
        <w:t>ULC</w:t>
      </w:r>
    </w:p>
    <w:p w:rsidR="00965D17" w:rsidRDefault="00D909C6" w:rsidP="0076387D">
      <w:pPr>
        <w:pStyle w:val="a6"/>
      </w:pPr>
      <w:proofErr w:type="spellEnd"/>
      <w:r>
        <w:t>Edmonton</w:t>
      </w:r>
      <w:r w:rsidR="0096592C">
        <w:t xml:space="preserve">, </w:t>
      </w:r>
      <w:r>
        <w:t>AB</w:t>
      </w:r>
    </w:p>
    <w:p w:rsidR="00965D17" w:rsidRDefault="00B85121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 w:rsidRPr="00B85121">
            <w:t>Re: ASIC Design Engineer</w:t>
          </w:r>
          <w:r>
            <w:br/>
          </w:r>
          <w:r w:rsidRPr="00B85121">
            <w:br/>
            <w:t>The recruitment manager</w:t>
          </w:r>
        </w:sdtContent>
      </w:sdt>
      <w:r w:rsidR="00965D17" w:rsidRPr="00B741BE">
        <w:t>：</w:t>
      </w:r>
    </w:p>
    <w:p w:rsidR="00BD0625" w:rsidRDefault="0096592C" w:rsidP="004765C4">
      <w:r>
        <w:t xml:space="preserve">I am an electrical engineering student from York University. </w:t>
      </w:r>
      <w:r w:rsidR="00D909C6">
        <w:t xml:space="preserve">When </w:t>
      </w:r>
      <w:r>
        <w:t>I came across this job posting on indeed.com</w:t>
      </w:r>
      <w:r w:rsidR="00D909C6">
        <w:t xml:space="preserve"> I couldn’t resist the temptation to apply for this job. I know I am terribly under qualified, I am even not a game design major.</w:t>
      </w:r>
      <w:r w:rsidR="00BD0625">
        <w:t xml:space="preserve"> Thus, I will not be asking much but a chance for an internship.</w:t>
      </w:r>
    </w:p>
    <w:p w:rsidR="00965D17" w:rsidRDefault="00BD0625" w:rsidP="004765C4">
      <w:r>
        <w:t xml:space="preserve">I really like the Mass Effect series and I hope one day I can make an AAA title under that name. </w:t>
      </w:r>
      <w:r w:rsidR="00A23F0B">
        <w:t>I possess some decent amount programming skills with Java, C and C#. I am also good with Linux shell scripting. During my spare time I would play around Unity game engine to discovery the ways of story telling with games.</w:t>
      </w:r>
      <w:bookmarkStart w:id="0" w:name="_GoBack"/>
      <w:bookmarkEnd w:id="0"/>
      <w:r w:rsidR="00A23F0B">
        <w:t xml:space="preserve"> </w:t>
      </w:r>
    </w:p>
    <w:p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996" w:rsidRDefault="007A0996">
      <w:pPr>
        <w:spacing w:after="0"/>
      </w:pPr>
      <w:r>
        <w:separator/>
      </w:r>
    </w:p>
  </w:endnote>
  <w:endnote w:type="continuationSeparator" w:id="0">
    <w:p w:rsidR="007A0996" w:rsidRDefault="007A09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996" w:rsidRDefault="007A0996">
      <w:pPr>
        <w:spacing w:after="0"/>
      </w:pPr>
      <w:r>
        <w:separator/>
      </w:r>
    </w:p>
  </w:footnote>
  <w:footnote w:type="continuationSeparator" w:id="0">
    <w:p w:rsidR="007A0996" w:rsidRDefault="007A09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qQUApR2SJywAAAA="/>
  </w:docVars>
  <w:rsids>
    <w:rsidRoot w:val="00B741BE"/>
    <w:rsid w:val="000D5AB1"/>
    <w:rsid w:val="001C2D76"/>
    <w:rsid w:val="002045EB"/>
    <w:rsid w:val="00293B83"/>
    <w:rsid w:val="00294B63"/>
    <w:rsid w:val="002C1629"/>
    <w:rsid w:val="00302A2C"/>
    <w:rsid w:val="00381669"/>
    <w:rsid w:val="004765C4"/>
    <w:rsid w:val="0052105A"/>
    <w:rsid w:val="005540FD"/>
    <w:rsid w:val="005865CB"/>
    <w:rsid w:val="00673C35"/>
    <w:rsid w:val="006A3CE7"/>
    <w:rsid w:val="007169E0"/>
    <w:rsid w:val="0076387D"/>
    <w:rsid w:val="007A0996"/>
    <w:rsid w:val="008F15C5"/>
    <w:rsid w:val="0096592C"/>
    <w:rsid w:val="00965D17"/>
    <w:rsid w:val="009F0FF6"/>
    <w:rsid w:val="00A23F0B"/>
    <w:rsid w:val="00A27383"/>
    <w:rsid w:val="00A736B0"/>
    <w:rsid w:val="00AE163B"/>
    <w:rsid w:val="00B741BE"/>
    <w:rsid w:val="00B833AC"/>
    <w:rsid w:val="00B85121"/>
    <w:rsid w:val="00BD0625"/>
    <w:rsid w:val="00BF2E75"/>
    <w:rsid w:val="00C04EA4"/>
    <w:rsid w:val="00C83E3C"/>
    <w:rsid w:val="00D02A74"/>
    <w:rsid w:val="00D905F1"/>
    <w:rsid w:val="00D909C6"/>
    <w:rsid w:val="00DE004D"/>
    <w:rsid w:val="00DF56DD"/>
    <w:rsid w:val="00F7560F"/>
    <w:rsid w:val="00F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6C9EF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417411"/>
    <w:rsid w:val="00735B1E"/>
    <w:rsid w:val="0094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ASIC Design Engineer
The recruitment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QiaoKuanghua</cp:lastModifiedBy>
  <cp:revision>2</cp:revision>
  <dcterms:created xsi:type="dcterms:W3CDTF">2018-07-02T23:54:00Z</dcterms:created>
  <dcterms:modified xsi:type="dcterms:W3CDTF">2018-07-02T23:54:00Z</dcterms:modified>
</cp:coreProperties>
</file>