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C0C9" w14:textId="77777777" w:rsidR="00A27383" w:rsidRDefault="00B741BE" w:rsidP="00965D17">
      <w:pPr>
        <w:pStyle w:val="a3"/>
      </w:pPr>
      <w:r>
        <w:t>Kuanghua Qiao</w:t>
      </w:r>
    </w:p>
    <w:p w14:paraId="564EB6FC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24CEC4D4" w14:textId="70E2761C" w:rsidR="00965D17" w:rsidRPr="00005FAA" w:rsidRDefault="00E7090F" w:rsidP="00965D17">
      <w:pPr>
        <w:pStyle w:val="a5"/>
      </w:pPr>
      <w:r>
        <w:t>Mar</w:t>
      </w:r>
      <w:r w:rsidR="002542D2">
        <w:t xml:space="preserve"> </w:t>
      </w:r>
      <w:r>
        <w:t>16</w:t>
      </w:r>
      <w:r w:rsidR="005275E5" w:rsidRPr="002542D2">
        <w:rPr>
          <w:vertAlign w:val="superscript"/>
        </w:rPr>
        <w:t>th</w:t>
      </w:r>
      <w:r w:rsidR="005275E5">
        <w:t>,</w:t>
      </w:r>
      <w:r w:rsidR="00B741BE">
        <w:t xml:space="preserve"> 201</w:t>
      </w:r>
      <w:r>
        <w:t>9</w:t>
      </w:r>
    </w:p>
    <w:p w14:paraId="2B61C658" w14:textId="77777777" w:rsidR="0076387D" w:rsidRDefault="007169E0" w:rsidP="0076387D">
      <w:pPr>
        <w:pStyle w:val="a6"/>
      </w:pPr>
      <w:r>
        <w:t>The recruitment manager</w:t>
      </w:r>
    </w:p>
    <w:p w14:paraId="6CD27573" w14:textId="2F81C3C7" w:rsidR="006E1DF5" w:rsidRPr="006E1DF5" w:rsidRDefault="00E7090F" w:rsidP="0076387D">
      <w:pPr>
        <w:pStyle w:val="a6"/>
      </w:pPr>
      <w:proofErr w:type="spellStart"/>
      <w:r>
        <w:t>E</w:t>
      </w:r>
      <w:r w:rsidR="006E1DF5" w:rsidRPr="006E1DF5">
        <w:t>cobee</w:t>
      </w:r>
      <w:proofErr w:type="spellEnd"/>
    </w:p>
    <w:p w14:paraId="46C4B615" w14:textId="0F91F0E0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14:paraId="038A2005" w14:textId="32C9FB4C" w:rsidR="00965D17" w:rsidRDefault="009E27AD" w:rsidP="00965D17">
      <w:pPr>
        <w:pStyle w:val="a8"/>
        <w:rPr>
          <w:lang w:bidi="zh-CN"/>
        </w:rPr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F065E7">
            <w:t xml:space="preserve">Re: </w:t>
          </w:r>
          <w:r w:rsidR="00E7090F">
            <w:t>Hardware Engineer</w:t>
          </w:r>
          <w:r w:rsidR="00F065E7">
            <w:br/>
          </w:r>
          <w:r w:rsidR="00E7090F">
            <w:t>Dear</w:t>
          </w:r>
          <w:r w:rsidR="00F065E7">
            <w:t xml:space="preserve"> recruitment manager</w:t>
          </w:r>
        </w:sdtContent>
      </w:sdt>
      <w:r w:rsidR="00965D17" w:rsidRPr="00B741BE">
        <w:rPr>
          <w:lang w:bidi="zh-CN"/>
        </w:rPr>
        <w:t>：</w:t>
      </w:r>
    </w:p>
    <w:p w14:paraId="09BA5752" w14:textId="2EEE960C" w:rsidR="00E7090F" w:rsidRDefault="00E7090F" w:rsidP="00E7090F">
      <w:pPr>
        <w:rPr>
          <w:lang w:bidi="zh-CN"/>
        </w:rPr>
      </w:pPr>
      <w:r>
        <w:rPr>
          <w:lang w:bidi="zh-CN"/>
        </w:rPr>
        <w:t xml:space="preserve">I am a newly graduated electrical engineering student from York University. I came across this position on Glassdoor.com and I think I </w:t>
      </w:r>
      <w:r w:rsidR="00BC7B8A">
        <w:rPr>
          <w:lang w:bidi="zh-CN"/>
        </w:rPr>
        <w:t>might be a good fit for the job.</w:t>
      </w:r>
    </w:p>
    <w:p w14:paraId="11FF2673" w14:textId="2E66ECA6" w:rsidR="00BC7B8A" w:rsidRDefault="00BC7B8A" w:rsidP="00E7090F">
      <w:pPr>
        <w:rPr>
          <w:lang w:bidi="zh-CN"/>
        </w:rPr>
      </w:pPr>
      <w:r>
        <w:rPr>
          <w:lang w:bidi="zh-CN"/>
        </w:rPr>
        <w:t xml:space="preserve">During my life as an undergraduate </w:t>
      </w:r>
      <w:r w:rsidRPr="00D10458">
        <w:rPr>
          <w:noProof/>
          <w:lang w:bidi="zh-CN"/>
        </w:rPr>
        <w:t>student</w:t>
      </w:r>
      <w:r w:rsidR="00D10458">
        <w:rPr>
          <w:noProof/>
          <w:lang w:bidi="zh-CN"/>
        </w:rPr>
        <w:t>,</w:t>
      </w:r>
      <w:r>
        <w:rPr>
          <w:lang w:bidi="zh-CN"/>
        </w:rPr>
        <w:t xml:space="preserve"> </w:t>
      </w:r>
      <w:r w:rsidR="004C7277">
        <w:rPr>
          <w:lang w:bidi="zh-CN"/>
        </w:rPr>
        <w:t xml:space="preserve">I have acquired a wide variety of skills </w:t>
      </w:r>
      <w:r w:rsidR="00D10458">
        <w:rPr>
          <w:lang w:bidi="zh-CN"/>
        </w:rPr>
        <w:t>in my own field o</w:t>
      </w:r>
      <w:r w:rsidR="00974B5E">
        <w:rPr>
          <w:lang w:bidi="zh-CN"/>
        </w:rPr>
        <w:t xml:space="preserve">f learning, </w:t>
      </w:r>
      <w:r w:rsidR="004C7277">
        <w:rPr>
          <w:lang w:bidi="zh-CN"/>
        </w:rPr>
        <w:t>ranging from software to hardware</w:t>
      </w:r>
      <w:r w:rsidR="00816C90">
        <w:rPr>
          <w:lang w:bidi="zh-CN"/>
        </w:rPr>
        <w:t xml:space="preserve"> which includes C, MATLAB and Altium Designer etc. </w:t>
      </w:r>
      <w:r w:rsidR="00974B5E">
        <w:rPr>
          <w:lang w:bidi="zh-CN"/>
        </w:rPr>
        <w:t xml:space="preserve">I have accomplished 2-4-layer PCB design and assembly, writing software on </w:t>
      </w:r>
      <w:r w:rsidR="00974B5E" w:rsidRPr="00974B5E">
        <w:rPr>
          <w:noProof/>
          <w:lang w:bidi="zh-CN"/>
        </w:rPr>
        <w:t>b</w:t>
      </w:r>
      <w:r w:rsidR="00974B5E">
        <w:rPr>
          <w:noProof/>
          <w:lang w:bidi="zh-CN"/>
        </w:rPr>
        <w:t>are</w:t>
      </w:r>
      <w:r w:rsidR="00974B5E">
        <w:rPr>
          <w:lang w:bidi="zh-CN"/>
        </w:rPr>
        <w:t xml:space="preserve"> metal boards and interface them</w:t>
      </w:r>
      <w:bookmarkStart w:id="0" w:name="_GoBack"/>
      <w:bookmarkEnd w:id="0"/>
      <w:r w:rsidR="00974B5E">
        <w:rPr>
          <w:lang w:bidi="zh-CN"/>
        </w:rPr>
        <w:t xml:space="preserve"> with GUI written in MATLAB or Python. </w:t>
      </w:r>
      <w:r w:rsidR="00816C90">
        <w:rPr>
          <w:lang w:bidi="zh-CN"/>
        </w:rPr>
        <w:t xml:space="preserve">Aside from my professional knowledge I have also </w:t>
      </w:r>
      <w:r w:rsidR="00D10458">
        <w:rPr>
          <w:lang w:bidi="zh-CN"/>
        </w:rPr>
        <w:t>learned</w:t>
      </w:r>
      <w:r w:rsidR="00816C90">
        <w:rPr>
          <w:lang w:bidi="zh-CN"/>
        </w:rPr>
        <w:t xml:space="preserve"> some mechanical design instruments</w:t>
      </w:r>
      <w:r w:rsidR="00D10458">
        <w:rPr>
          <w:lang w:bidi="zh-CN"/>
        </w:rPr>
        <w:t xml:space="preserve"> such as</w:t>
      </w:r>
      <w:r w:rsidR="00EE4C83">
        <w:rPr>
          <w:lang w:bidi="zh-CN"/>
        </w:rPr>
        <w:t xml:space="preserve"> thermal and kinematics simulation with Siemens NX during </w:t>
      </w:r>
      <w:r w:rsidR="004F7642">
        <w:rPr>
          <w:lang w:bidi="zh-CN"/>
        </w:rPr>
        <w:t>two</w:t>
      </w:r>
      <w:r w:rsidR="00EE4C83">
        <w:rPr>
          <w:lang w:bidi="zh-CN"/>
        </w:rPr>
        <w:t xml:space="preserve"> of the elective courses I took from </w:t>
      </w:r>
      <w:r w:rsidR="00D10458">
        <w:rPr>
          <w:lang w:bidi="zh-CN"/>
        </w:rPr>
        <w:t xml:space="preserve">the </w:t>
      </w:r>
      <w:r w:rsidR="00EE4C83" w:rsidRPr="00D10458">
        <w:rPr>
          <w:noProof/>
          <w:lang w:bidi="zh-CN"/>
        </w:rPr>
        <w:t>department</w:t>
      </w:r>
      <w:r w:rsidR="00EE4C83">
        <w:rPr>
          <w:lang w:bidi="zh-CN"/>
        </w:rPr>
        <w:t xml:space="preserve"> of space engineering.  I </w:t>
      </w:r>
      <w:r w:rsidR="00974B5E">
        <w:rPr>
          <w:lang w:bidi="zh-CN"/>
        </w:rPr>
        <w:t xml:space="preserve">have </w:t>
      </w:r>
      <w:r w:rsidR="00EE4C83">
        <w:rPr>
          <w:lang w:bidi="zh-CN"/>
        </w:rPr>
        <w:t xml:space="preserve">also learned how to do modeling with </w:t>
      </w:r>
      <w:proofErr w:type="spellStart"/>
      <w:r w:rsidR="00EE4C83">
        <w:rPr>
          <w:lang w:bidi="zh-CN"/>
        </w:rPr>
        <w:t>Solidworks</w:t>
      </w:r>
      <w:proofErr w:type="spellEnd"/>
      <w:r w:rsidR="00EE4C83">
        <w:rPr>
          <w:lang w:bidi="zh-CN"/>
        </w:rPr>
        <w:t xml:space="preserve"> when I need to 3D print some parts required for prototyping. </w:t>
      </w:r>
      <w:r w:rsidR="004F7642">
        <w:rPr>
          <w:lang w:bidi="zh-CN"/>
        </w:rPr>
        <w:t xml:space="preserve"> </w:t>
      </w:r>
    </w:p>
    <w:p w14:paraId="371DB3F6" w14:textId="77DD15C9" w:rsidR="00EF710F" w:rsidRPr="00E7090F" w:rsidRDefault="00EF710F" w:rsidP="00E7090F">
      <w:pPr>
        <w:rPr>
          <w:lang w:bidi="zh-CN"/>
        </w:rPr>
      </w:pPr>
      <w:r>
        <w:rPr>
          <w:lang w:bidi="zh-CN"/>
        </w:rPr>
        <w:t xml:space="preserve">As you can </w:t>
      </w:r>
      <w:r w:rsidR="004C7277">
        <w:rPr>
          <w:lang w:bidi="zh-CN"/>
        </w:rPr>
        <w:t>see, I</w:t>
      </w:r>
      <w:r>
        <w:rPr>
          <w:lang w:bidi="zh-CN"/>
        </w:rPr>
        <w:t xml:space="preserve"> have knowledge from both </w:t>
      </w:r>
      <w:r w:rsidR="00D10458">
        <w:rPr>
          <w:lang w:bidi="zh-CN"/>
        </w:rPr>
        <w:t xml:space="preserve">the </w:t>
      </w:r>
      <w:r w:rsidRPr="00D10458">
        <w:rPr>
          <w:noProof/>
          <w:lang w:bidi="zh-CN"/>
        </w:rPr>
        <w:t>electrical</w:t>
      </w:r>
      <w:r>
        <w:rPr>
          <w:lang w:bidi="zh-CN"/>
        </w:rPr>
        <w:t xml:space="preserve"> and mechanical field with an emphasis on the </w:t>
      </w:r>
      <w:r w:rsidR="004C7277">
        <w:rPr>
          <w:lang w:bidi="zh-CN"/>
        </w:rPr>
        <w:t xml:space="preserve">previous one. Though I would certainly have my limitations as a new grad, I have </w:t>
      </w:r>
      <w:r w:rsidR="004C7277" w:rsidRPr="00D10458">
        <w:rPr>
          <w:noProof/>
          <w:lang w:bidi="zh-CN"/>
        </w:rPr>
        <w:t>confiden</w:t>
      </w:r>
      <w:r w:rsidR="00D10458">
        <w:rPr>
          <w:noProof/>
          <w:lang w:bidi="zh-CN"/>
        </w:rPr>
        <w:t>ce</w:t>
      </w:r>
      <w:r w:rsidR="004C7277">
        <w:rPr>
          <w:lang w:bidi="zh-CN"/>
        </w:rPr>
        <w:t xml:space="preserve"> that I can turn concepts into </w:t>
      </w:r>
      <w:r w:rsidR="00D10458">
        <w:rPr>
          <w:lang w:bidi="zh-CN"/>
        </w:rPr>
        <w:t xml:space="preserve">the </w:t>
      </w:r>
      <w:r w:rsidR="004C7277" w:rsidRPr="00D10458">
        <w:rPr>
          <w:noProof/>
          <w:lang w:bidi="zh-CN"/>
        </w:rPr>
        <w:t>product</w:t>
      </w:r>
      <w:r w:rsidR="004C7277">
        <w:rPr>
          <w:lang w:bidi="zh-CN"/>
        </w:rPr>
        <w:t xml:space="preserve"> as I progress through the job. So, contact me if you are interested in my service.</w:t>
      </w:r>
    </w:p>
    <w:p w14:paraId="224E403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2F023FEB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F6362" w14:textId="77777777" w:rsidR="009E27AD" w:rsidRDefault="009E27AD">
      <w:pPr>
        <w:spacing w:after="0"/>
      </w:pPr>
      <w:r>
        <w:separator/>
      </w:r>
    </w:p>
  </w:endnote>
  <w:endnote w:type="continuationSeparator" w:id="0">
    <w:p w14:paraId="477627B9" w14:textId="77777777" w:rsidR="009E27AD" w:rsidRDefault="009E27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2543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F8C6" w14:textId="77777777" w:rsidR="009E27AD" w:rsidRDefault="009E27AD">
      <w:pPr>
        <w:spacing w:after="0"/>
      </w:pPr>
      <w:r>
        <w:separator/>
      </w:r>
    </w:p>
  </w:footnote>
  <w:footnote w:type="continuationSeparator" w:id="0">
    <w:p w14:paraId="1F8B8379" w14:textId="77777777" w:rsidR="009E27AD" w:rsidRDefault="009E27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mwrAUA6GM8kiwAAAA="/>
  </w:docVars>
  <w:rsids>
    <w:rsidRoot w:val="00B741BE"/>
    <w:rsid w:val="000D5AB1"/>
    <w:rsid w:val="000E4BC6"/>
    <w:rsid w:val="000F4CF5"/>
    <w:rsid w:val="001C6399"/>
    <w:rsid w:val="001F45DA"/>
    <w:rsid w:val="002045EB"/>
    <w:rsid w:val="002542D2"/>
    <w:rsid w:val="00293B83"/>
    <w:rsid w:val="00294B63"/>
    <w:rsid w:val="002C1629"/>
    <w:rsid w:val="002C3393"/>
    <w:rsid w:val="002F0EBD"/>
    <w:rsid w:val="00302A2C"/>
    <w:rsid w:val="00326D62"/>
    <w:rsid w:val="00336336"/>
    <w:rsid w:val="00381669"/>
    <w:rsid w:val="003C05E5"/>
    <w:rsid w:val="0040081F"/>
    <w:rsid w:val="00414AB3"/>
    <w:rsid w:val="0045301E"/>
    <w:rsid w:val="004765C4"/>
    <w:rsid w:val="004C146E"/>
    <w:rsid w:val="004C7277"/>
    <w:rsid w:val="004F7642"/>
    <w:rsid w:val="0052105A"/>
    <w:rsid w:val="005275E5"/>
    <w:rsid w:val="00532ACF"/>
    <w:rsid w:val="00543F0C"/>
    <w:rsid w:val="005540FD"/>
    <w:rsid w:val="005865CB"/>
    <w:rsid w:val="00651932"/>
    <w:rsid w:val="00673C35"/>
    <w:rsid w:val="006A3CE7"/>
    <w:rsid w:val="006E1DF5"/>
    <w:rsid w:val="007169E0"/>
    <w:rsid w:val="0076387D"/>
    <w:rsid w:val="007E2228"/>
    <w:rsid w:val="00816C90"/>
    <w:rsid w:val="008E7600"/>
    <w:rsid w:val="008F15C5"/>
    <w:rsid w:val="00935284"/>
    <w:rsid w:val="009445CD"/>
    <w:rsid w:val="00965D17"/>
    <w:rsid w:val="00971AF5"/>
    <w:rsid w:val="00974B5E"/>
    <w:rsid w:val="009D23A6"/>
    <w:rsid w:val="009E27AD"/>
    <w:rsid w:val="009F0FF6"/>
    <w:rsid w:val="009F227F"/>
    <w:rsid w:val="00A14E5B"/>
    <w:rsid w:val="00A27383"/>
    <w:rsid w:val="00A736B0"/>
    <w:rsid w:val="00A85DA8"/>
    <w:rsid w:val="00AD6144"/>
    <w:rsid w:val="00AE163B"/>
    <w:rsid w:val="00B40956"/>
    <w:rsid w:val="00B46979"/>
    <w:rsid w:val="00B741BE"/>
    <w:rsid w:val="00B833AC"/>
    <w:rsid w:val="00B92E5B"/>
    <w:rsid w:val="00BC7B8A"/>
    <w:rsid w:val="00C04EA4"/>
    <w:rsid w:val="00C83E3C"/>
    <w:rsid w:val="00CA074D"/>
    <w:rsid w:val="00CD50E2"/>
    <w:rsid w:val="00D02A74"/>
    <w:rsid w:val="00D10458"/>
    <w:rsid w:val="00D829FF"/>
    <w:rsid w:val="00D905F1"/>
    <w:rsid w:val="00DC0AE1"/>
    <w:rsid w:val="00DD07AB"/>
    <w:rsid w:val="00DE004D"/>
    <w:rsid w:val="00DF56DD"/>
    <w:rsid w:val="00E7090F"/>
    <w:rsid w:val="00E80F4B"/>
    <w:rsid w:val="00E876D5"/>
    <w:rsid w:val="00EB5764"/>
    <w:rsid w:val="00EE4C83"/>
    <w:rsid w:val="00EF710F"/>
    <w:rsid w:val="00F065E7"/>
    <w:rsid w:val="00F30E84"/>
    <w:rsid w:val="00F316B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686C3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076FBD"/>
    <w:rsid w:val="00140DD5"/>
    <w:rsid w:val="00246290"/>
    <w:rsid w:val="00735B1E"/>
    <w:rsid w:val="008B33D8"/>
    <w:rsid w:val="00942808"/>
    <w:rsid w:val="00C73428"/>
    <w:rsid w:val="00DE6DF9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Hardware Engineer
Dear recruitment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94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Owen 乔</cp:lastModifiedBy>
  <cp:revision>3</cp:revision>
  <cp:lastPrinted>2019-03-16T22:09:00Z</cp:lastPrinted>
  <dcterms:created xsi:type="dcterms:W3CDTF">2018-12-21T22:20:00Z</dcterms:created>
  <dcterms:modified xsi:type="dcterms:W3CDTF">2019-03-16T22:10:00Z</dcterms:modified>
</cp:coreProperties>
</file>