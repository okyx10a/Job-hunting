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7707ADBF" w:rsidR="00A27383" w:rsidRDefault="002B0B86" w:rsidP="00965D17">
      <w:pPr>
        <w:pStyle w:val="a3"/>
      </w:pPr>
      <w:bookmarkStart w:id="0" w:name="_GoBack"/>
      <w:bookmarkEnd w:id="0"/>
      <w:r>
        <w:t>Owen</w:t>
      </w:r>
      <w:r w:rsidR="00B741BE">
        <w:t xml:space="preserve"> </w:t>
      </w:r>
      <w:proofErr w:type="spellStart"/>
      <w:r w:rsidR="00B741BE">
        <w:t>Qiao</w:t>
      </w:r>
      <w:proofErr w:type="spellEnd"/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77777777" w:rsidR="00965D17" w:rsidRPr="00005FAA" w:rsidRDefault="00B741BE" w:rsidP="00965D17">
      <w:pPr>
        <w:pStyle w:val="a5"/>
      </w:pPr>
      <w:r>
        <w:t>June 19, 2018</w:t>
      </w:r>
    </w:p>
    <w:p w14:paraId="46CA694F" w14:textId="36D959A3" w:rsidR="0076387D" w:rsidRDefault="007169E0" w:rsidP="0076387D">
      <w:pPr>
        <w:pStyle w:val="a6"/>
      </w:pPr>
      <w:r>
        <w:t xml:space="preserve">The </w:t>
      </w:r>
      <w:r w:rsidR="00D45E8C">
        <w:t xml:space="preserve">Hiring </w:t>
      </w:r>
      <w:r w:rsidR="00617545">
        <w:t>Manager</w:t>
      </w:r>
    </w:p>
    <w:p w14:paraId="5E36CECB" w14:textId="7BDE69D1" w:rsidR="0076387D" w:rsidRDefault="00020DBD" w:rsidP="0076387D">
      <w:pPr>
        <w:pStyle w:val="a6"/>
      </w:pPr>
      <w:r>
        <w:t>&lt;company name&gt;</w:t>
      </w:r>
    </w:p>
    <w:p w14:paraId="77A82C71" w14:textId="04A49752" w:rsidR="00965D17" w:rsidRDefault="00020DBD" w:rsidP="0076387D">
      <w:pPr>
        <w:pStyle w:val="a6"/>
      </w:pPr>
      <w:r>
        <w:t>&lt;location&gt;</w:t>
      </w:r>
    </w:p>
    <w:p w14:paraId="09BDDE12" w14:textId="3573F656" w:rsidR="00965D17" w:rsidRDefault="00BD0524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D45E8C">
            <w:t xml:space="preserve">Re: </w:t>
          </w:r>
          <w:r w:rsidR="00020DBD">
            <w:t>&lt;name of the position&gt;</w:t>
          </w:r>
          <w:r w:rsidR="00D45E8C">
            <w:br/>
          </w:r>
          <w:r w:rsidR="00020DBD">
            <w:t>&lt;address recruit team&gt;</w:t>
          </w:r>
        </w:sdtContent>
      </w:sdt>
      <w:r w:rsidR="00965D17" w:rsidRPr="00B741BE">
        <w:rPr>
          <w:lang w:bidi="zh-CN"/>
        </w:rPr>
        <w:t>：</w:t>
      </w:r>
    </w:p>
    <w:p w14:paraId="53FD051F" w14:textId="4656EC8D" w:rsidR="00B40956" w:rsidRDefault="00CA074D" w:rsidP="004765C4"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020DBD">
        <w:t>&lt;name of the position&gt; that</w:t>
      </w:r>
      <w:r w:rsidR="00CD50E2">
        <w:t xml:space="preserve"> </w:t>
      </w:r>
      <w:r w:rsidR="00D45E8C">
        <w:t xml:space="preserve">found on </w:t>
      </w:r>
      <w:r w:rsidR="00020DBD">
        <w:t>&lt;job source&gt;</w:t>
      </w:r>
      <w:r w:rsidR="00CD50E2">
        <w:t>.</w:t>
      </w:r>
      <w:r w:rsidR="00FF3DA9">
        <w:t xml:space="preserve"> </w:t>
      </w:r>
      <w:r w:rsidR="00020DBD">
        <w:t xml:space="preserve"> &lt;Introduction&gt;</w:t>
      </w:r>
    </w:p>
    <w:p w14:paraId="2CBA5306" w14:textId="4ED43266" w:rsidR="00965D17" w:rsidRDefault="00020DBD" w:rsidP="004765C4">
      <w:r>
        <w:t>&lt;elaborate&gt;</w:t>
      </w:r>
    </w:p>
    <w:p w14:paraId="030FE214" w14:textId="45C3F2B3" w:rsidR="00EB5764" w:rsidRDefault="00020DBD" w:rsidP="004765C4">
      <w:r>
        <w:t>&lt;conclude&gt;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77777777" w:rsidR="00302A2C" w:rsidRPr="00302A2C" w:rsidRDefault="00B741BE" w:rsidP="00302A2C">
          <w:pPr>
            <w:pStyle w:val="ad"/>
          </w:pPr>
          <w:proofErr w:type="spellStart"/>
          <w:r>
            <w:t>Kuanghua</w:t>
          </w:r>
          <w:proofErr w:type="spellEnd"/>
          <w:r>
            <w:t xml:space="preserve"> </w:t>
          </w:r>
          <w:proofErr w:type="spellStart"/>
          <w:r>
            <w:t>Qiao</w:t>
          </w:r>
          <w:proofErr w:type="spellEnd"/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AEC17" w14:textId="77777777" w:rsidR="00BD0524" w:rsidRDefault="00BD0524">
      <w:pPr>
        <w:spacing w:after="0"/>
      </w:pPr>
      <w:r>
        <w:separator/>
      </w:r>
    </w:p>
  </w:endnote>
  <w:endnote w:type="continuationSeparator" w:id="0">
    <w:p w14:paraId="46FD0822" w14:textId="77777777" w:rsidR="00BD0524" w:rsidRDefault="00BD05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AA5FE" w14:textId="77777777" w:rsidR="00BD0524" w:rsidRDefault="00BD0524">
      <w:pPr>
        <w:spacing w:after="0"/>
      </w:pPr>
      <w:r>
        <w:separator/>
      </w:r>
    </w:p>
  </w:footnote>
  <w:footnote w:type="continuationSeparator" w:id="0">
    <w:p w14:paraId="62A6BB63" w14:textId="77777777" w:rsidR="00BD0524" w:rsidRDefault="00BD05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NKgFANXUMRktAAAA"/>
  </w:docVars>
  <w:rsids>
    <w:rsidRoot w:val="00B741BE"/>
    <w:rsid w:val="00020DBD"/>
    <w:rsid w:val="000C663D"/>
    <w:rsid w:val="000D5AB1"/>
    <w:rsid w:val="000F4CF5"/>
    <w:rsid w:val="001C6399"/>
    <w:rsid w:val="002045EB"/>
    <w:rsid w:val="00293B83"/>
    <w:rsid w:val="00294B63"/>
    <w:rsid w:val="002B0B86"/>
    <w:rsid w:val="002C1629"/>
    <w:rsid w:val="002C3393"/>
    <w:rsid w:val="00302A2C"/>
    <w:rsid w:val="00336336"/>
    <w:rsid w:val="00352330"/>
    <w:rsid w:val="00381669"/>
    <w:rsid w:val="003C7FA9"/>
    <w:rsid w:val="00414AB3"/>
    <w:rsid w:val="0045301E"/>
    <w:rsid w:val="00476579"/>
    <w:rsid w:val="004765C4"/>
    <w:rsid w:val="0052105A"/>
    <w:rsid w:val="005540FD"/>
    <w:rsid w:val="00554F84"/>
    <w:rsid w:val="0057254A"/>
    <w:rsid w:val="005865CB"/>
    <w:rsid w:val="00617545"/>
    <w:rsid w:val="006724F3"/>
    <w:rsid w:val="00673C35"/>
    <w:rsid w:val="006A3CE7"/>
    <w:rsid w:val="007169E0"/>
    <w:rsid w:val="0076387D"/>
    <w:rsid w:val="007B76BF"/>
    <w:rsid w:val="00810B02"/>
    <w:rsid w:val="008E7600"/>
    <w:rsid w:val="008F15C5"/>
    <w:rsid w:val="00911B1D"/>
    <w:rsid w:val="00935284"/>
    <w:rsid w:val="009445CD"/>
    <w:rsid w:val="00965D17"/>
    <w:rsid w:val="00971AF5"/>
    <w:rsid w:val="009F0FF6"/>
    <w:rsid w:val="009F227F"/>
    <w:rsid w:val="00A14E5B"/>
    <w:rsid w:val="00A27383"/>
    <w:rsid w:val="00A736B0"/>
    <w:rsid w:val="00AE163B"/>
    <w:rsid w:val="00B40956"/>
    <w:rsid w:val="00B46979"/>
    <w:rsid w:val="00B741BE"/>
    <w:rsid w:val="00B80FAC"/>
    <w:rsid w:val="00B833AC"/>
    <w:rsid w:val="00B92E5B"/>
    <w:rsid w:val="00BD0524"/>
    <w:rsid w:val="00C04EA4"/>
    <w:rsid w:val="00C54305"/>
    <w:rsid w:val="00C83E3C"/>
    <w:rsid w:val="00CA074D"/>
    <w:rsid w:val="00CB02E6"/>
    <w:rsid w:val="00CD50E2"/>
    <w:rsid w:val="00D02A74"/>
    <w:rsid w:val="00D45E8C"/>
    <w:rsid w:val="00D73BF3"/>
    <w:rsid w:val="00D905F1"/>
    <w:rsid w:val="00DE004D"/>
    <w:rsid w:val="00DF56DD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2C1B5A"/>
    <w:rsid w:val="00471429"/>
    <w:rsid w:val="00597EEF"/>
    <w:rsid w:val="00735B1E"/>
    <w:rsid w:val="00942808"/>
    <w:rsid w:val="00A71685"/>
    <w:rsid w:val="00BF2733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&lt;name of the position&gt;
&lt;address recruit team&gt;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Owen 乔</cp:lastModifiedBy>
  <cp:revision>2</cp:revision>
  <cp:lastPrinted>2019-02-18T22:13:00Z</cp:lastPrinted>
  <dcterms:created xsi:type="dcterms:W3CDTF">2019-08-28T03:09:00Z</dcterms:created>
  <dcterms:modified xsi:type="dcterms:W3CDTF">2019-08-28T03:09:00Z</dcterms:modified>
</cp:coreProperties>
</file>