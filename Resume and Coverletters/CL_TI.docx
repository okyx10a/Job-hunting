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BA3B9" w14:textId="7707ADBF" w:rsidR="00A27383" w:rsidRDefault="002B0B86" w:rsidP="00965D17">
      <w:pPr>
        <w:pStyle w:val="a3"/>
      </w:pPr>
      <w:r>
        <w:t>Owen</w:t>
      </w:r>
      <w:r w:rsidR="00B741BE">
        <w:t xml:space="preserve"> </w:t>
      </w:r>
      <w:proofErr w:type="spellStart"/>
      <w:r w:rsidR="00B741BE">
        <w:t>Qiao</w:t>
      </w:r>
      <w:proofErr w:type="spellEnd"/>
    </w:p>
    <w:p w14:paraId="5094E206" w14:textId="77777777" w:rsidR="00965D17" w:rsidRDefault="00B741BE" w:rsidP="00965D17">
      <w:r>
        <w:t>Mississauga, ON, Canada</w:t>
      </w:r>
      <w:r w:rsidR="00965D17" w:rsidRPr="00B741BE">
        <w:rPr>
          <w:lang w:bidi="zh-CN"/>
        </w:rPr>
        <w:t xml:space="preserve"> | </w:t>
      </w:r>
      <w:r>
        <w:t>647-220-5668</w:t>
      </w:r>
      <w:r w:rsidR="00965D17" w:rsidRPr="00B741BE">
        <w:rPr>
          <w:lang w:bidi="zh-CN"/>
        </w:rPr>
        <w:t xml:space="preserve"> | </w:t>
      </w:r>
      <w:r>
        <w:t>qiaokuanghua@gmail.com</w:t>
      </w:r>
    </w:p>
    <w:p w14:paraId="7AAFD6A5" w14:textId="77777777" w:rsidR="00965D17" w:rsidRPr="00005FAA" w:rsidRDefault="00B741BE" w:rsidP="00965D17">
      <w:pPr>
        <w:pStyle w:val="a5"/>
      </w:pPr>
      <w:r>
        <w:t>June 19, 2018</w:t>
      </w:r>
    </w:p>
    <w:p w14:paraId="46CA694F" w14:textId="36D959A3" w:rsidR="0076387D" w:rsidRDefault="007169E0" w:rsidP="0076387D">
      <w:pPr>
        <w:pStyle w:val="a6"/>
      </w:pPr>
      <w:r>
        <w:t xml:space="preserve">The </w:t>
      </w:r>
      <w:r w:rsidR="00D45E8C">
        <w:t xml:space="preserve">Hiring </w:t>
      </w:r>
      <w:r w:rsidR="00617545">
        <w:t>Manager</w:t>
      </w:r>
    </w:p>
    <w:p w14:paraId="5E36CECB" w14:textId="7F42001A" w:rsidR="0076387D" w:rsidRDefault="00476815" w:rsidP="0076387D">
      <w:pPr>
        <w:pStyle w:val="a6"/>
      </w:pPr>
      <w:r>
        <w:t>Texas Instruments</w:t>
      </w:r>
    </w:p>
    <w:p w14:paraId="77A82C71" w14:textId="7E1D619E" w:rsidR="00965D17" w:rsidRDefault="00476815" w:rsidP="0076387D">
      <w:pPr>
        <w:pStyle w:val="a6"/>
      </w:pPr>
      <w:r>
        <w:t>CA-ON-Toronto</w:t>
      </w:r>
    </w:p>
    <w:p w14:paraId="09BDDE12" w14:textId="2187D239" w:rsidR="00965D17" w:rsidRDefault="00926062" w:rsidP="00965D17">
      <w:pPr>
        <w:pStyle w:val="a8"/>
      </w:pPr>
      <w:sdt>
        <w:sdtPr>
          <w:alias w:val="收件人姓名："/>
          <w:tag w:val="收件人姓名："/>
          <w:id w:val="1710682847"/>
          <w:placeholder>
            <w:docPart w:val="85D14774C36F4D7E9668CFEB96AF9D02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 w:multiLine="1"/>
        </w:sdtPr>
        <w:sdtEndPr/>
        <w:sdtContent>
          <w:r w:rsidR="00D45E8C">
            <w:t xml:space="preserve">Re: </w:t>
          </w:r>
          <w:r w:rsidR="00476815">
            <w:t>FAST Rotation Program – Field Applications Engineer Track</w:t>
          </w:r>
          <w:r w:rsidR="00D45E8C">
            <w:br/>
          </w:r>
          <w:r w:rsidR="00476815">
            <w:t>Greetings Hiring Manager of Texas Instruments</w:t>
          </w:r>
        </w:sdtContent>
      </w:sdt>
      <w:r w:rsidR="00965D17" w:rsidRPr="00B741BE">
        <w:rPr>
          <w:lang w:bidi="zh-CN"/>
        </w:rPr>
        <w:t>：</w:t>
      </w:r>
    </w:p>
    <w:p w14:paraId="166D4DA4" w14:textId="7A485136" w:rsidR="00476815" w:rsidRDefault="00CA074D" w:rsidP="004765C4">
      <w:pPr>
        <w:rPr>
          <w:rFonts w:hint="eastAsia"/>
        </w:rPr>
      </w:pPr>
      <w:r>
        <w:t>I am writing to re</w:t>
      </w:r>
      <w:r w:rsidR="00FF3DA9">
        <w:t>ply</w:t>
      </w:r>
      <w:r>
        <w:t xml:space="preserve"> </w:t>
      </w:r>
      <w:r w:rsidR="00B46979">
        <w:rPr>
          <w:noProof/>
        </w:rPr>
        <w:t>to</w:t>
      </w:r>
      <w:r>
        <w:t xml:space="preserve"> </w:t>
      </w:r>
      <w:r w:rsidR="00FF3DA9">
        <w:t xml:space="preserve">this </w:t>
      </w:r>
      <w:r w:rsidR="00476815">
        <w:t>FAST Rotation Program</w:t>
      </w:r>
      <w:r w:rsidR="00020DBD">
        <w:t xml:space="preserve"> that</w:t>
      </w:r>
      <w:r w:rsidR="000E7A08">
        <w:t xml:space="preserve"> I</w:t>
      </w:r>
      <w:r w:rsidR="00CD50E2">
        <w:t xml:space="preserve"> </w:t>
      </w:r>
      <w:r w:rsidR="00D45E8C">
        <w:t xml:space="preserve">found on </w:t>
      </w:r>
      <w:r w:rsidR="00476815">
        <w:t>Glassdoor</w:t>
      </w:r>
      <w:r w:rsidR="00CD50E2">
        <w:t>.</w:t>
      </w:r>
      <w:r w:rsidR="00FF3DA9">
        <w:t xml:space="preserve"> </w:t>
      </w:r>
      <w:r w:rsidR="00020DBD">
        <w:t xml:space="preserve"> </w:t>
      </w:r>
      <w:r w:rsidR="00476815">
        <w:t>I’m an electrical engineering graduate from York University, with a focus on embedded systems. My passion for embedded systems was fueled by my interest to design, build and maker wonders with electronics. That is why I believe Texas instruments can be a great place for me to grow.</w:t>
      </w:r>
    </w:p>
    <w:p w14:paraId="2CBA5306" w14:textId="4ED43266" w:rsidR="00965D17" w:rsidRDefault="00020DBD" w:rsidP="004765C4">
      <w:bookmarkStart w:id="0" w:name="_GoBack"/>
      <w:r>
        <w:t>&lt;elaborate&gt;</w:t>
      </w:r>
    </w:p>
    <w:bookmarkEnd w:id="0"/>
    <w:p w14:paraId="030FE214" w14:textId="45C3F2B3" w:rsidR="00EB5764" w:rsidRDefault="00020DBD" w:rsidP="004765C4">
      <w:r>
        <w:t>&lt;conclude&gt;</w:t>
      </w:r>
    </w:p>
    <w:p w14:paraId="1360C507" w14:textId="77777777" w:rsidR="00965D17" w:rsidRDefault="00B741BE" w:rsidP="00965D17">
      <w:pPr>
        <w:pStyle w:val="ac"/>
      </w:pPr>
      <w:r>
        <w:t>Yours sincerely,</w:t>
      </w:r>
    </w:p>
    <w:sdt>
      <w:sdtPr>
        <w:alias w:val="你的姓名："/>
        <w:tag w:val="你的姓名："/>
        <w:id w:val="-80522426"/>
        <w:placeholder>
          <w:docPart w:val="5087CEC57402442A8AA64EC8E0A556D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 w:multiLine="1"/>
      </w:sdtPr>
      <w:sdtEndPr/>
      <w:sdtContent>
        <w:p w14:paraId="02735406" w14:textId="6EC9F65F" w:rsidR="00302A2C" w:rsidRPr="00302A2C" w:rsidRDefault="000E7A08" w:rsidP="00302A2C">
          <w:pPr>
            <w:pStyle w:val="ad"/>
          </w:pPr>
          <w:r>
            <w:t>Owen</w:t>
          </w:r>
          <w:r w:rsidR="00B741BE">
            <w:t xml:space="preserve"> </w:t>
          </w:r>
          <w:proofErr w:type="spellStart"/>
          <w:r w:rsidR="00B741BE">
            <w:t>Qiao</w:t>
          </w:r>
          <w:proofErr w:type="spellEnd"/>
        </w:p>
      </w:sdtContent>
    </w:sdt>
    <w:sectPr w:rsidR="00302A2C" w:rsidRPr="00302A2C" w:rsidSect="00673C35">
      <w:footerReference w:type="default" r:id="rId8"/>
      <w:pgSz w:w="11907" w:h="16839" w:code="9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7E0DF" w14:textId="77777777" w:rsidR="00926062" w:rsidRDefault="00926062">
      <w:pPr>
        <w:spacing w:after="0"/>
      </w:pPr>
      <w:r>
        <w:separator/>
      </w:r>
    </w:p>
  </w:endnote>
  <w:endnote w:type="continuationSeparator" w:id="0">
    <w:p w14:paraId="45F910EC" w14:textId="77777777" w:rsidR="00926062" w:rsidRDefault="009260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7C27B" w14:textId="77777777" w:rsidR="00050C8B" w:rsidRDefault="000D5AB1">
    <w:pPr>
      <w:pStyle w:val="a9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F7560F">
      <w:rPr>
        <w:noProof/>
        <w:lang w:val="zh-CN" w:bidi="zh-CN"/>
      </w:rPr>
      <w:t>1</w:t>
    </w:r>
    <w:r>
      <w:rPr>
        <w:noProof/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DB2ED" w14:textId="77777777" w:rsidR="00926062" w:rsidRDefault="00926062">
      <w:pPr>
        <w:spacing w:after="0"/>
      </w:pPr>
      <w:r>
        <w:separator/>
      </w:r>
    </w:p>
  </w:footnote>
  <w:footnote w:type="continuationSeparator" w:id="0">
    <w:p w14:paraId="7F7BEB31" w14:textId="77777777" w:rsidR="00926062" w:rsidRDefault="0092606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Y0MjU0MDMwN7U0MDdW0lEKTi0uzszPAykwNKwFAJTlKgAtAAAA"/>
  </w:docVars>
  <w:rsids>
    <w:rsidRoot w:val="00B741BE"/>
    <w:rsid w:val="00020DBD"/>
    <w:rsid w:val="000B74B0"/>
    <w:rsid w:val="000C663D"/>
    <w:rsid w:val="000D5AB1"/>
    <w:rsid w:val="000E7A08"/>
    <w:rsid w:val="000F4CF5"/>
    <w:rsid w:val="001C6399"/>
    <w:rsid w:val="002045EB"/>
    <w:rsid w:val="00293B83"/>
    <w:rsid w:val="00294B63"/>
    <w:rsid w:val="002B0B86"/>
    <w:rsid w:val="002C1629"/>
    <w:rsid w:val="002C3393"/>
    <w:rsid w:val="00302A2C"/>
    <w:rsid w:val="00336336"/>
    <w:rsid w:val="00352330"/>
    <w:rsid w:val="00381669"/>
    <w:rsid w:val="003C7FA9"/>
    <w:rsid w:val="00414AB3"/>
    <w:rsid w:val="0045301E"/>
    <w:rsid w:val="00476579"/>
    <w:rsid w:val="004765C4"/>
    <w:rsid w:val="00476815"/>
    <w:rsid w:val="0052105A"/>
    <w:rsid w:val="005540FD"/>
    <w:rsid w:val="00554F84"/>
    <w:rsid w:val="0057254A"/>
    <w:rsid w:val="005865CB"/>
    <w:rsid w:val="00617545"/>
    <w:rsid w:val="006724F3"/>
    <w:rsid w:val="00673C35"/>
    <w:rsid w:val="006A3CE7"/>
    <w:rsid w:val="007169E0"/>
    <w:rsid w:val="0076387D"/>
    <w:rsid w:val="00810B02"/>
    <w:rsid w:val="008E7600"/>
    <w:rsid w:val="008F15C5"/>
    <w:rsid w:val="00911B1D"/>
    <w:rsid w:val="00926062"/>
    <w:rsid w:val="00935284"/>
    <w:rsid w:val="009445CD"/>
    <w:rsid w:val="00965D17"/>
    <w:rsid w:val="00971AF5"/>
    <w:rsid w:val="009F0FF6"/>
    <w:rsid w:val="009F227F"/>
    <w:rsid w:val="00A14E5B"/>
    <w:rsid w:val="00A27383"/>
    <w:rsid w:val="00A736B0"/>
    <w:rsid w:val="00AE163B"/>
    <w:rsid w:val="00B40956"/>
    <w:rsid w:val="00B46979"/>
    <w:rsid w:val="00B741BE"/>
    <w:rsid w:val="00B80FAC"/>
    <w:rsid w:val="00B833AC"/>
    <w:rsid w:val="00B92E5B"/>
    <w:rsid w:val="00C04EA4"/>
    <w:rsid w:val="00C20BE3"/>
    <w:rsid w:val="00C54305"/>
    <w:rsid w:val="00C83E3C"/>
    <w:rsid w:val="00CA074D"/>
    <w:rsid w:val="00CB02E6"/>
    <w:rsid w:val="00CD50E2"/>
    <w:rsid w:val="00D02A74"/>
    <w:rsid w:val="00D45E8C"/>
    <w:rsid w:val="00D73BF3"/>
    <w:rsid w:val="00D905F1"/>
    <w:rsid w:val="00DE004D"/>
    <w:rsid w:val="00DF56DD"/>
    <w:rsid w:val="00E876D5"/>
    <w:rsid w:val="00EB5764"/>
    <w:rsid w:val="00F065E7"/>
    <w:rsid w:val="00F30E84"/>
    <w:rsid w:val="00F7560F"/>
    <w:rsid w:val="00FE252D"/>
    <w:rsid w:val="00FF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14440"/>
  <w15:chartTrackingRefBased/>
  <w15:docId w15:val="{3E488515-B34C-475E-9196-CD1189D4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27383"/>
  </w:style>
  <w:style w:type="paragraph" w:styleId="1">
    <w:name w:val="heading 1"/>
    <w:basedOn w:val="a"/>
    <w:link w:val="10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4">
    <w:name w:val="标题 字符"/>
    <w:basedOn w:val="a0"/>
    <w:link w:val="a3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a5">
    <w:name w:val="Date"/>
    <w:basedOn w:val="a"/>
    <w:next w:val="a6"/>
    <w:link w:val="a7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a7">
    <w:name w:val="日期 字符"/>
    <w:basedOn w:val="a0"/>
    <w:link w:val="a5"/>
    <w:uiPriority w:val="2"/>
    <w:rsid w:val="00673C35"/>
    <w:rPr>
      <w:b/>
      <w:bCs/>
      <w:color w:val="0D0D0D" w:themeColor="text1" w:themeTint="F2"/>
    </w:rPr>
  </w:style>
  <w:style w:type="paragraph" w:customStyle="1" w:styleId="a6">
    <w:name w:val="地址"/>
    <w:basedOn w:val="a"/>
    <w:next w:val="a8"/>
    <w:uiPriority w:val="3"/>
    <w:qFormat/>
    <w:rsid w:val="00965D17"/>
    <w:pPr>
      <w:spacing w:line="336" w:lineRule="auto"/>
      <w:contextualSpacing/>
    </w:pPr>
  </w:style>
  <w:style w:type="paragraph" w:styleId="a9">
    <w:name w:val="footer"/>
    <w:basedOn w:val="a"/>
    <w:link w:val="aa"/>
    <w:uiPriority w:val="99"/>
    <w:unhideWhenUsed/>
    <w:rsid w:val="000D5AB1"/>
    <w:pPr>
      <w:spacing w:after="0"/>
      <w:jc w:val="right"/>
    </w:pPr>
    <w:rPr>
      <w:color w:val="2A7B88" w:themeColor="accent1" w:themeShade="BF"/>
    </w:rPr>
  </w:style>
  <w:style w:type="character" w:customStyle="1" w:styleId="aa">
    <w:name w:val="页脚 字符"/>
    <w:basedOn w:val="a0"/>
    <w:link w:val="a9"/>
    <w:uiPriority w:val="99"/>
    <w:rsid w:val="000D5AB1"/>
    <w:rPr>
      <w:rFonts w:eastAsiaTheme="minorEastAsia"/>
      <w:color w:val="2A7B88" w:themeColor="accent1" w:themeShade="BF"/>
    </w:rPr>
  </w:style>
  <w:style w:type="paragraph" w:styleId="a8">
    <w:name w:val="Salutation"/>
    <w:basedOn w:val="a"/>
    <w:next w:val="a"/>
    <w:link w:val="ab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ab">
    <w:name w:val="称呼 字符"/>
    <w:basedOn w:val="a0"/>
    <w:link w:val="a8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ac">
    <w:name w:val="Closing"/>
    <w:basedOn w:val="a"/>
    <w:next w:val="ad"/>
    <w:link w:val="ae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ae">
    <w:name w:val="结束语 字符"/>
    <w:basedOn w:val="a0"/>
    <w:link w:val="ac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ad">
    <w:name w:val="Signature"/>
    <w:basedOn w:val="a"/>
    <w:next w:val="a"/>
    <w:link w:val="af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af">
    <w:name w:val="签名 字符"/>
    <w:basedOn w:val="a0"/>
    <w:link w:val="ad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0D5AB1"/>
    <w:pPr>
      <w:spacing w:after="0"/>
    </w:pPr>
  </w:style>
  <w:style w:type="character" w:customStyle="1" w:styleId="af1">
    <w:name w:val="页眉 字符"/>
    <w:basedOn w:val="a0"/>
    <w:link w:val="af0"/>
    <w:uiPriority w:val="99"/>
    <w:rsid w:val="000D5AB1"/>
    <w:rPr>
      <w:rFonts w:eastAsiaTheme="minorEastAsia"/>
    </w:rPr>
  </w:style>
  <w:style w:type="character" w:customStyle="1" w:styleId="10">
    <w:name w:val="标题 1 字符"/>
    <w:basedOn w:val="a0"/>
    <w:link w:val="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af2">
    <w:name w:val="Subtitle"/>
    <w:basedOn w:val="a"/>
    <w:link w:val="af3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styleId="af4">
    <w:name w:val="Placeholder Text"/>
    <w:basedOn w:val="a0"/>
    <w:uiPriority w:val="99"/>
    <w:semiHidden/>
    <w:rsid w:val="00DF56DD"/>
    <w:rPr>
      <w:color w:val="3A3836" w:themeColor="background2" w:themeShade="40"/>
    </w:rPr>
  </w:style>
  <w:style w:type="character" w:customStyle="1" w:styleId="af3">
    <w:name w:val="副标题 字符"/>
    <w:basedOn w:val="a0"/>
    <w:link w:val="af2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af5">
    <w:name w:val="Intense Quote"/>
    <w:basedOn w:val="a"/>
    <w:next w:val="a"/>
    <w:link w:val="af6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6">
    <w:name w:val="明显引用 字符"/>
    <w:basedOn w:val="a0"/>
    <w:link w:val="af5"/>
    <w:uiPriority w:val="30"/>
    <w:semiHidden/>
    <w:rsid w:val="00DF56DD"/>
    <w:rPr>
      <w:i/>
      <w:iCs/>
      <w:color w:val="2A7B88" w:themeColor="accent1" w:themeShade="BF"/>
    </w:rPr>
  </w:style>
  <w:style w:type="character" w:styleId="af7">
    <w:name w:val="Intense Emphasis"/>
    <w:basedOn w:val="a0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af8">
    <w:name w:val="Intense Reference"/>
    <w:basedOn w:val="a0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af9">
    <w:name w:val="Block Text"/>
    <w:basedOn w:val="a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character" w:styleId="afa">
    <w:name w:val="Hyperlink"/>
    <w:basedOn w:val="a0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3">
    <w:name w:val="Body Text Indent 3"/>
    <w:basedOn w:val="a"/>
    <w:link w:val="30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30">
    <w:name w:val="正文文本缩进 3 字符"/>
    <w:basedOn w:val="a0"/>
    <w:link w:val="3"/>
    <w:uiPriority w:val="99"/>
    <w:semiHidden/>
    <w:rsid w:val="00DF56DD"/>
    <w:rPr>
      <w:szCs w:val="16"/>
    </w:rPr>
  </w:style>
  <w:style w:type="paragraph" w:styleId="31">
    <w:name w:val="Body Text 3"/>
    <w:basedOn w:val="a"/>
    <w:link w:val="32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DF56DD"/>
    <w:rPr>
      <w:szCs w:val="16"/>
    </w:rPr>
  </w:style>
  <w:style w:type="character" w:styleId="afb">
    <w:name w:val="annotation reference"/>
    <w:basedOn w:val="a0"/>
    <w:uiPriority w:val="99"/>
    <w:semiHidden/>
    <w:unhideWhenUsed/>
    <w:rsid w:val="00A736B0"/>
    <w:rPr>
      <w:sz w:val="22"/>
      <w:szCs w:val="16"/>
    </w:rPr>
  </w:style>
  <w:style w:type="paragraph" w:styleId="afc">
    <w:name w:val="Document Map"/>
    <w:basedOn w:val="a"/>
    <w:link w:val="afd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afd">
    <w:name w:val="文档结构图 字符"/>
    <w:basedOn w:val="a0"/>
    <w:link w:val="afc"/>
    <w:uiPriority w:val="99"/>
    <w:semiHidden/>
    <w:rsid w:val="00DF56DD"/>
    <w:rPr>
      <w:rFonts w:ascii="Segoe UI" w:hAnsi="Segoe UI" w:cs="Segoe UI"/>
      <w:szCs w:val="16"/>
    </w:rPr>
  </w:style>
  <w:style w:type="character" w:styleId="afe">
    <w:name w:val="FollowedHyperlink"/>
    <w:basedOn w:val="a0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80">
    <w:name w:val="标题 8 字符"/>
    <w:basedOn w:val="a0"/>
    <w:link w:val="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f">
    <w:name w:val="caption"/>
    <w:basedOn w:val="a"/>
    <w:next w:val="a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aff0">
    <w:name w:val="Balloon Text"/>
    <w:basedOn w:val="a"/>
    <w:link w:val="aff1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aff1">
    <w:name w:val="批注框文本 字符"/>
    <w:basedOn w:val="a0"/>
    <w:link w:val="aff0"/>
    <w:uiPriority w:val="99"/>
    <w:semiHidden/>
    <w:rsid w:val="00A736B0"/>
    <w:rPr>
      <w:rFonts w:ascii="Segoe UI" w:hAnsi="Segoe UI" w:cs="Segoe UI"/>
      <w:szCs w:val="18"/>
    </w:rPr>
  </w:style>
  <w:style w:type="paragraph" w:styleId="aff2">
    <w:name w:val="annotation text"/>
    <w:basedOn w:val="a"/>
    <w:link w:val="aff3"/>
    <w:uiPriority w:val="99"/>
    <w:semiHidden/>
    <w:unhideWhenUsed/>
    <w:rsid w:val="00A736B0"/>
    <w:rPr>
      <w:szCs w:val="20"/>
    </w:rPr>
  </w:style>
  <w:style w:type="character" w:customStyle="1" w:styleId="aff3">
    <w:name w:val="批注文字 字符"/>
    <w:basedOn w:val="a0"/>
    <w:link w:val="aff2"/>
    <w:uiPriority w:val="99"/>
    <w:semiHidden/>
    <w:rsid w:val="00A736B0"/>
    <w:rPr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A736B0"/>
    <w:rPr>
      <w:b/>
      <w:bCs/>
    </w:rPr>
  </w:style>
  <w:style w:type="character" w:customStyle="1" w:styleId="aff5">
    <w:name w:val="批注主题 字符"/>
    <w:basedOn w:val="aff3"/>
    <w:link w:val="aff4"/>
    <w:uiPriority w:val="99"/>
    <w:semiHidden/>
    <w:rsid w:val="00A736B0"/>
    <w:rPr>
      <w:b/>
      <w:bCs/>
      <w:szCs w:val="20"/>
    </w:rPr>
  </w:style>
  <w:style w:type="paragraph" w:styleId="aff6">
    <w:name w:val="endnote text"/>
    <w:basedOn w:val="a"/>
    <w:link w:val="aff7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aff7">
    <w:name w:val="尾注文本 字符"/>
    <w:basedOn w:val="a0"/>
    <w:link w:val="aff6"/>
    <w:uiPriority w:val="99"/>
    <w:semiHidden/>
    <w:rsid w:val="00A736B0"/>
    <w:rPr>
      <w:szCs w:val="20"/>
    </w:rPr>
  </w:style>
  <w:style w:type="paragraph" w:styleId="aff8">
    <w:name w:val="envelope return"/>
    <w:basedOn w:val="a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9">
    <w:name w:val="footnote text"/>
    <w:basedOn w:val="a"/>
    <w:link w:val="affa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affa">
    <w:name w:val="脚注文本 字符"/>
    <w:basedOn w:val="a0"/>
    <w:link w:val="aff9"/>
    <w:uiPriority w:val="99"/>
    <w:semiHidden/>
    <w:rsid w:val="00A736B0"/>
    <w:rPr>
      <w:szCs w:val="20"/>
    </w:rPr>
  </w:style>
  <w:style w:type="character" w:styleId="HTML">
    <w:name w:val="HTML Code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A736B0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affb">
    <w:name w:val="macro"/>
    <w:link w:val="affc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c">
    <w:name w:val="宏文本 字符"/>
    <w:basedOn w:val="a0"/>
    <w:link w:val="affb"/>
    <w:uiPriority w:val="99"/>
    <w:semiHidden/>
    <w:rsid w:val="00A736B0"/>
    <w:rPr>
      <w:rFonts w:ascii="Consolas" w:hAnsi="Consolas"/>
      <w:szCs w:val="20"/>
    </w:rPr>
  </w:style>
  <w:style w:type="paragraph" w:styleId="affd">
    <w:name w:val="Plain Text"/>
    <w:basedOn w:val="a"/>
    <w:link w:val="affe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affe">
    <w:name w:val="纯文本 字符"/>
    <w:basedOn w:val="a0"/>
    <w:link w:val="affd"/>
    <w:uiPriority w:val="99"/>
    <w:semiHidden/>
    <w:rsid w:val="00A736B0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n\AppData\Roaming\Microsoft\Templates\&#27714;&#32844;&#20449;&#65288;&#34013;&#33394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5D14774C36F4D7E9668CFEB96AF9D0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0B6B47-73E6-40DA-863E-33FDF099B2C6}"/>
      </w:docPartPr>
      <w:docPartBody>
        <w:p w:rsidR="00012A36" w:rsidRDefault="00246290">
          <w:pPr>
            <w:pStyle w:val="85D14774C36F4D7E9668CFEB96AF9D02"/>
          </w:pPr>
          <w:r>
            <w:rPr>
              <w:lang w:val="zh-CN" w:bidi="zh-CN"/>
            </w:rPr>
            <w:t>收件人姓名</w:t>
          </w:r>
        </w:p>
      </w:docPartBody>
    </w:docPart>
    <w:docPart>
      <w:docPartPr>
        <w:name w:val="5087CEC57402442A8AA64EC8E0A556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A6555B2-60D9-4257-8232-AE3DD02F8C24}"/>
      </w:docPartPr>
      <w:docPartBody>
        <w:p w:rsidR="00012A36" w:rsidRDefault="00246290">
          <w:pPr>
            <w:pStyle w:val="5087CEC57402442A8AA64EC8E0A556D8"/>
          </w:pPr>
          <w:r>
            <w:rPr>
              <w:lang w:val="zh-CN" w:bidi="zh-CN"/>
            </w:rPr>
            <w:t>你的姓名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90"/>
    <w:rsid w:val="00012A36"/>
    <w:rsid w:val="000A67CB"/>
    <w:rsid w:val="00246290"/>
    <w:rsid w:val="00385BEC"/>
    <w:rsid w:val="00471429"/>
    <w:rsid w:val="00597EEF"/>
    <w:rsid w:val="00735B1E"/>
    <w:rsid w:val="00942808"/>
    <w:rsid w:val="00A71685"/>
    <w:rsid w:val="00BF2733"/>
    <w:rsid w:val="00C73428"/>
    <w:rsid w:val="00E2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E2C44430C1479787CD0FDBAE14FA1A">
    <w:name w:val="30E2C44430C1479787CD0FDBAE14FA1A"/>
    <w:pPr>
      <w:widowControl w:val="0"/>
      <w:jc w:val="both"/>
    </w:pPr>
  </w:style>
  <w:style w:type="paragraph" w:customStyle="1" w:styleId="E5F06BABD9F0495688025C8FFE556975">
    <w:name w:val="E5F06BABD9F0495688025C8FFE556975"/>
    <w:pPr>
      <w:widowControl w:val="0"/>
      <w:jc w:val="both"/>
    </w:pPr>
  </w:style>
  <w:style w:type="paragraph" w:customStyle="1" w:styleId="27655ABE515044C59F627BCB04D58FDE">
    <w:name w:val="27655ABE515044C59F627BCB04D58FDE"/>
    <w:pPr>
      <w:widowControl w:val="0"/>
      <w:jc w:val="both"/>
    </w:pPr>
  </w:style>
  <w:style w:type="paragraph" w:customStyle="1" w:styleId="887F0D48631E44CE8D5DBC1E2B8EFECB">
    <w:name w:val="887F0D48631E44CE8D5DBC1E2B8EFECB"/>
    <w:pPr>
      <w:widowControl w:val="0"/>
      <w:jc w:val="both"/>
    </w:pPr>
  </w:style>
  <w:style w:type="paragraph" w:customStyle="1" w:styleId="4E9FCE4B490843E4B49165F904B724DE">
    <w:name w:val="4E9FCE4B490843E4B49165F904B724DE"/>
    <w:pPr>
      <w:widowControl w:val="0"/>
      <w:jc w:val="both"/>
    </w:pPr>
  </w:style>
  <w:style w:type="paragraph" w:customStyle="1" w:styleId="7078F35864F54F598CEB0839C03548FA">
    <w:name w:val="7078F35864F54F598CEB0839C03548FA"/>
    <w:pPr>
      <w:widowControl w:val="0"/>
      <w:jc w:val="both"/>
    </w:pPr>
  </w:style>
  <w:style w:type="paragraph" w:customStyle="1" w:styleId="AD1D2CA9AE8E4E969B1F117E2CFA34B8">
    <w:name w:val="AD1D2CA9AE8E4E969B1F117E2CFA34B8"/>
    <w:pPr>
      <w:widowControl w:val="0"/>
      <w:jc w:val="both"/>
    </w:pPr>
  </w:style>
  <w:style w:type="paragraph" w:customStyle="1" w:styleId="487CF6DEE88F435C8619BFF451B22A9F">
    <w:name w:val="487CF6DEE88F435C8619BFF451B22A9F"/>
    <w:pPr>
      <w:widowControl w:val="0"/>
      <w:jc w:val="both"/>
    </w:pPr>
  </w:style>
  <w:style w:type="paragraph" w:customStyle="1" w:styleId="2BE6BC2DB29B4D31A090E1C927C33737">
    <w:name w:val="2BE6BC2DB29B4D31A090E1C927C33737"/>
    <w:pPr>
      <w:widowControl w:val="0"/>
      <w:jc w:val="both"/>
    </w:pPr>
  </w:style>
  <w:style w:type="paragraph" w:customStyle="1" w:styleId="85D14774C36F4D7E9668CFEB96AF9D02">
    <w:name w:val="85D14774C36F4D7E9668CFEB96AF9D02"/>
    <w:pPr>
      <w:widowControl w:val="0"/>
      <w:jc w:val="both"/>
    </w:pPr>
  </w:style>
  <w:style w:type="paragraph" w:customStyle="1" w:styleId="2CF33237D9D7493F82E6EFFDE656E998">
    <w:name w:val="2CF33237D9D7493F82E6EFFDE656E998"/>
    <w:pPr>
      <w:widowControl w:val="0"/>
      <w:jc w:val="both"/>
    </w:pPr>
  </w:style>
  <w:style w:type="paragraph" w:customStyle="1" w:styleId="105EA397CCA141008D81DFBFC5C7D86D">
    <w:name w:val="105EA397CCA141008D81DFBFC5C7D86D"/>
    <w:pPr>
      <w:widowControl w:val="0"/>
      <w:jc w:val="both"/>
    </w:pPr>
  </w:style>
  <w:style w:type="paragraph" w:customStyle="1" w:styleId="5087CEC57402442A8AA64EC8E0A556D8">
    <w:name w:val="5087CEC57402442A8AA64EC8E0A556D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Re: FAST Rotation Program – Field Applications Engineer Track
Greetings Hiring Manager of Texas Instruments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求职信（蓝色）.dotx</Template>
  <TotalTime>17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Owen Qiao</dc:creator>
  <cp:keywords/>
  <dc:description/>
  <cp:lastModifiedBy>乔 Owen</cp:lastModifiedBy>
  <cp:revision>3</cp:revision>
  <cp:lastPrinted>2019-02-18T22:13:00Z</cp:lastPrinted>
  <dcterms:created xsi:type="dcterms:W3CDTF">2019-10-15T19:39:00Z</dcterms:created>
  <dcterms:modified xsi:type="dcterms:W3CDTF">2019-10-15T19:56:00Z</dcterms:modified>
</cp:coreProperties>
</file>