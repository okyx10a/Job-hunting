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7777777" w:rsidR="00816216" w:rsidRDefault="00A05338" w:rsidP="00141A4C">
      <w:pPr>
        <w:pStyle w:val="a5"/>
      </w:pPr>
      <w:r>
        <w:t>Kuanghua Qiao</w:t>
      </w:r>
    </w:p>
    <w:p w14:paraId="5CFD114D" w14:textId="77777777" w:rsidR="00A05338" w:rsidRPr="00A05338" w:rsidRDefault="00A05338" w:rsidP="00141A4C">
      <w:pPr>
        <w:rPr>
          <w:rFonts w:eastAsia="黑体"/>
        </w:rPr>
      </w:pPr>
      <w:r>
        <w:t>Mississauga, ON, L5R 3P5</w:t>
      </w:r>
      <w:r w:rsidR="00141A4C" w:rsidRPr="00A05338">
        <w:rPr>
          <w:lang w:bidi="zh-CN"/>
        </w:rPr>
        <w:t xml:space="preserve"> | </w:t>
      </w:r>
      <w:r>
        <w:t>647-220-5668</w:t>
      </w:r>
      <w:r w:rsidR="00141A4C" w:rsidRPr="00A05338">
        <w:rPr>
          <w:lang w:bidi="zh-CN"/>
        </w:rPr>
        <w:t xml:space="preserve"> | </w:t>
      </w:r>
      <w:r>
        <w:t>qiaokuanghua@gmail.com</w:t>
      </w:r>
    </w:p>
    <w:p w14:paraId="738DB201" w14:textId="77777777" w:rsidR="006270A9" w:rsidRDefault="00A05338" w:rsidP="00FA656C">
      <w:pPr>
        <w:pStyle w:val="10"/>
      </w:pPr>
      <w:r>
        <w:t>Objective</w:t>
      </w:r>
    </w:p>
    <w:p w14:paraId="1DF2B3F2" w14:textId="4BE94DD0" w:rsidR="006270A9" w:rsidRDefault="00A05338">
      <w:r w:rsidRPr="00591622">
        <w:rPr>
          <w:rFonts w:eastAsia="Arial"/>
          <w:sz w:val="24"/>
          <w:szCs w:val="24"/>
        </w:rPr>
        <w:t xml:space="preserve">I am an electrical engineering student who’s passionate about the </w:t>
      </w:r>
      <w:r w:rsidR="007162D8">
        <w:rPr>
          <w:rFonts w:eastAsia="Arial"/>
          <w:sz w:val="24"/>
          <w:szCs w:val="24"/>
        </w:rPr>
        <w:t xml:space="preserve">electronics </w:t>
      </w:r>
      <w:r w:rsidRPr="00591622">
        <w:rPr>
          <w:rFonts w:eastAsia="Arial"/>
          <w:sz w:val="24"/>
          <w:szCs w:val="24"/>
        </w:rPr>
        <w:t xml:space="preserve">industry. Currently, I am looking for </w:t>
      </w:r>
      <w:r w:rsidR="003A220E">
        <w:rPr>
          <w:rFonts w:eastAsia="Arial"/>
          <w:sz w:val="24"/>
          <w:szCs w:val="24"/>
        </w:rPr>
        <w:t xml:space="preserve">an </w:t>
      </w:r>
      <w:r w:rsidRPr="003A220E">
        <w:rPr>
          <w:rFonts w:eastAsia="Arial"/>
          <w:noProof/>
          <w:sz w:val="24"/>
          <w:szCs w:val="24"/>
        </w:rPr>
        <w:t>entry</w:t>
      </w:r>
      <w:r w:rsidRPr="00591622">
        <w:rPr>
          <w:rFonts w:eastAsia="Arial"/>
          <w:sz w:val="24"/>
          <w:szCs w:val="24"/>
        </w:rPr>
        <w:t xml:space="preserve"> level job to apply my skills and expertise.</w:t>
      </w:r>
    </w:p>
    <w:p w14:paraId="02EE0DD4" w14:textId="77777777" w:rsidR="006270A9" w:rsidRDefault="00A05338">
      <w:pPr>
        <w:pStyle w:val="10"/>
      </w:pPr>
      <w:r>
        <w:t>Education</w:t>
      </w:r>
    </w:p>
    <w:p w14:paraId="0195395D" w14:textId="67BF1FF7" w:rsidR="006270A9" w:rsidRDefault="00A05338">
      <w:pPr>
        <w:pStyle w:val="2"/>
      </w:pPr>
      <w:r w:rsidRPr="00A05338">
        <w:rPr>
          <w:color w:val="auto"/>
          <w:szCs w:val="24"/>
          <w:lang w:eastAsia="en-US"/>
        </w:rPr>
        <w:t>B.Eng. Spec. Hons. Electrical Engineering</w:t>
      </w:r>
      <w:r w:rsidR="009D5933" w:rsidRPr="00A05338">
        <w:rPr>
          <w:lang w:bidi="zh-CN"/>
        </w:rPr>
        <w:t xml:space="preserve"> |</w:t>
      </w:r>
      <w:r w:rsidR="00D932F4">
        <w:rPr>
          <w:lang w:bidi="zh-CN"/>
        </w:rPr>
        <w:t xml:space="preserve"> </w:t>
      </w:r>
      <w:r w:rsidR="00D932F4">
        <w:rPr>
          <w:noProof/>
        </w:rPr>
        <w:t xml:space="preserve">Feb </w:t>
      </w:r>
      <w:r w:rsidR="00D751A9">
        <w:rPr>
          <w:noProof/>
        </w:rPr>
        <w:t>201</w:t>
      </w:r>
      <w:r w:rsidR="00D932F4">
        <w:rPr>
          <w:noProof/>
        </w:rPr>
        <w:t>9</w:t>
      </w:r>
      <w:r w:rsidR="009D5933" w:rsidRPr="00A05338">
        <w:rPr>
          <w:lang w:bidi="zh-CN"/>
        </w:rPr>
        <w:t xml:space="preserve"> | </w:t>
      </w:r>
      <w:r>
        <w:t>York University</w:t>
      </w:r>
    </w:p>
    <w:p w14:paraId="54C652DE" w14:textId="77777777" w:rsidR="00A05338" w:rsidRPr="00FA656C" w:rsidRDefault="00A05338" w:rsidP="00FA656C">
      <w:pPr>
        <w:pStyle w:val="a"/>
      </w:pPr>
      <w:r w:rsidRPr="00FA656C">
        <w:t>The Gordon and Agnes (</w:t>
      </w:r>
      <w:proofErr w:type="spellStart"/>
      <w:r w:rsidRPr="00FA656C">
        <w:t>Twambley</w:t>
      </w:r>
      <w:proofErr w:type="spellEnd"/>
      <w:r w:rsidRPr="00FA656C">
        <w:t xml:space="preserve">) Brash Award in </w:t>
      </w:r>
      <w:proofErr w:type="spellStart"/>
      <w:r w:rsidRPr="00FA656C">
        <w:t>Eng</w:t>
      </w:r>
      <w:proofErr w:type="spellEnd"/>
      <w:r w:rsidRPr="00FA656C">
        <w:t xml:space="preserve"> York                                         Aug 2014</w:t>
      </w:r>
    </w:p>
    <w:p w14:paraId="5765F452" w14:textId="77777777" w:rsidR="006270A9" w:rsidRPr="00FA656C" w:rsidRDefault="00A05338" w:rsidP="00FA656C">
      <w:pPr>
        <w:pStyle w:val="a"/>
      </w:pPr>
      <w:r w:rsidRPr="00FA656C">
        <w:t>University Continuing Student Scholarship                                                        Nov 2015, Nov 2014</w:t>
      </w:r>
    </w:p>
    <w:p w14:paraId="7D5AC72D" w14:textId="77777777" w:rsidR="006270A9" w:rsidRDefault="00FA656C" w:rsidP="00FA656C">
      <w:pPr>
        <w:pStyle w:val="10"/>
      </w:pPr>
      <w:r>
        <w:rPr>
          <w:spacing w:val="-9"/>
        </w:rPr>
        <w:t>S</w:t>
      </w:r>
      <w:r w:rsidRPr="00011415">
        <w:rPr>
          <w:spacing w:val="-9"/>
        </w:rPr>
        <w:t>kills</w:t>
      </w:r>
      <w:r w:rsidRPr="00011415">
        <w:rPr>
          <w:spacing w:val="23"/>
          <w:w w:val="99"/>
        </w:rPr>
        <w:t xml:space="preserve"> </w:t>
      </w:r>
      <w:r w:rsidRPr="00011415">
        <w:rPr>
          <w:spacing w:val="-9"/>
        </w:rPr>
        <w:t>and</w:t>
      </w:r>
      <w:r w:rsidRPr="00011415">
        <w:rPr>
          <w:spacing w:val="-22"/>
        </w:rPr>
        <w:t xml:space="preserve"> </w:t>
      </w:r>
      <w:r w:rsidRPr="00011415">
        <w:t>qualifications</w:t>
      </w:r>
    </w:p>
    <w:p w14:paraId="1E97FDF0" w14:textId="77777777" w:rsidR="00FA656C" w:rsidRDefault="00FA656C" w:rsidP="00FA656C">
      <w:pPr>
        <w:pStyle w:val="a"/>
        <w:rPr>
          <w:rFonts w:eastAsia="Arial"/>
          <w:sz w:val="24"/>
          <w:szCs w:val="24"/>
        </w:rPr>
      </w:pPr>
      <w:r w:rsidRPr="00FD3C7E">
        <w:rPr>
          <w:shd w:val="clear" w:color="auto" w:fill="FFFFFF"/>
        </w:rPr>
        <w:t>Java</w:t>
      </w:r>
      <w:r>
        <w:rPr>
          <w:shd w:val="clear" w:color="auto" w:fill="FFFFFF"/>
        </w:rPr>
        <w:t xml:space="preserve">, </w:t>
      </w:r>
      <w:r w:rsidRPr="00FD3C7E"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,</w:t>
      </w:r>
      <w:r w:rsidRPr="00FD3C7E">
        <w:rPr>
          <w:shd w:val="clear" w:color="auto" w:fill="FFFFFF"/>
        </w:rPr>
        <w:t xml:space="preserve"> C#, </w:t>
      </w:r>
      <w:r>
        <w:rPr>
          <w:shd w:val="clear" w:color="auto" w:fill="FFFFFF"/>
        </w:rPr>
        <w:t xml:space="preserve">and </w:t>
      </w:r>
      <w:r>
        <w:rPr>
          <w:rFonts w:eastAsia="Arial"/>
          <w:sz w:val="24"/>
          <w:szCs w:val="24"/>
        </w:rPr>
        <w:t>.NET Core</w:t>
      </w:r>
    </w:p>
    <w:p w14:paraId="47F5ABF1" w14:textId="77777777" w:rsidR="00FA656C" w:rsidRPr="00CD33B9" w:rsidRDefault="00FA656C" w:rsidP="00FA656C">
      <w:pPr>
        <w:pStyle w:val="a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Entry level data analysis and </w:t>
      </w:r>
      <w:r w:rsidR="000938FC">
        <w:rPr>
          <w:rFonts w:eastAsia="Arial"/>
          <w:sz w:val="24"/>
          <w:szCs w:val="24"/>
        </w:rPr>
        <w:t xml:space="preserve">digital </w:t>
      </w:r>
      <w:r>
        <w:rPr>
          <w:rFonts w:eastAsia="Arial"/>
          <w:sz w:val="24"/>
          <w:szCs w:val="24"/>
        </w:rPr>
        <w:t>signal processing with Python</w:t>
      </w:r>
    </w:p>
    <w:p w14:paraId="329E03ED" w14:textId="77777777" w:rsidR="00FA656C" w:rsidRPr="00DD74DF" w:rsidRDefault="00FA656C" w:rsidP="00FA656C">
      <w:pPr>
        <w:pStyle w:val="a"/>
        <w:rPr>
          <w:sz w:val="24"/>
          <w:szCs w:val="24"/>
        </w:rPr>
      </w:pPr>
      <w:r>
        <w:rPr>
          <w:shd w:val="clear" w:color="auto" w:fill="FFFFFF"/>
        </w:rPr>
        <w:t>Unix/Linux shell scripting and software development</w:t>
      </w:r>
    </w:p>
    <w:p w14:paraId="73096F9D" w14:textId="68F71F3D" w:rsidR="00FA656C" w:rsidRDefault="00FA656C" w:rsidP="00FA656C">
      <w:pPr>
        <w:pStyle w:val="a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nowledge of data structure</w:t>
      </w:r>
    </w:p>
    <w:p w14:paraId="6B766749" w14:textId="7F5C4DED" w:rsidR="00EC33DE" w:rsidRPr="00FD3C7E" w:rsidRDefault="00EC33DE" w:rsidP="00FA656C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O</w:t>
      </w:r>
      <w:r>
        <w:rPr>
          <w:rFonts w:eastAsia="黑体"/>
          <w:sz w:val="24"/>
          <w:szCs w:val="24"/>
        </w:rPr>
        <w:t>perating system and multithreaded programming</w:t>
      </w:r>
    </w:p>
    <w:p w14:paraId="4C0BD60B" w14:textId="77777777" w:rsidR="00FA656C" w:rsidRDefault="00FA656C" w:rsidP="00FA656C">
      <w:pPr>
        <w:pStyle w:val="a"/>
        <w:rPr>
          <w:sz w:val="24"/>
          <w:szCs w:val="24"/>
        </w:rPr>
      </w:pPr>
      <w:r w:rsidRPr="00F45C5F">
        <w:rPr>
          <w:sz w:val="24"/>
          <w:szCs w:val="24"/>
        </w:rPr>
        <w:t>MATLAB, Simulink</w:t>
      </w:r>
    </w:p>
    <w:p w14:paraId="7D1F2F25" w14:textId="77777777" w:rsidR="00BF7415" w:rsidRPr="00BF7415" w:rsidRDefault="00BF7415" w:rsidP="00BF7415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V</w:t>
      </w:r>
      <w:r>
        <w:rPr>
          <w:rFonts w:eastAsia="黑体"/>
          <w:sz w:val="24"/>
          <w:szCs w:val="24"/>
        </w:rPr>
        <w:t>I design with LabView</w:t>
      </w:r>
    </w:p>
    <w:p w14:paraId="3060A5C3" w14:textId="4B7DA9D2" w:rsidR="00BF7415" w:rsidRPr="002F5DE2" w:rsidRDefault="00BF7415" w:rsidP="00BF7415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P</w:t>
      </w:r>
      <w:r>
        <w:rPr>
          <w:rFonts w:eastAsia="黑体"/>
          <w:sz w:val="24"/>
          <w:szCs w:val="24"/>
        </w:rPr>
        <w:t xml:space="preserve">CB </w:t>
      </w:r>
      <w:r w:rsidR="003A220E">
        <w:rPr>
          <w:rFonts w:eastAsia="黑体"/>
          <w:sz w:val="24"/>
          <w:szCs w:val="24"/>
        </w:rPr>
        <w:t>d</w:t>
      </w:r>
      <w:r>
        <w:rPr>
          <w:rFonts w:eastAsia="黑体"/>
          <w:sz w:val="24"/>
          <w:szCs w:val="24"/>
        </w:rPr>
        <w:t>esign with Altium Designer</w:t>
      </w:r>
    </w:p>
    <w:p w14:paraId="7EDDA5CF" w14:textId="0C80F274" w:rsidR="002F5DE2" w:rsidRPr="003A220E" w:rsidRDefault="002F5DE2" w:rsidP="002F5DE2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S</w:t>
      </w:r>
      <w:r>
        <w:rPr>
          <w:rFonts w:eastAsia="黑体"/>
          <w:sz w:val="24"/>
          <w:szCs w:val="24"/>
        </w:rPr>
        <w:t>urface-mount soldering</w:t>
      </w:r>
      <w:r w:rsidR="00AB348D">
        <w:rPr>
          <w:rFonts w:eastAsia="黑体"/>
          <w:sz w:val="24"/>
          <w:szCs w:val="24"/>
        </w:rPr>
        <w:t xml:space="preserve"> </w:t>
      </w:r>
    </w:p>
    <w:p w14:paraId="422B5ABD" w14:textId="749BD737" w:rsidR="003A220E" w:rsidRPr="003A220E" w:rsidRDefault="003A220E" w:rsidP="002F5DE2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E</w:t>
      </w:r>
      <w:r>
        <w:rPr>
          <w:rFonts w:eastAsia="黑体"/>
          <w:sz w:val="24"/>
          <w:szCs w:val="24"/>
        </w:rPr>
        <w:t>mbedded software development with Arduino IDE and Atmel studio</w:t>
      </w:r>
    </w:p>
    <w:p w14:paraId="1660ACA7" w14:textId="56233792" w:rsidR="003A220E" w:rsidRPr="003A220E" w:rsidRDefault="003A220E" w:rsidP="003A220E">
      <w:pPr>
        <w:pStyle w:val="a"/>
        <w:rPr>
          <w:sz w:val="24"/>
          <w:szCs w:val="24"/>
        </w:rPr>
      </w:pPr>
      <w:r w:rsidRPr="00D751A9">
        <w:rPr>
          <w:sz w:val="24"/>
          <w:szCs w:val="24"/>
        </w:rPr>
        <w:t xml:space="preserve">Embedded </w:t>
      </w:r>
      <w:r>
        <w:rPr>
          <w:sz w:val="24"/>
          <w:szCs w:val="24"/>
        </w:rPr>
        <w:t>s</w:t>
      </w:r>
      <w:r w:rsidRPr="00D751A9">
        <w:rPr>
          <w:sz w:val="24"/>
          <w:szCs w:val="24"/>
        </w:rPr>
        <w:t xml:space="preserve">ystems </w:t>
      </w:r>
      <w:r>
        <w:rPr>
          <w:sz w:val="24"/>
          <w:szCs w:val="24"/>
        </w:rPr>
        <w:t xml:space="preserve">wireless communication </w:t>
      </w:r>
    </w:p>
    <w:p w14:paraId="06C4057B" w14:textId="7D51D67E" w:rsidR="00BF7415" w:rsidRPr="000938FC" w:rsidRDefault="00816176" w:rsidP="00BF7415">
      <w:pPr>
        <w:pStyle w:val="a"/>
        <w:rPr>
          <w:sz w:val="24"/>
          <w:szCs w:val="24"/>
        </w:rPr>
      </w:pPr>
      <w:r>
        <w:rPr>
          <w:rFonts w:eastAsia="黑体"/>
          <w:sz w:val="24"/>
          <w:szCs w:val="24"/>
        </w:rPr>
        <w:t>D</w:t>
      </w:r>
      <w:r w:rsidR="00BF7415">
        <w:rPr>
          <w:rFonts w:eastAsia="黑体"/>
          <w:sz w:val="24"/>
          <w:szCs w:val="24"/>
        </w:rPr>
        <w:t xml:space="preserve">igital </w:t>
      </w:r>
      <w:r w:rsidR="002F5DE2">
        <w:rPr>
          <w:rFonts w:eastAsia="黑体"/>
          <w:sz w:val="24"/>
          <w:szCs w:val="24"/>
        </w:rPr>
        <w:t>IC</w:t>
      </w:r>
      <w:r w:rsidR="00BF7415">
        <w:rPr>
          <w:rFonts w:eastAsia="黑体"/>
          <w:sz w:val="24"/>
          <w:szCs w:val="24"/>
        </w:rPr>
        <w:t xml:space="preserve"> design with Cadence</w:t>
      </w:r>
      <w:r w:rsidR="000938FC">
        <w:rPr>
          <w:rFonts w:eastAsia="黑体"/>
          <w:sz w:val="24"/>
          <w:szCs w:val="24"/>
        </w:rPr>
        <w:t xml:space="preserve"> EDA tools</w:t>
      </w:r>
    </w:p>
    <w:p w14:paraId="2912F8C8" w14:textId="77777777" w:rsidR="000938FC" w:rsidRPr="00BF7415" w:rsidRDefault="000938FC" w:rsidP="00BF7415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C</w:t>
      </w:r>
      <w:r>
        <w:rPr>
          <w:rFonts w:eastAsia="黑体"/>
          <w:sz w:val="24"/>
          <w:szCs w:val="24"/>
        </w:rPr>
        <w:t>PU architecture and MIPS assembly language</w:t>
      </w:r>
    </w:p>
    <w:p w14:paraId="43060828" w14:textId="5FADC535" w:rsidR="002F5DE2" w:rsidRDefault="002F5DE2" w:rsidP="00FA656C">
      <w:pPr>
        <w:pStyle w:val="a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N</w:t>
      </w:r>
      <w:r>
        <w:rPr>
          <w:rFonts w:eastAsia="黑体"/>
          <w:sz w:val="24"/>
          <w:szCs w:val="24"/>
        </w:rPr>
        <w:t>X motion and thermal simulations</w:t>
      </w:r>
    </w:p>
    <w:p w14:paraId="1A72C2DE" w14:textId="77777777" w:rsidR="00A87BB3" w:rsidRPr="00A87BB3" w:rsidRDefault="00FA656C" w:rsidP="00A87BB3">
      <w:pPr>
        <w:pStyle w:val="a"/>
        <w:rPr>
          <w:sz w:val="24"/>
          <w:szCs w:val="24"/>
        </w:rPr>
      </w:pPr>
      <w:r w:rsidRPr="00F45C5F">
        <w:rPr>
          <w:sz w:val="24"/>
          <w:szCs w:val="24"/>
        </w:rPr>
        <w:t>Microsoft Word, PowerPoint, Excel</w:t>
      </w:r>
    </w:p>
    <w:p w14:paraId="0B616AD9" w14:textId="77777777" w:rsidR="00FA656C" w:rsidRPr="00F45C5F" w:rsidRDefault="00A87BB3" w:rsidP="00FA656C">
      <w:pPr>
        <w:pStyle w:val="a"/>
        <w:rPr>
          <w:sz w:val="24"/>
          <w:szCs w:val="24"/>
        </w:rPr>
      </w:pPr>
      <w:r>
        <w:rPr>
          <w:noProof/>
          <w:sz w:val="24"/>
          <w:szCs w:val="24"/>
        </w:rPr>
        <w:t xml:space="preserve">Debug, </w:t>
      </w:r>
      <w:r w:rsidR="00FA656C" w:rsidRPr="00A4066C">
        <w:rPr>
          <w:noProof/>
          <w:sz w:val="24"/>
          <w:szCs w:val="24"/>
        </w:rPr>
        <w:t>Problem</w:t>
      </w:r>
      <w:r w:rsidR="00A4066C">
        <w:rPr>
          <w:noProof/>
          <w:sz w:val="24"/>
          <w:szCs w:val="24"/>
        </w:rPr>
        <w:t>-</w:t>
      </w:r>
      <w:r w:rsidR="00FA656C" w:rsidRPr="00A4066C">
        <w:rPr>
          <w:noProof/>
          <w:sz w:val="24"/>
          <w:szCs w:val="24"/>
        </w:rPr>
        <w:t>solving</w:t>
      </w:r>
      <w:r w:rsidR="00FA656C">
        <w:rPr>
          <w:sz w:val="24"/>
          <w:szCs w:val="24"/>
        </w:rPr>
        <w:t xml:space="preserve"> and analytical skills</w:t>
      </w:r>
    </w:p>
    <w:p w14:paraId="349F7001" w14:textId="77777777" w:rsidR="006270A9" w:rsidRPr="00FA656C" w:rsidRDefault="00FA656C" w:rsidP="00FA656C">
      <w:pPr>
        <w:pStyle w:val="10"/>
        <w:rPr>
          <w:rFonts w:eastAsia="黑体"/>
        </w:rPr>
      </w:pPr>
      <w:r>
        <w:t>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>
        <w:rPr>
          <w:lang w:val="zh-CN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70A74F59" w14:textId="77777777" w:rsidR="00FA656C" w:rsidRPr="00F45C5F" w:rsidRDefault="00A4066C" w:rsidP="00FA656C">
      <w:pPr>
        <w:pStyle w:val="a"/>
      </w:pPr>
      <w:r w:rsidRPr="00A4066C">
        <w:rPr>
          <w:noProof/>
        </w:rPr>
        <w:t>Adverti</w:t>
      </w:r>
      <w:r>
        <w:rPr>
          <w:noProof/>
        </w:rPr>
        <w:t>s</w:t>
      </w:r>
      <w:r w:rsidRPr="00A4066C">
        <w:rPr>
          <w:noProof/>
        </w:rPr>
        <w:t>ed</w:t>
      </w:r>
      <w:r>
        <w:t xml:space="preserve"> our tutoring service by c</w:t>
      </w:r>
      <w:r w:rsidR="00FA656C" w:rsidRPr="00F45C5F">
        <w:t>reat</w:t>
      </w:r>
      <w:r>
        <w:t>ing</w:t>
      </w:r>
      <w:r w:rsidR="00FA656C" w:rsidRPr="00F45C5F">
        <w:t xml:space="preserve"> and distribut</w:t>
      </w:r>
      <w:r>
        <w:t>ing</w:t>
      </w:r>
      <w:r w:rsidR="00FA656C" w:rsidRPr="00F45C5F">
        <w:t xml:space="preserve"> posters </w:t>
      </w:r>
      <w:r>
        <w:t>and d</w:t>
      </w:r>
      <w:r w:rsidR="00FA656C" w:rsidRPr="00F45C5F">
        <w:t>oing announcements</w:t>
      </w:r>
      <w:r>
        <w:t xml:space="preserve"> </w:t>
      </w:r>
      <w:r w:rsidR="00FA656C" w:rsidRPr="00F45C5F">
        <w:t>before lectures.</w:t>
      </w:r>
    </w:p>
    <w:p w14:paraId="5D9C051D" w14:textId="77777777" w:rsidR="006270A9" w:rsidRDefault="00A4066C" w:rsidP="00FA656C">
      <w:pPr>
        <w:pStyle w:val="a"/>
      </w:pPr>
      <w:r>
        <w:t>Worked as a peer tutor on</w:t>
      </w:r>
      <w:r w:rsidR="00FA656C" w:rsidRPr="00FA656C">
        <w:t xml:space="preserve"> first and second- year courses such as physics, Java, and C etc.</w:t>
      </w:r>
    </w:p>
    <w:p w14:paraId="457D0612" w14:textId="77777777" w:rsidR="00FA656C" w:rsidRPr="00FA656C" w:rsidRDefault="00FA656C" w:rsidP="00FA656C">
      <w:pPr>
        <w:pStyle w:val="a"/>
      </w:pPr>
      <w:r w:rsidRPr="00FA656C">
        <w:t>Prepared and conducted interviews to recruit new</w:t>
      </w:r>
      <w:r w:rsidR="00A4066C">
        <w:t xml:space="preserve"> peer</w:t>
      </w:r>
      <w:r w:rsidRPr="00FA656C">
        <w:t xml:space="preserve"> tutor</w:t>
      </w:r>
      <w:r w:rsidR="00A4066C">
        <w:t>s</w:t>
      </w:r>
      <w:r w:rsidRPr="00FA656C">
        <w:t xml:space="preserve"> for our organization.</w:t>
      </w:r>
    </w:p>
    <w:p w14:paraId="5A33FD83" w14:textId="77777777" w:rsidR="00FA656C" w:rsidRDefault="00D751A9" w:rsidP="00FA656C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="00FA656C" w:rsidRPr="00F45C5F">
        <w:rPr>
          <w:bCs/>
          <w:iCs/>
          <w:szCs w:val="24"/>
        </w:rPr>
        <w:t xml:space="preserve"> System </w:t>
      </w:r>
      <w:r w:rsidR="00FA656C">
        <w:rPr>
          <w:bCs/>
          <w:iCs/>
          <w:szCs w:val="24"/>
        </w:rPr>
        <w:t>Developer</w:t>
      </w:r>
      <w:r w:rsidR="00FA656C" w:rsidRPr="00F45C5F">
        <w:rPr>
          <w:bCs/>
          <w:iCs/>
          <w:szCs w:val="24"/>
        </w:rPr>
        <w:t xml:space="preserve"> </w:t>
      </w:r>
      <w:r w:rsidR="00CA1DC8">
        <w:rPr>
          <w:bCs/>
          <w:iCs/>
          <w:szCs w:val="24"/>
        </w:rPr>
        <w:t>|</w:t>
      </w:r>
      <w:r w:rsidR="00FA656C" w:rsidRPr="00F45C5F">
        <w:rPr>
          <w:bCs/>
          <w:iCs/>
          <w:szCs w:val="24"/>
        </w:rPr>
        <w:t xml:space="preserve"> CSDC (Canadian Satellite Design </w:t>
      </w:r>
      <w:r>
        <w:rPr>
          <w:bCs/>
          <w:iCs/>
          <w:szCs w:val="24"/>
        </w:rPr>
        <w:t>Challenge</w:t>
      </w:r>
      <w:r w:rsidR="00FA656C" w:rsidRPr="00F45C5F">
        <w:rPr>
          <w:bCs/>
          <w:iCs/>
          <w:szCs w:val="24"/>
        </w:rPr>
        <w:t>)</w:t>
      </w:r>
      <w:r w:rsidR="00CA1DC8">
        <w:rPr>
          <w:bCs/>
          <w:iCs/>
          <w:szCs w:val="24"/>
        </w:rPr>
        <w:t xml:space="preserve"> | 2015</w:t>
      </w:r>
      <w:r w:rsidR="00CA1DC8" w:rsidRPr="00F45C5F">
        <w:rPr>
          <w:bCs/>
          <w:iCs/>
          <w:szCs w:val="24"/>
        </w:rPr>
        <w:t>-</w:t>
      </w:r>
      <w:r w:rsidR="00CA1DC8">
        <w:rPr>
          <w:bCs/>
          <w:iCs/>
          <w:szCs w:val="24"/>
        </w:rPr>
        <w:t>present</w:t>
      </w:r>
    </w:p>
    <w:p w14:paraId="1791622F" w14:textId="72D4669F" w:rsidR="00CA1DC8" w:rsidRPr="00F45C5F" w:rsidRDefault="008C3108" w:rsidP="00CA1DC8">
      <w:pPr>
        <w:pStyle w:val="a"/>
      </w:pPr>
      <w:bookmarkStart w:id="0" w:name="_GoBack"/>
      <w:r>
        <w:t xml:space="preserve">Designed the </w:t>
      </w:r>
      <w:r w:rsidR="002F5DE2">
        <w:t xml:space="preserve">layout of </w:t>
      </w:r>
      <w:r>
        <w:t>satellite solar panel</w:t>
      </w:r>
      <w:r w:rsidR="002F5DE2">
        <w:t>s</w:t>
      </w:r>
      <w:r>
        <w:t>.</w:t>
      </w:r>
    </w:p>
    <w:p w14:paraId="3F706583" w14:textId="77777777" w:rsidR="00CA1DC8" w:rsidRPr="00D751A9" w:rsidRDefault="00CA1DC8" w:rsidP="00CA1DC8">
      <w:pPr>
        <w:pStyle w:val="a"/>
        <w:rPr>
          <w:rFonts w:eastAsia="黑体"/>
        </w:rPr>
      </w:pPr>
      <w:r w:rsidRPr="00F45C5F">
        <w:t>Prepared presentation and tutorials for new members of the team</w:t>
      </w:r>
      <w:r>
        <w:t>.</w:t>
      </w:r>
    </w:p>
    <w:p w14:paraId="4936CD36" w14:textId="3F4BFF2C" w:rsidR="00304F33" w:rsidRDefault="00392931" w:rsidP="00304F33">
      <w:pPr>
        <w:pStyle w:val="a"/>
        <w:rPr>
          <w:rFonts w:eastAsia="黑体"/>
        </w:rPr>
      </w:pPr>
      <w:r>
        <w:rPr>
          <w:rFonts w:eastAsia="黑体"/>
        </w:rPr>
        <w:t>Took part</w:t>
      </w:r>
      <w:r w:rsidR="00D751A9">
        <w:rPr>
          <w:rFonts w:eastAsia="黑体"/>
        </w:rPr>
        <w:t xml:space="preserve"> in the modification of various electrical subsystems of the satellite</w:t>
      </w:r>
      <w:r w:rsidR="00275DBE">
        <w:rPr>
          <w:rFonts w:eastAsia="黑体"/>
        </w:rPr>
        <w:t>.</w:t>
      </w:r>
      <w:r w:rsidR="00D751A9">
        <w:rPr>
          <w:rFonts w:eastAsia="黑体"/>
        </w:rPr>
        <w:t xml:space="preserve"> </w:t>
      </w:r>
    </w:p>
    <w:bookmarkEnd w:id="0"/>
    <w:p w14:paraId="51DF1FDF" w14:textId="77777777" w:rsidR="00CA1DC8" w:rsidRDefault="00CA1DC8" w:rsidP="00CA1DC8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lastRenderedPageBreak/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77D68F7E" w14:textId="4C0B385F" w:rsidR="00CA1DC8" w:rsidRPr="007A5BE0" w:rsidRDefault="00CA1DC8" w:rsidP="00CA1DC8">
      <w:pPr>
        <w:pStyle w:val="a"/>
        <w:rPr>
          <w:b/>
        </w:rPr>
      </w:pPr>
      <w:r>
        <w:t xml:space="preserve">Designed </w:t>
      </w:r>
      <w:r w:rsidR="008C3108">
        <w:t xml:space="preserve">and implemented wireless embedded systems with </w:t>
      </w:r>
      <w:r w:rsidR="00142B78">
        <w:t>IoT products</w:t>
      </w:r>
      <w:r w:rsidR="002F5DE2">
        <w:t>.</w:t>
      </w:r>
    </w:p>
    <w:p w14:paraId="5D4559E2" w14:textId="40886804" w:rsidR="00275DBE" w:rsidRDefault="00275DBE" w:rsidP="00275DBE">
      <w:pPr>
        <w:pStyle w:val="a"/>
        <w:rPr>
          <w:rFonts w:eastAsia="黑体"/>
        </w:rPr>
      </w:pPr>
      <w:r>
        <w:rPr>
          <w:rFonts w:eastAsia="黑体" w:hint="eastAsia"/>
        </w:rPr>
        <w:t>G</w:t>
      </w:r>
      <w:r>
        <w:rPr>
          <w:rFonts w:eastAsia="黑体"/>
        </w:rPr>
        <w:t xml:space="preserve">ained experience with various serial communication protocols such </w:t>
      </w:r>
      <w:r w:rsidRPr="00CA7562">
        <w:rPr>
          <w:rFonts w:eastAsia="黑体"/>
          <w:noProof/>
        </w:rPr>
        <w:t>as</w:t>
      </w:r>
      <w:r>
        <w:rPr>
          <w:rFonts w:eastAsia="黑体"/>
        </w:rPr>
        <w:t xml:space="preserve"> SPI, UART</w:t>
      </w:r>
      <w:r w:rsidR="002F5DE2">
        <w:rPr>
          <w:rFonts w:eastAsia="黑体"/>
        </w:rPr>
        <w:t>.</w:t>
      </w:r>
    </w:p>
    <w:p w14:paraId="4896279D" w14:textId="78780023" w:rsidR="00275DBE" w:rsidRPr="002F5DE2" w:rsidRDefault="00392931" w:rsidP="00275DBE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Style w:val="fontstyle01"/>
        </w:rPr>
        <w:t>Got familiar</w:t>
      </w:r>
      <w:r w:rsidR="00F84DDD">
        <w:rPr>
          <w:rStyle w:val="fontstyle01"/>
        </w:rPr>
        <w:t xml:space="preserve"> with </w:t>
      </w:r>
      <w:r w:rsidR="003A220E">
        <w:rPr>
          <w:rStyle w:val="fontstyle01"/>
        </w:rPr>
        <w:t>network</w:t>
      </w:r>
      <w:r w:rsidR="00F84DDD">
        <w:rPr>
          <w:rStyle w:val="fontstyle01"/>
        </w:rPr>
        <w:t xml:space="preserve"> </w:t>
      </w:r>
      <w:r w:rsidR="003A220E">
        <w:rPr>
          <w:rStyle w:val="fontstyle01"/>
        </w:rPr>
        <w:t>protocols</w:t>
      </w:r>
      <w:r w:rsidR="00F84DDD">
        <w:rPr>
          <w:rStyle w:val="fontstyle01"/>
        </w:rPr>
        <w:t xml:space="preserve"> such as TCP, HTTP.</w:t>
      </w:r>
    </w:p>
    <w:p w14:paraId="4EE99181" w14:textId="35BAD287" w:rsidR="002F5DE2" w:rsidRPr="002F5DE2" w:rsidRDefault="002F5DE2" w:rsidP="002F5DE2">
      <w:pPr>
        <w:pStyle w:val="a"/>
        <w:rPr>
          <w:rStyle w:val="fontstyle01"/>
          <w:rFonts w:asciiTheme="minorHAnsi" w:eastAsia="黑体" w:hAnsiTheme="minorHAnsi"/>
          <w:color w:val="404040" w:themeColor="text1" w:themeTint="BF"/>
        </w:rPr>
      </w:pPr>
      <w:r>
        <w:rPr>
          <w:rFonts w:eastAsia="黑体"/>
        </w:rPr>
        <w:t>Designed a PCB with Altium Designer</w:t>
      </w:r>
      <w:r w:rsidR="008A5FF1">
        <w:rPr>
          <w:rFonts w:eastAsia="黑体"/>
        </w:rPr>
        <w:t xml:space="preserve"> and manufactured it at a PCB foundry.</w:t>
      </w:r>
    </w:p>
    <w:p w14:paraId="3CA75806" w14:textId="0103DEA4" w:rsidR="002F5DE2" w:rsidRPr="00275DBE" w:rsidRDefault="002D5129" w:rsidP="00275DBE">
      <w:pPr>
        <w:pStyle w:val="a"/>
        <w:rPr>
          <w:rFonts w:eastAsia="黑体"/>
        </w:rPr>
      </w:pPr>
      <w:r>
        <w:rPr>
          <w:rFonts w:eastAsia="黑体"/>
        </w:rPr>
        <w:t>Tested and a</w:t>
      </w:r>
      <w:r w:rsidR="002F5DE2">
        <w:rPr>
          <w:rFonts w:eastAsia="黑体"/>
        </w:rPr>
        <w:t>ssemble</w:t>
      </w:r>
      <w:r w:rsidR="00AB348D">
        <w:rPr>
          <w:rFonts w:eastAsia="黑体"/>
        </w:rPr>
        <w:t>d</w:t>
      </w:r>
      <w:r w:rsidR="002F5DE2">
        <w:rPr>
          <w:rFonts w:eastAsia="黑体"/>
        </w:rPr>
        <w:t xml:space="preserve"> the PCB which includes 0603 and DFN6</w:t>
      </w:r>
      <w:r w:rsidR="00816176">
        <w:rPr>
          <w:rFonts w:eastAsia="黑体"/>
        </w:rPr>
        <w:t xml:space="preserve"> package</w:t>
      </w:r>
      <w:r w:rsidR="002F5DE2">
        <w:rPr>
          <w:rFonts w:eastAsia="黑体"/>
        </w:rPr>
        <w:t>s</w:t>
      </w:r>
      <w:r w:rsidR="008A5FF1">
        <w:rPr>
          <w:rFonts w:eastAsia="黑体"/>
        </w:rPr>
        <w:t>.</w:t>
      </w:r>
    </w:p>
    <w:sectPr w:rsidR="002F5DE2" w:rsidRPr="00275DBE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1105F" w14:textId="77777777" w:rsidR="002D6B37" w:rsidRDefault="002D6B37">
      <w:pPr>
        <w:spacing w:after="0"/>
      </w:pPr>
      <w:r>
        <w:separator/>
      </w:r>
    </w:p>
  </w:endnote>
  <w:endnote w:type="continuationSeparator" w:id="0">
    <w:p w14:paraId="0B99BE41" w14:textId="77777777" w:rsidR="002D6B37" w:rsidRDefault="002D6B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271A6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FFD0" w14:textId="77777777" w:rsidR="002D6B37" w:rsidRDefault="002D6B37">
      <w:pPr>
        <w:spacing w:after="0"/>
      </w:pPr>
      <w:r>
        <w:separator/>
      </w:r>
    </w:p>
  </w:footnote>
  <w:footnote w:type="continuationSeparator" w:id="0">
    <w:p w14:paraId="173D1A9C" w14:textId="77777777" w:rsidR="002D6B37" w:rsidRDefault="002D6B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gFAGu/eP0tAAAA"/>
  </w:docVars>
  <w:rsids>
    <w:rsidRoot w:val="00A05338"/>
    <w:rsid w:val="000938FC"/>
    <w:rsid w:val="000A4F59"/>
    <w:rsid w:val="00141A4C"/>
    <w:rsid w:val="00142B78"/>
    <w:rsid w:val="00183D8B"/>
    <w:rsid w:val="001844B9"/>
    <w:rsid w:val="001B29CF"/>
    <w:rsid w:val="001F342D"/>
    <w:rsid w:val="00230BCB"/>
    <w:rsid w:val="00275DBE"/>
    <w:rsid w:val="0028220F"/>
    <w:rsid w:val="002A76C1"/>
    <w:rsid w:val="002C72EA"/>
    <w:rsid w:val="002D5129"/>
    <w:rsid w:val="002D6B37"/>
    <w:rsid w:val="002F5DE2"/>
    <w:rsid w:val="00304F33"/>
    <w:rsid w:val="00356C14"/>
    <w:rsid w:val="00392931"/>
    <w:rsid w:val="003A220E"/>
    <w:rsid w:val="003A35BF"/>
    <w:rsid w:val="004962B6"/>
    <w:rsid w:val="00514676"/>
    <w:rsid w:val="0052165F"/>
    <w:rsid w:val="00613275"/>
    <w:rsid w:val="00617B26"/>
    <w:rsid w:val="006270A9"/>
    <w:rsid w:val="00675956"/>
    <w:rsid w:val="00681034"/>
    <w:rsid w:val="006C6449"/>
    <w:rsid w:val="007162D8"/>
    <w:rsid w:val="00816176"/>
    <w:rsid w:val="00816216"/>
    <w:rsid w:val="008176CC"/>
    <w:rsid w:val="0087734B"/>
    <w:rsid w:val="008A5FF1"/>
    <w:rsid w:val="008C3108"/>
    <w:rsid w:val="009C4285"/>
    <w:rsid w:val="009D5933"/>
    <w:rsid w:val="009D6B27"/>
    <w:rsid w:val="00A05338"/>
    <w:rsid w:val="00A14325"/>
    <w:rsid w:val="00A4066C"/>
    <w:rsid w:val="00A73551"/>
    <w:rsid w:val="00A87BB3"/>
    <w:rsid w:val="00AB348D"/>
    <w:rsid w:val="00BB0061"/>
    <w:rsid w:val="00BD768D"/>
    <w:rsid w:val="00BE7646"/>
    <w:rsid w:val="00BF566C"/>
    <w:rsid w:val="00BF7415"/>
    <w:rsid w:val="00C61F8E"/>
    <w:rsid w:val="00CA1DC8"/>
    <w:rsid w:val="00CA7562"/>
    <w:rsid w:val="00CB6A36"/>
    <w:rsid w:val="00D16519"/>
    <w:rsid w:val="00D751A9"/>
    <w:rsid w:val="00D932F4"/>
    <w:rsid w:val="00E83E4B"/>
    <w:rsid w:val="00EC33DE"/>
    <w:rsid w:val="00ED00A2"/>
    <w:rsid w:val="00EE7F30"/>
    <w:rsid w:val="00F21D7C"/>
    <w:rsid w:val="00F654F5"/>
    <w:rsid w:val="00F84DDD"/>
    <w:rsid w:val="00F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B5E1-6707-486A-9019-2EAE3787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73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QiaoKuanghua</cp:lastModifiedBy>
  <cp:revision>7</cp:revision>
  <cp:lastPrinted>2018-12-10T03:02:00Z</cp:lastPrinted>
  <dcterms:created xsi:type="dcterms:W3CDTF">2018-12-08T01:45:00Z</dcterms:created>
  <dcterms:modified xsi:type="dcterms:W3CDTF">2018-12-10T04:15:00Z</dcterms:modified>
  <cp:version/>
</cp:coreProperties>
</file>