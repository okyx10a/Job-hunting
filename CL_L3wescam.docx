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3B9" w14:textId="4D2FEF75" w:rsidR="00A27383" w:rsidRDefault="00675BB6" w:rsidP="00965D17">
      <w:pPr>
        <w:pStyle w:val="a3"/>
      </w:pPr>
      <w:proofErr w:type="spellStart"/>
      <w:r>
        <w:t>Kuanghua</w:t>
      </w:r>
      <w:proofErr w:type="spellEnd"/>
      <w:r w:rsidR="00B741BE">
        <w:t xml:space="preserve"> </w:t>
      </w:r>
      <w:proofErr w:type="spellStart"/>
      <w:r w:rsidR="00B741BE">
        <w:t>Qiao</w:t>
      </w:r>
      <w:proofErr w:type="spellEnd"/>
    </w:p>
    <w:p w14:paraId="5094E206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7AAFD6A5" w14:textId="421C788E" w:rsidR="00965D17" w:rsidRPr="00005FAA" w:rsidRDefault="00CC2E1A" w:rsidP="00965D17">
      <w:pPr>
        <w:pStyle w:val="a5"/>
      </w:pPr>
      <w:r>
        <w:rPr>
          <w:lang w:val="en-CA"/>
        </w:rPr>
        <w:fldChar w:fldCharType="begin"/>
      </w:r>
      <w:r>
        <w:rPr>
          <w:lang w:val="en-CA"/>
        </w:rPr>
        <w:instrText xml:space="preserve"> DATE \@ "MMMM d, yyyy" </w:instrText>
      </w:r>
      <w:r>
        <w:rPr>
          <w:lang w:val="en-CA"/>
        </w:rPr>
        <w:fldChar w:fldCharType="separate"/>
      </w:r>
      <w:r w:rsidR="00CA36EE">
        <w:rPr>
          <w:noProof/>
          <w:lang w:val="en-CA"/>
        </w:rPr>
        <w:t>November 21, 2019</w:t>
      </w:r>
      <w:r>
        <w:rPr>
          <w:lang w:val="en-CA"/>
        </w:rPr>
        <w:fldChar w:fldCharType="end"/>
      </w:r>
      <w:bookmarkStart w:id="0" w:name="_GoBack"/>
      <w:bookmarkEnd w:id="0"/>
    </w:p>
    <w:p w14:paraId="52D2B8A5" w14:textId="578FB61A" w:rsidR="00C11123" w:rsidRDefault="00C24F41" w:rsidP="0076387D">
      <w:pPr>
        <w:pStyle w:val="a6"/>
      </w:pPr>
      <w:r>
        <w:rPr>
          <w:lang w:val="en-CA"/>
        </w:rPr>
        <w:t>Hiring Manager</w:t>
      </w:r>
    </w:p>
    <w:p w14:paraId="5E36CECB" w14:textId="08ECC446" w:rsidR="0076387D" w:rsidRPr="00CF4FC8" w:rsidRDefault="00C24F41" w:rsidP="0076387D">
      <w:pPr>
        <w:pStyle w:val="a6"/>
        <w:rPr>
          <w:lang w:val="en-CA"/>
        </w:rPr>
      </w:pPr>
      <w:r>
        <w:t>L3 WESCAM</w:t>
      </w:r>
    </w:p>
    <w:p w14:paraId="77A82C71" w14:textId="7BB706CD" w:rsidR="00965D17" w:rsidRDefault="00C24F41" w:rsidP="0076387D">
      <w:pPr>
        <w:pStyle w:val="a6"/>
      </w:pPr>
      <w:r>
        <w:t>CA-Ontario-Burlington</w:t>
      </w:r>
    </w:p>
    <w:p w14:paraId="09BDDE12" w14:textId="135940A2" w:rsidR="00965D17" w:rsidRDefault="000E26DE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C11123">
            <w:t>Re: Electr</w:t>
          </w:r>
          <w:r w:rsidR="00C24F41">
            <w:t>ical Designer</w:t>
          </w:r>
          <w:r w:rsidR="00C11123">
            <w:br/>
            <w:t xml:space="preserve">Greetings </w:t>
          </w:r>
          <w:r w:rsidR="00C24F41">
            <w:t>Hiring Manager</w:t>
          </w:r>
        </w:sdtContent>
      </w:sdt>
      <w:r w:rsidR="00965D17" w:rsidRPr="00B741BE">
        <w:rPr>
          <w:lang w:bidi="zh-CN"/>
        </w:rPr>
        <w:t>：</w:t>
      </w:r>
    </w:p>
    <w:p w14:paraId="1721392D" w14:textId="7DAEBEA1" w:rsidR="00994C90" w:rsidRDefault="00CA074D" w:rsidP="004765C4"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C24F41">
        <w:t>Electrical Designer</w:t>
      </w:r>
      <w:r w:rsidR="00C11123">
        <w:t xml:space="preserve"> position </w:t>
      </w:r>
      <w:r w:rsidR="00020DBD">
        <w:t>that</w:t>
      </w:r>
      <w:r w:rsidR="000E7A08">
        <w:t xml:space="preserve"> I</w:t>
      </w:r>
      <w:r w:rsidR="00CD50E2">
        <w:t xml:space="preserve"> </w:t>
      </w:r>
      <w:r w:rsidR="00D45E8C">
        <w:t xml:space="preserve">found on </w:t>
      </w:r>
      <w:r w:rsidR="00C11123">
        <w:t>your career website</w:t>
      </w:r>
      <w:r w:rsidR="00CD50E2">
        <w:t>.</w:t>
      </w:r>
      <w:r w:rsidR="00FF3DA9">
        <w:t xml:space="preserve"> </w:t>
      </w:r>
      <w:r w:rsidR="00020DBD">
        <w:t xml:space="preserve"> </w:t>
      </w:r>
      <w:r w:rsidR="00C11123">
        <w:t>I am an Electrical Engineering graduate from York University</w:t>
      </w:r>
      <w:r w:rsidR="005F2666">
        <w:t>, who enjoys solving challenges and tinkering electronics. See</w:t>
      </w:r>
      <w:r w:rsidR="00022AEF">
        <w:t>ing</w:t>
      </w:r>
      <w:r w:rsidR="005F2666">
        <w:t xml:space="preserve"> the job description, I consider myself to be a strong candidate for this position.</w:t>
      </w:r>
    </w:p>
    <w:p w14:paraId="2CBA5306" w14:textId="24F37D5D" w:rsidR="00965D17" w:rsidRDefault="00F63D14" w:rsidP="004765C4">
      <w:r>
        <w:t xml:space="preserve">As a research assistant in a bio-medical sensor lab, my projects always </w:t>
      </w:r>
      <w:r w:rsidR="00D841C1">
        <w:t>require</w:t>
      </w:r>
      <w:r>
        <w:t xml:space="preserve"> generating test </w:t>
      </w:r>
      <w:r w:rsidR="005F2384">
        <w:t xml:space="preserve">input and output </w:t>
      </w:r>
      <w:r>
        <w:t>signals</w:t>
      </w:r>
      <w:r w:rsidR="00D841C1">
        <w:t xml:space="preserve"> </w:t>
      </w:r>
      <w:r w:rsidR="00D841C1">
        <w:rPr>
          <w:lang w:val="en-CA"/>
        </w:rPr>
        <w:t>by programming microcontroller</w:t>
      </w:r>
      <w:r>
        <w:t xml:space="preserve"> for a target sensor</w:t>
      </w:r>
      <w:r w:rsidR="00D841C1">
        <w:t>.</w:t>
      </w:r>
      <w:r>
        <w:t xml:space="preserve"> </w:t>
      </w:r>
      <w:r w:rsidR="000D1F10">
        <w:t xml:space="preserve"> </w:t>
      </w:r>
      <w:r w:rsidR="00D841C1">
        <w:t xml:space="preserve">The microcontroller I have worked on include </w:t>
      </w:r>
      <w:r w:rsidR="00C24F41">
        <w:t xml:space="preserve">ATmega328P, </w:t>
      </w:r>
      <w:r w:rsidR="00D841C1">
        <w:t>32u4, ESP32</w:t>
      </w:r>
      <w:r w:rsidR="00F457E3">
        <w:t>,</w:t>
      </w:r>
      <w:r w:rsidR="00D841C1">
        <w:t xml:space="preserve"> and SAM3X.</w:t>
      </w:r>
      <w:r w:rsidR="000D1F10">
        <w:t xml:space="preserve"> </w:t>
      </w:r>
      <w:r w:rsidR="00D841C1">
        <w:t xml:space="preserve"> On the other side</w:t>
      </w:r>
      <w:r w:rsidR="00022AEF">
        <w:t>,</w:t>
      </w:r>
      <w:r w:rsidR="00D841C1">
        <w:t xml:space="preserve"> I also create GUI test applications that are easy to use and highly efficient when combined with diagnostics instruments such as </w:t>
      </w:r>
      <w:r w:rsidR="00D841C1" w:rsidRPr="00467DD0">
        <w:t>digital multimeters, oscilloscopes, function generators</w:t>
      </w:r>
      <w:r w:rsidR="00F457E3">
        <w:t>,</w:t>
      </w:r>
      <w:r w:rsidR="00D841C1">
        <w:t xml:space="preserve"> and VNAs. </w:t>
      </w:r>
      <w:r w:rsidR="005D5AFE">
        <w:t xml:space="preserve">Through my </w:t>
      </w:r>
      <w:r w:rsidR="000D1F10">
        <w:t xml:space="preserve">PCB interface design task in </w:t>
      </w:r>
      <w:r w:rsidR="00151A5B">
        <w:t xml:space="preserve">the </w:t>
      </w:r>
      <w:r w:rsidR="000D1F10" w:rsidRPr="000D1F10">
        <w:t>Core-CBCM CMOS Capacitive Sensors</w:t>
      </w:r>
      <w:r w:rsidR="005D5AFE">
        <w:t xml:space="preserve"> </w:t>
      </w:r>
      <w:r w:rsidR="000D1F10">
        <w:t>project</w:t>
      </w:r>
      <w:r w:rsidR="00467DD0">
        <w:t>,</w:t>
      </w:r>
      <w:r w:rsidR="005D5AFE">
        <w:t xml:space="preserve"> </w:t>
      </w:r>
      <w:r w:rsidR="00F15EDF">
        <w:t>I can fluently utilize PCB</w:t>
      </w:r>
      <w:r w:rsidR="005D5AFE">
        <w:t xml:space="preserve"> design software </w:t>
      </w:r>
      <w:r w:rsidR="00F15EDF">
        <w:t xml:space="preserve">such as </w:t>
      </w:r>
      <w:r w:rsidR="005D5AFE">
        <w:t>Altium Designer</w:t>
      </w:r>
      <w:r w:rsidR="00F15EDF">
        <w:t xml:space="preserve"> and </w:t>
      </w:r>
      <w:proofErr w:type="spellStart"/>
      <w:r w:rsidR="005D5AFE">
        <w:t>KiCad</w:t>
      </w:r>
      <w:proofErr w:type="spellEnd"/>
      <w:r w:rsidR="00A9594A">
        <w:t>, though those experience I’m sure I can get my hands on software such as Allegro and PADS as well</w:t>
      </w:r>
      <w:r w:rsidR="005D5AFE">
        <w:t xml:space="preserve">; </w:t>
      </w:r>
      <w:r w:rsidR="00EB7744">
        <w:t>Hand soldering with a soldering iron as well as a hot air station</w:t>
      </w:r>
      <w:r w:rsidR="00F15EDF">
        <w:t xml:space="preserve"> is another skill I gained through practice</w:t>
      </w:r>
      <w:r w:rsidR="00D841C1">
        <w:t>.</w:t>
      </w:r>
      <w:r w:rsidR="00467DD0">
        <w:t xml:space="preserve"> </w:t>
      </w:r>
      <w:r w:rsidR="00D841C1">
        <w:t xml:space="preserve">The board I designed can be seen on my LinkedIn profile. </w:t>
      </w:r>
      <w:r w:rsidR="000D1F10">
        <w:t xml:space="preserve">My education grants me </w:t>
      </w:r>
      <w:r w:rsidR="00F457E3">
        <w:t xml:space="preserve">an </w:t>
      </w:r>
      <w:r w:rsidR="000D1F10">
        <w:t xml:space="preserve">even broader </w:t>
      </w:r>
      <w:r w:rsidR="00F15EDF">
        <w:t>skill set include Cadence, Verilog</w:t>
      </w:r>
      <w:r w:rsidR="00F457E3">
        <w:t>,</w:t>
      </w:r>
      <w:r w:rsidR="00F15EDF">
        <w:t xml:space="preserve"> and Linux develop</w:t>
      </w:r>
      <w:r w:rsidR="00F457E3">
        <w:t>ment</w:t>
      </w:r>
      <w:r w:rsidR="00F15EDF">
        <w:t xml:space="preserve"> environment.</w:t>
      </w:r>
    </w:p>
    <w:p w14:paraId="15E9AEBD" w14:textId="59ED8ABB" w:rsidR="002E77F9" w:rsidRDefault="002E77F9" w:rsidP="004765C4">
      <w:r w:rsidRPr="002E77F9">
        <w:t>Enclosed you will find my resume, which further details my skills, experience, and qualifications. I look forward to further discussing with you how I can contribute to the goals of your organization. Please contact me at your earliest convenience via email.</w:t>
      </w:r>
    </w:p>
    <w:p w14:paraId="1360C50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02735406" w14:textId="074152C3" w:rsidR="00302A2C" w:rsidRPr="00302A2C" w:rsidRDefault="00675BB6" w:rsidP="00302A2C">
          <w:pPr>
            <w:pStyle w:val="ad"/>
          </w:pPr>
          <w:proofErr w:type="spellStart"/>
          <w:r>
            <w:t>Kuanghua</w:t>
          </w:r>
          <w:proofErr w:type="spellEnd"/>
          <w:r w:rsidR="00B741BE">
            <w:t xml:space="preserve"> </w:t>
          </w:r>
          <w:proofErr w:type="spellStart"/>
          <w:r w:rsidR="00B741BE">
            <w:t>Qiao</w:t>
          </w:r>
          <w:proofErr w:type="spellEnd"/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E7CFA" w14:textId="77777777" w:rsidR="000E26DE" w:rsidRDefault="000E26DE">
      <w:pPr>
        <w:spacing w:after="0"/>
      </w:pPr>
      <w:r>
        <w:separator/>
      </w:r>
    </w:p>
  </w:endnote>
  <w:endnote w:type="continuationSeparator" w:id="0">
    <w:p w14:paraId="10620415" w14:textId="77777777" w:rsidR="000E26DE" w:rsidRDefault="000E26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C27B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F919D" w14:textId="77777777" w:rsidR="000E26DE" w:rsidRDefault="000E26DE">
      <w:pPr>
        <w:spacing w:after="0"/>
      </w:pPr>
      <w:r>
        <w:separator/>
      </w:r>
    </w:p>
  </w:footnote>
  <w:footnote w:type="continuationSeparator" w:id="0">
    <w:p w14:paraId="4E4ADFFC" w14:textId="77777777" w:rsidR="000E26DE" w:rsidRDefault="000E26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NK0FAJAgRmQtAAAA"/>
  </w:docVars>
  <w:rsids>
    <w:rsidRoot w:val="00B741BE"/>
    <w:rsid w:val="00020DBD"/>
    <w:rsid w:val="00022AEF"/>
    <w:rsid w:val="000B74B0"/>
    <w:rsid w:val="000C663D"/>
    <w:rsid w:val="000D1F10"/>
    <w:rsid w:val="000D5AB1"/>
    <w:rsid w:val="000E26DE"/>
    <w:rsid w:val="000E7A08"/>
    <w:rsid w:val="000F4CF5"/>
    <w:rsid w:val="00122BF2"/>
    <w:rsid w:val="00151A5B"/>
    <w:rsid w:val="001C6399"/>
    <w:rsid w:val="002045EB"/>
    <w:rsid w:val="00254586"/>
    <w:rsid w:val="00293B83"/>
    <w:rsid w:val="00294B63"/>
    <w:rsid w:val="002A5FD5"/>
    <w:rsid w:val="002B0B86"/>
    <w:rsid w:val="002C1629"/>
    <w:rsid w:val="002C3393"/>
    <w:rsid w:val="002E77F9"/>
    <w:rsid w:val="00302A2C"/>
    <w:rsid w:val="00336336"/>
    <w:rsid w:val="00352330"/>
    <w:rsid w:val="00381669"/>
    <w:rsid w:val="003C7FA9"/>
    <w:rsid w:val="00414AB3"/>
    <w:rsid w:val="0045301E"/>
    <w:rsid w:val="00467DD0"/>
    <w:rsid w:val="00476579"/>
    <w:rsid w:val="004765C4"/>
    <w:rsid w:val="0052105A"/>
    <w:rsid w:val="005540FD"/>
    <w:rsid w:val="00554F84"/>
    <w:rsid w:val="00557848"/>
    <w:rsid w:val="0057254A"/>
    <w:rsid w:val="005865CB"/>
    <w:rsid w:val="005D5AFE"/>
    <w:rsid w:val="005F2384"/>
    <w:rsid w:val="005F2666"/>
    <w:rsid w:val="00617545"/>
    <w:rsid w:val="006724F3"/>
    <w:rsid w:val="00673C35"/>
    <w:rsid w:val="00675BB6"/>
    <w:rsid w:val="006A3CE7"/>
    <w:rsid w:val="007169E0"/>
    <w:rsid w:val="0076387D"/>
    <w:rsid w:val="00810B02"/>
    <w:rsid w:val="008E7600"/>
    <w:rsid w:val="008F15C5"/>
    <w:rsid w:val="00911B1D"/>
    <w:rsid w:val="00935284"/>
    <w:rsid w:val="009445CD"/>
    <w:rsid w:val="00952F7A"/>
    <w:rsid w:val="00965D17"/>
    <w:rsid w:val="00971AF5"/>
    <w:rsid w:val="00994C90"/>
    <w:rsid w:val="009F0FF6"/>
    <w:rsid w:val="009F227F"/>
    <w:rsid w:val="00A14E5B"/>
    <w:rsid w:val="00A234CE"/>
    <w:rsid w:val="00A27383"/>
    <w:rsid w:val="00A736B0"/>
    <w:rsid w:val="00A9594A"/>
    <w:rsid w:val="00AE163B"/>
    <w:rsid w:val="00B40956"/>
    <w:rsid w:val="00B46979"/>
    <w:rsid w:val="00B741BE"/>
    <w:rsid w:val="00B80FAC"/>
    <w:rsid w:val="00B833AC"/>
    <w:rsid w:val="00B92E5B"/>
    <w:rsid w:val="00BD1323"/>
    <w:rsid w:val="00C04EA4"/>
    <w:rsid w:val="00C11123"/>
    <w:rsid w:val="00C24F41"/>
    <w:rsid w:val="00C54305"/>
    <w:rsid w:val="00C83E3C"/>
    <w:rsid w:val="00CA074D"/>
    <w:rsid w:val="00CA36EE"/>
    <w:rsid w:val="00CB02E6"/>
    <w:rsid w:val="00CC2E1A"/>
    <w:rsid w:val="00CD50E2"/>
    <w:rsid w:val="00CF4FC8"/>
    <w:rsid w:val="00D02A74"/>
    <w:rsid w:val="00D42A4B"/>
    <w:rsid w:val="00D45E8C"/>
    <w:rsid w:val="00D73BF3"/>
    <w:rsid w:val="00D841C1"/>
    <w:rsid w:val="00D905F1"/>
    <w:rsid w:val="00DB2169"/>
    <w:rsid w:val="00DD5F40"/>
    <w:rsid w:val="00DE004D"/>
    <w:rsid w:val="00DF56DD"/>
    <w:rsid w:val="00E859FA"/>
    <w:rsid w:val="00E876D5"/>
    <w:rsid w:val="00EB5764"/>
    <w:rsid w:val="00EB7744"/>
    <w:rsid w:val="00F065E7"/>
    <w:rsid w:val="00F15EDF"/>
    <w:rsid w:val="00F30E84"/>
    <w:rsid w:val="00F457E3"/>
    <w:rsid w:val="00F63D1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444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246290"/>
    <w:rsid w:val="00385BEC"/>
    <w:rsid w:val="00437EAC"/>
    <w:rsid w:val="00471429"/>
    <w:rsid w:val="00597EEF"/>
    <w:rsid w:val="00735B1E"/>
    <w:rsid w:val="0089177F"/>
    <w:rsid w:val="00942808"/>
    <w:rsid w:val="00A71685"/>
    <w:rsid w:val="00BD52E2"/>
    <w:rsid w:val="00BF2733"/>
    <w:rsid w:val="00C73428"/>
    <w:rsid w:val="00DA31F4"/>
    <w:rsid w:val="00E27DB0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Electrical Designer
Greetings Hiring Manager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103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Owen 乔</cp:lastModifiedBy>
  <cp:revision>4</cp:revision>
  <cp:lastPrinted>2019-11-22T03:42:00Z</cp:lastPrinted>
  <dcterms:created xsi:type="dcterms:W3CDTF">2019-11-22T02:33:00Z</dcterms:created>
  <dcterms:modified xsi:type="dcterms:W3CDTF">2019-11-22T04:16:00Z</dcterms:modified>
</cp:coreProperties>
</file>