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318AA704" w:rsidR="00A27383" w:rsidRDefault="00DB1F78" w:rsidP="00965D17">
      <w:pPr>
        <w:pStyle w:val="a3"/>
      </w:pPr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16B1D38" w14:textId="77777777" w:rsidR="00DB1F78" w:rsidRDefault="00DB1F78" w:rsidP="00DB1F78">
      <w:pPr>
        <w:pStyle w:val="a6"/>
        <w:spacing w:after="0" w:line="240" w:lineRule="auto"/>
      </w:pPr>
      <w:r>
        <w:t>Katie Bieber</w:t>
      </w:r>
    </w:p>
    <w:p w14:paraId="5E36CECB" w14:textId="5FA7BF84" w:rsidR="0076387D" w:rsidRDefault="00DB1F78" w:rsidP="00DB1F78">
      <w:pPr>
        <w:pStyle w:val="a6"/>
        <w:spacing w:after="0" w:line="240" w:lineRule="auto"/>
      </w:pPr>
      <w:bookmarkStart w:id="0" w:name="_GoBack"/>
      <w:proofErr w:type="spellStart"/>
      <w:r>
        <w:t>Bioware</w:t>
      </w:r>
      <w:proofErr w:type="spellEnd"/>
    </w:p>
    <w:bookmarkEnd w:id="0"/>
    <w:p w14:paraId="3DA08889" w14:textId="77777777" w:rsidR="00DB1F78" w:rsidRPr="00DB1F78" w:rsidRDefault="00DB1F78" w:rsidP="00DB1F78">
      <w:pPr>
        <w:pStyle w:val="a6"/>
        <w:spacing w:after="0" w:line="240" w:lineRule="auto"/>
      </w:pPr>
      <w:r w:rsidRPr="00DB1F78">
        <w:t>Edmonton, Alberta, Canada</w:t>
      </w:r>
    </w:p>
    <w:p w14:paraId="77A82C71" w14:textId="4481AB97" w:rsidR="00965D17" w:rsidRDefault="00965D17" w:rsidP="00DB1F78">
      <w:pPr>
        <w:pStyle w:val="a6"/>
        <w:spacing w:line="240" w:lineRule="auto"/>
      </w:pPr>
    </w:p>
    <w:p w14:paraId="09BDDE12" w14:textId="319B7F4F" w:rsidR="00965D17" w:rsidRDefault="005102A8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DB1F78">
            <w:t>Possible intern opportunity</w:t>
          </w:r>
          <w:r w:rsidR="00D45E8C">
            <w:br/>
          </w:r>
          <w:r w:rsidR="00DB1F78">
            <w:t>Greetings Katie</w:t>
          </w:r>
        </w:sdtContent>
      </w:sdt>
      <w:r w:rsidR="00965D17" w:rsidRPr="00B741BE">
        <w:rPr>
          <w:lang w:bidi="zh-CN"/>
        </w:rPr>
        <w:t>：</w:t>
      </w:r>
    </w:p>
    <w:p w14:paraId="53FD051F" w14:textId="60617EA4" w:rsidR="00B40956" w:rsidRDefault="001F17AA" w:rsidP="004765C4">
      <w:r>
        <w:t xml:space="preserve">I would like to humbly request an intern position at </w:t>
      </w:r>
      <w:proofErr w:type="spellStart"/>
      <w:r>
        <w:t>Bioware</w:t>
      </w:r>
      <w:proofErr w:type="spellEnd"/>
      <w:r>
        <w:t>. Throughout my mixture of hardware and software designing experience</w:t>
      </w:r>
      <w:r w:rsidR="000426C8">
        <w:t>,</w:t>
      </w:r>
      <w:r>
        <w:t xml:space="preserve"> I have always f</w:t>
      </w:r>
      <w:r w:rsidR="000426C8">
        <w:t>ou</w:t>
      </w:r>
      <w:r>
        <w:t>nd software being more engaging. And among all the fields in software</w:t>
      </w:r>
      <w:r w:rsidR="00BB5321">
        <w:t>,</w:t>
      </w:r>
      <w:r>
        <w:t xml:space="preserve"> nothing excites me more than </w:t>
      </w:r>
      <w:r w:rsidR="00A314AD">
        <w:t>creating games</w:t>
      </w:r>
      <w:r>
        <w:t xml:space="preserve">. As such I </w:t>
      </w:r>
      <w:r w:rsidR="00A314AD">
        <w:t xml:space="preserve">recently </w:t>
      </w:r>
      <w:r>
        <w:t>made up my mind to transition into the gaming industry</w:t>
      </w:r>
      <w:r w:rsidR="00A314AD">
        <w:t xml:space="preserve">. Since I have always wanted to make a game under the title </w:t>
      </w:r>
      <w:r w:rsidR="005F058B">
        <w:t xml:space="preserve">Mass Effect, </w:t>
      </w:r>
      <w:proofErr w:type="spellStart"/>
      <w:r w:rsidR="005F058B">
        <w:t>Bioware</w:t>
      </w:r>
      <w:proofErr w:type="spellEnd"/>
      <w:r w:rsidR="005F058B">
        <w:t xml:space="preserve"> is the place to go.</w:t>
      </w:r>
    </w:p>
    <w:p w14:paraId="2CBA5306" w14:textId="17443C7C" w:rsidR="00965D17" w:rsidRDefault="001F17AA" w:rsidP="004765C4">
      <w:r>
        <w:t>Skill</w:t>
      </w:r>
      <w:r w:rsidR="000426C8">
        <w:t>-</w:t>
      </w:r>
      <w:r>
        <w:t>wise I have proficiency with various programming language</w:t>
      </w:r>
      <w:r w:rsidR="000426C8">
        <w:t>s</w:t>
      </w:r>
      <w:r>
        <w:t xml:space="preserve"> including C, C#, Java</w:t>
      </w:r>
      <w:r w:rsidR="000426C8">
        <w:t>,</w:t>
      </w:r>
      <w:r>
        <w:t xml:space="preserve"> and Python. I have also </w:t>
      </w:r>
      <w:r w:rsidR="000426C8">
        <w:t xml:space="preserve">been </w:t>
      </w:r>
      <w:r>
        <w:t>expos</w:t>
      </w:r>
      <w:r w:rsidR="000426C8">
        <w:t>ed</w:t>
      </w:r>
      <w:r>
        <w:t xml:space="preserve"> to several other language</w:t>
      </w:r>
      <w:r w:rsidR="000426C8">
        <w:t>s</w:t>
      </w:r>
      <w:r>
        <w:t xml:space="preserve"> such as </w:t>
      </w:r>
      <w:proofErr w:type="spellStart"/>
      <w:r>
        <w:t>Javascript</w:t>
      </w:r>
      <w:proofErr w:type="spellEnd"/>
      <w:r w:rsidR="00A314AD">
        <w:t xml:space="preserve"> and </w:t>
      </w:r>
      <w:r>
        <w:t xml:space="preserve">C++ during some of the tasks in my projects. </w:t>
      </w:r>
      <w:r w:rsidR="00A314AD">
        <w:t xml:space="preserve">I have also designed a board game within a group of four for a class project. </w:t>
      </w:r>
      <w:r w:rsidR="005F058B">
        <w:t xml:space="preserve">Though I will have to be honest the programming in </w:t>
      </w:r>
      <w:r w:rsidR="000426C8">
        <w:t xml:space="preserve">the </w:t>
      </w:r>
      <w:r w:rsidR="005F058B">
        <w:t>hardware</w:t>
      </w:r>
      <w:r w:rsidR="000426C8">
        <w:t>-</w:t>
      </w:r>
      <w:r w:rsidR="005F058B">
        <w:t xml:space="preserve">related field is rather different from that of </w:t>
      </w:r>
      <w:r w:rsidR="00BB5321">
        <w:t xml:space="preserve">the </w:t>
      </w:r>
      <w:r w:rsidR="005F058B">
        <w:t xml:space="preserve">gaming field. But with my training combined with my research capability, I will be able to get up to speed in a very short time. </w:t>
      </w:r>
    </w:p>
    <w:p w14:paraId="030FE214" w14:textId="554243DB" w:rsidR="00EB5764" w:rsidRDefault="00411D79" w:rsidP="004765C4">
      <w:r>
        <w:t>Aside</w:t>
      </w:r>
      <w:r>
        <w:t xml:space="preserve">, from </w:t>
      </w:r>
      <w:r w:rsidR="000426C8">
        <w:t xml:space="preserve">the </w:t>
      </w:r>
      <w:r>
        <w:t>technical aspect</w:t>
      </w:r>
      <w:r w:rsidR="000426C8">
        <w:t>,</w:t>
      </w:r>
      <w:r>
        <w:t xml:space="preserve"> I would also like to bring some cool ideas about future possibilities of Mass Effect. We can further discuss these ideas in a</w:t>
      </w:r>
      <w:r w:rsidR="000426C8">
        <w:t>n</w:t>
      </w:r>
      <w:r>
        <w:t xml:space="preserve"> interview if you would like to. </w:t>
      </w:r>
      <w:proofErr w:type="gramStart"/>
      <w:r>
        <w:t>Needless to say, it</w:t>
      </w:r>
      <w:proofErr w:type="gramEnd"/>
      <w:r>
        <w:t xml:space="preserve"> will be an honor to be able to work at </w:t>
      </w:r>
      <w:proofErr w:type="spellStart"/>
      <w:r>
        <w:t>Bioware</w:t>
      </w:r>
      <w:proofErr w:type="spellEnd"/>
      <w:r w:rsidR="000426C8">
        <w:t xml:space="preserve">, and I hope I can be of great value to </w:t>
      </w:r>
      <w:proofErr w:type="spellStart"/>
      <w:r w:rsidR="000426C8">
        <w:t>Bioware</w:t>
      </w:r>
      <w:proofErr w:type="spellEnd"/>
      <w:r w:rsidR="000426C8">
        <w:t xml:space="preserve"> as well. If you are interested please send me an email and we can arrange a phone call, and I’m willing to relocate to wherever job needs me.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34E3506" w:rsidR="00302A2C" w:rsidRPr="00302A2C" w:rsidRDefault="00DB1F78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EE62" w14:textId="77777777" w:rsidR="005102A8" w:rsidRDefault="005102A8">
      <w:pPr>
        <w:spacing w:after="0"/>
      </w:pPr>
      <w:r>
        <w:separator/>
      </w:r>
    </w:p>
  </w:endnote>
  <w:endnote w:type="continuationSeparator" w:id="0">
    <w:p w14:paraId="3DDCD49C" w14:textId="77777777" w:rsidR="005102A8" w:rsidRDefault="00510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F25E2" w14:textId="77777777" w:rsidR="005102A8" w:rsidRDefault="005102A8">
      <w:pPr>
        <w:spacing w:after="0"/>
      </w:pPr>
      <w:r>
        <w:separator/>
      </w:r>
    </w:p>
  </w:footnote>
  <w:footnote w:type="continuationSeparator" w:id="0">
    <w:p w14:paraId="14AFB474" w14:textId="77777777" w:rsidR="005102A8" w:rsidRDefault="005102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CF59BB"/>
    <w:multiLevelType w:val="multilevel"/>
    <w:tmpl w:val="4C6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oFAFe2BystAAAA"/>
  </w:docVars>
  <w:rsids>
    <w:rsidRoot w:val="00B741BE"/>
    <w:rsid w:val="00020DBD"/>
    <w:rsid w:val="000426C8"/>
    <w:rsid w:val="000B74B0"/>
    <w:rsid w:val="000C663D"/>
    <w:rsid w:val="000D5AB1"/>
    <w:rsid w:val="000E7A08"/>
    <w:rsid w:val="000F4CF5"/>
    <w:rsid w:val="001C6399"/>
    <w:rsid w:val="001F17AA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1D79"/>
    <w:rsid w:val="00414AB3"/>
    <w:rsid w:val="0045301E"/>
    <w:rsid w:val="00476579"/>
    <w:rsid w:val="004765C4"/>
    <w:rsid w:val="005102A8"/>
    <w:rsid w:val="0052105A"/>
    <w:rsid w:val="005540FD"/>
    <w:rsid w:val="00554F84"/>
    <w:rsid w:val="0057254A"/>
    <w:rsid w:val="005865CB"/>
    <w:rsid w:val="005F058B"/>
    <w:rsid w:val="00617545"/>
    <w:rsid w:val="006724F3"/>
    <w:rsid w:val="00673C35"/>
    <w:rsid w:val="006A3CE7"/>
    <w:rsid w:val="007169E0"/>
    <w:rsid w:val="0076387D"/>
    <w:rsid w:val="00810B02"/>
    <w:rsid w:val="00875DBE"/>
    <w:rsid w:val="008E7600"/>
    <w:rsid w:val="008F15C5"/>
    <w:rsid w:val="00911B1D"/>
    <w:rsid w:val="00935284"/>
    <w:rsid w:val="009445CD"/>
    <w:rsid w:val="00965D17"/>
    <w:rsid w:val="00971AF5"/>
    <w:rsid w:val="009F0FF6"/>
    <w:rsid w:val="009F227F"/>
    <w:rsid w:val="00A14E5B"/>
    <w:rsid w:val="00A27383"/>
    <w:rsid w:val="00A314AD"/>
    <w:rsid w:val="00A736B0"/>
    <w:rsid w:val="00AE163B"/>
    <w:rsid w:val="00B40956"/>
    <w:rsid w:val="00B46979"/>
    <w:rsid w:val="00B56C35"/>
    <w:rsid w:val="00B741BE"/>
    <w:rsid w:val="00B80FAC"/>
    <w:rsid w:val="00B833AC"/>
    <w:rsid w:val="00B92E5B"/>
    <w:rsid w:val="00BB5321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B1F78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  <w:style w:type="paragraph" w:customStyle="1" w:styleId="t-16">
    <w:name w:val="t-16"/>
    <w:basedOn w:val="a"/>
    <w:rsid w:val="00DB1F78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735B1E"/>
    <w:rsid w:val="00942808"/>
    <w:rsid w:val="00A71685"/>
    <w:rsid w:val="00BF2733"/>
    <w:rsid w:val="00C73428"/>
    <w:rsid w:val="00D41C75"/>
    <w:rsid w:val="00E27DB0"/>
    <w:rsid w:val="00E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Possible intern opportunity
Greetings Katie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83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3</cp:revision>
  <cp:lastPrinted>2019-11-18T23:32:00Z</cp:lastPrinted>
  <dcterms:created xsi:type="dcterms:W3CDTF">2019-11-18T20:27:00Z</dcterms:created>
  <dcterms:modified xsi:type="dcterms:W3CDTF">2019-11-18T23:32:00Z</dcterms:modified>
</cp:coreProperties>
</file>