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25581" w14:textId="77777777" w:rsidR="005140BF" w:rsidRDefault="005140BF" w:rsidP="005140BF">
      <w:pPr>
        <w:pStyle w:val="a5"/>
      </w:pPr>
      <w:r>
        <w:t xml:space="preserve">Owen </w:t>
      </w:r>
      <w:proofErr w:type="spellStart"/>
      <w:r>
        <w:t>Qiao</w:t>
      </w:r>
      <w:proofErr w:type="spellEnd"/>
    </w:p>
    <w:p w14:paraId="5CB70D01" w14:textId="77777777" w:rsidR="005140BF" w:rsidRPr="00DB15CA" w:rsidRDefault="005140BF" w:rsidP="005140BF">
      <w:pPr>
        <w:rPr>
          <w:rFonts w:eastAsia="黑体"/>
          <w:sz w:val="24"/>
          <w:szCs w:val="24"/>
        </w:rPr>
      </w:pPr>
      <w:r w:rsidRPr="00DB15CA">
        <w:rPr>
          <w:sz w:val="24"/>
          <w:szCs w:val="24"/>
        </w:rPr>
        <w:t>Mississauga, ON, L5R 3P5</w:t>
      </w:r>
      <w:r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647-220-5668</w:t>
      </w:r>
      <w:r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qiaokuanghua@gmail.com</w:t>
      </w:r>
    </w:p>
    <w:p w14:paraId="757AC2B7" w14:textId="77777777" w:rsidR="005140BF" w:rsidRPr="001C12A4" w:rsidRDefault="005140BF" w:rsidP="005140BF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Objective</w:t>
      </w:r>
    </w:p>
    <w:p w14:paraId="018CE124" w14:textId="77777777" w:rsidR="005140BF" w:rsidRPr="003B199B" w:rsidRDefault="005140BF" w:rsidP="005140BF">
      <w:pPr>
        <w:pStyle w:val="a"/>
        <w:spacing w:line="276" w:lineRule="auto"/>
        <w:rPr>
          <w:rFonts w:asciiTheme="majorHAnsi" w:hAnsiTheme="majorHAnsi"/>
          <w:noProof/>
          <w:sz w:val="24"/>
          <w:szCs w:val="24"/>
        </w:rPr>
      </w:pPr>
      <w:r w:rsidRPr="003B199B">
        <w:rPr>
          <w:rFonts w:asciiTheme="majorHAnsi" w:hAnsiTheme="majorHAnsi"/>
          <w:noProof/>
          <w:sz w:val="24"/>
          <w:szCs w:val="24"/>
        </w:rPr>
        <w:t xml:space="preserve">I am an electrical engineering graduate who’s passionate about the electronics industry. </w:t>
      </w:r>
      <w:r w:rsidRPr="003B199B">
        <w:rPr>
          <w:rStyle w:val="lt-line-clampline"/>
          <w:rFonts w:asciiTheme="majorHAnsi" w:hAnsiTheme="majorHAnsi" w:cs="Segoe UI"/>
          <w:sz w:val="24"/>
          <w:szCs w:val="24"/>
          <w:bdr w:val="none" w:sz="0" w:space="0" w:color="auto" w:frame="1"/>
          <w:shd w:val="clear" w:color="auto" w:fill="FFFFFF"/>
        </w:rPr>
        <w:t xml:space="preserve">I strive for excellence in my work and enjoy solving new and interesting technical problems. </w:t>
      </w:r>
      <w:r w:rsidRPr="003B199B">
        <w:rPr>
          <w:rFonts w:asciiTheme="majorHAnsi" w:hAnsiTheme="majorHAnsi"/>
          <w:noProof/>
          <w:sz w:val="24"/>
          <w:szCs w:val="24"/>
        </w:rPr>
        <w:t>Presently, I am looking for an entry-level job.</w:t>
      </w:r>
    </w:p>
    <w:p w14:paraId="14A5E2E5" w14:textId="77777777" w:rsidR="005140BF" w:rsidRDefault="005140BF" w:rsidP="005140BF">
      <w:pPr>
        <w:pStyle w:val="10"/>
        <w:spacing w:line="360" w:lineRule="auto"/>
      </w:pPr>
      <w:r w:rsidRPr="001C12A4">
        <w:rPr>
          <w:sz w:val="32"/>
        </w:rPr>
        <w:t>Education</w:t>
      </w:r>
      <w:r>
        <w:t xml:space="preserve"> </w:t>
      </w:r>
    </w:p>
    <w:p w14:paraId="3AFE233D" w14:textId="77777777" w:rsidR="005140BF" w:rsidRPr="00680C25" w:rsidRDefault="005140BF" w:rsidP="005140BF">
      <w:pPr>
        <w:pStyle w:val="a"/>
        <w:spacing w:line="240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B.Eng. Spec. Hons. Electrical Engineering | </w:t>
      </w:r>
      <w:r>
        <w:rPr>
          <w:noProof/>
          <w:sz w:val="24"/>
          <w:szCs w:val="24"/>
        </w:rPr>
        <w:t>Feb</w:t>
      </w:r>
      <w:r w:rsidRPr="00680C25">
        <w:rPr>
          <w:noProof/>
          <w:sz w:val="24"/>
          <w:szCs w:val="24"/>
        </w:rPr>
        <w:t xml:space="preserve"> 201</w:t>
      </w:r>
      <w:r>
        <w:rPr>
          <w:noProof/>
          <w:sz w:val="24"/>
          <w:szCs w:val="24"/>
        </w:rPr>
        <w:t>9</w:t>
      </w:r>
      <w:r w:rsidRPr="00680C25">
        <w:rPr>
          <w:noProof/>
          <w:sz w:val="24"/>
          <w:szCs w:val="24"/>
        </w:rPr>
        <w:t xml:space="preserve"> | York University</w:t>
      </w:r>
    </w:p>
    <w:p w14:paraId="429ABB68" w14:textId="77777777" w:rsidR="005140BF" w:rsidRPr="001C12A4" w:rsidRDefault="005140BF" w:rsidP="005140BF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Skills and qualifications</w:t>
      </w:r>
    </w:p>
    <w:p w14:paraId="451457A7" w14:textId="77777777" w:rsidR="005140BF" w:rsidRPr="0007177B" w:rsidRDefault="005140BF" w:rsidP="005140BF">
      <w:pPr>
        <w:pStyle w:val="a"/>
        <w:numPr>
          <w:ilvl w:val="0"/>
          <w:numId w:val="0"/>
        </w:numPr>
        <w:spacing w:line="240" w:lineRule="auto"/>
        <w:ind w:left="216" w:hanging="216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software languages</w:t>
      </w: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and tools</w:t>
      </w:r>
    </w:p>
    <w:p w14:paraId="38737776" w14:textId="60BC63E2" w:rsidR="005140BF" w:rsidRPr="003B199B" w:rsidRDefault="005140BF" w:rsidP="005140BF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Java, Javascript, C, C#, Python, Shell script</w:t>
      </w:r>
    </w:p>
    <w:p w14:paraId="57D329D9" w14:textId="19EED678" w:rsidR="005140BF" w:rsidRPr="005140BF" w:rsidRDefault="005140BF" w:rsidP="005140BF">
      <w:pPr>
        <w:pStyle w:val="a"/>
        <w:spacing w:line="276" w:lineRule="auto"/>
        <w:rPr>
          <w:rFonts w:hint="eastAsia"/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Linux, Git</w:t>
      </w:r>
      <w:r w:rsidRPr="003B199B">
        <w:rPr>
          <w:rFonts w:eastAsia="黑体" w:hint="eastAsia"/>
          <w:i/>
          <w:iCs/>
          <w:noProof/>
          <w:sz w:val="24"/>
          <w:szCs w:val="24"/>
        </w:rPr>
        <w:t>,</w:t>
      </w:r>
      <w:r w:rsidRPr="003B199B">
        <w:rPr>
          <w:rFonts w:eastAsia="黑体"/>
          <w:i/>
          <w:iCs/>
          <w:noProof/>
          <w:sz w:val="24"/>
          <w:szCs w:val="24"/>
        </w:rPr>
        <w:t xml:space="preserve"> Sublime Text, Eclipse, </w:t>
      </w:r>
      <w:r w:rsidR="00000558">
        <w:rPr>
          <w:rFonts w:eastAsia="黑体"/>
          <w:i/>
          <w:iCs/>
          <w:noProof/>
          <w:sz w:val="24"/>
          <w:szCs w:val="24"/>
          <w:lang w:val="en-CA"/>
        </w:rPr>
        <w:t>Unity</w:t>
      </w:r>
      <w:r w:rsidRPr="003B199B">
        <w:rPr>
          <w:rFonts w:eastAsia="黑体"/>
          <w:i/>
          <w:iCs/>
          <w:noProof/>
          <w:sz w:val="24"/>
          <w:szCs w:val="24"/>
        </w:rPr>
        <w:t>,</w:t>
      </w:r>
      <w:r w:rsidR="00000558">
        <w:rPr>
          <w:rFonts w:eastAsia="黑体"/>
          <w:i/>
          <w:iCs/>
          <w:noProof/>
          <w:sz w:val="24"/>
          <w:szCs w:val="24"/>
        </w:rPr>
        <w:t xml:space="preserve"> Blender,</w:t>
      </w:r>
      <w:bookmarkStart w:id="0" w:name="_GoBack"/>
      <w:bookmarkEnd w:id="0"/>
      <w:r w:rsidRPr="003B199B">
        <w:rPr>
          <w:rFonts w:eastAsia="黑体"/>
          <w:i/>
          <w:iCs/>
          <w:noProof/>
          <w:sz w:val="24"/>
          <w:szCs w:val="24"/>
        </w:rPr>
        <w:t xml:space="preserve"> Docker,</w:t>
      </w:r>
      <w:r w:rsidRPr="003B199B">
        <w:rPr>
          <w:i/>
          <w:iCs/>
          <w:noProof/>
          <w:sz w:val="24"/>
          <w:szCs w:val="24"/>
        </w:rPr>
        <w:t xml:space="preserve"> .NET Core</w:t>
      </w:r>
      <w:r>
        <w:rPr>
          <w:i/>
          <w:iCs/>
          <w:noProof/>
          <w:sz w:val="24"/>
          <w:szCs w:val="24"/>
        </w:rPr>
        <w:t xml:space="preserve">, </w:t>
      </w:r>
      <w:r w:rsidRPr="003B199B">
        <w:rPr>
          <w:i/>
          <w:iCs/>
          <w:noProof/>
          <w:sz w:val="24"/>
          <w:szCs w:val="24"/>
        </w:rPr>
        <w:t>PyQt</w:t>
      </w:r>
    </w:p>
    <w:p w14:paraId="697AA819" w14:textId="77777777" w:rsidR="005140BF" w:rsidRPr="001C12A4" w:rsidRDefault="005140BF" w:rsidP="005140BF">
      <w:pPr>
        <w:pStyle w:val="10"/>
        <w:spacing w:line="360" w:lineRule="auto"/>
        <w:rPr>
          <w:sz w:val="32"/>
        </w:rPr>
      </w:pPr>
      <w:r>
        <w:rPr>
          <w:sz w:val="32"/>
        </w:rPr>
        <w:t>Work</w:t>
      </w:r>
      <w:r w:rsidRPr="001C12A4">
        <w:rPr>
          <w:sz w:val="32"/>
        </w:rPr>
        <w:t xml:space="preserve"> Experiences</w:t>
      </w:r>
    </w:p>
    <w:p w14:paraId="218FB17B" w14:textId="77777777" w:rsidR="005140BF" w:rsidRDefault="005140BF" w:rsidP="005140BF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>BioSA Lab York University</w:t>
      </w:r>
      <w:r>
        <w:rPr>
          <w:bCs/>
          <w:iCs/>
          <w:szCs w:val="24"/>
        </w:rPr>
        <w:t xml:space="preserve"> | 2018-present</w:t>
      </w:r>
    </w:p>
    <w:p w14:paraId="209892D4" w14:textId="77777777" w:rsidR="005140BF" w:rsidRPr="003B199B" w:rsidRDefault="005140BF" w:rsidP="005140BF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1: Age-Related Macular Degeneration Diagnostic Tool: Hardware and Software Development.  </w:t>
      </w:r>
    </w:p>
    <w:p w14:paraId="18458C03" w14:textId="77777777" w:rsidR="005140BF" w:rsidRDefault="005140BF" w:rsidP="005140BF">
      <w:pPr>
        <w:pStyle w:val="a"/>
        <w:numPr>
          <w:ilvl w:val="0"/>
          <w:numId w:val="8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Brought up a system for capturing small hand movement gestures within a series of research experiments, to recognize two distinct hand gestures made in real-time with an </w:t>
      </w:r>
      <w:r w:rsidRPr="003B199B">
        <w:rPr>
          <w:noProof/>
          <w:sz w:val="24"/>
          <w:szCs w:val="24"/>
          <w:u w:val="single"/>
        </w:rPr>
        <w:t>accuracy of 83.7%</w:t>
      </w:r>
      <w:r>
        <w:rPr>
          <w:noProof/>
          <w:sz w:val="24"/>
          <w:szCs w:val="24"/>
        </w:rPr>
        <w:t xml:space="preserve">. </w:t>
      </w:r>
    </w:p>
    <w:p w14:paraId="3F18FD05" w14:textId="77777777" w:rsidR="005140BF" w:rsidRPr="00DE509E" w:rsidRDefault="005140BF" w:rsidP="005140BF">
      <w:pPr>
        <w:pStyle w:val="a"/>
        <w:numPr>
          <w:ilvl w:val="0"/>
          <w:numId w:val="8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Research paper accepted by </w:t>
      </w:r>
      <w:r w:rsidRPr="004B39DA">
        <w:rPr>
          <w:u w:val="single"/>
          <w:lang w:val="en-CA"/>
        </w:rPr>
        <w:t>61st IEEE International Midwest Symposium on Circuits and Systems</w:t>
      </w:r>
      <w:r>
        <w:rPr>
          <w:u w:val="single"/>
          <w:lang w:val="en-CA"/>
        </w:rPr>
        <w:t>.</w:t>
      </w:r>
    </w:p>
    <w:p w14:paraId="3CAF8FEB" w14:textId="77777777" w:rsidR="005140BF" w:rsidRPr="00DE509E" w:rsidRDefault="005140BF" w:rsidP="005140BF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363101D0" w14:textId="77777777" w:rsidR="005140BF" w:rsidRPr="003B199B" w:rsidRDefault="005140BF" w:rsidP="005140BF">
      <w:pPr>
        <w:pStyle w:val="a"/>
        <w:spacing w:line="276" w:lineRule="auto"/>
        <w:jc w:val="both"/>
        <w:rPr>
          <w:b/>
          <w:bCs/>
          <w:noProof/>
          <w:sz w:val="24"/>
          <w:szCs w:val="24"/>
          <w:u w:val="single"/>
        </w:rPr>
      </w:pPr>
      <w:r w:rsidRPr="003B199B">
        <w:rPr>
          <w:b/>
          <w:bCs/>
          <w:noProof/>
          <w:sz w:val="24"/>
          <w:szCs w:val="24"/>
        </w:rPr>
        <w:t xml:space="preserve">Project 2: A Non-Invasive Wireless Respiratory Monitoring System for Animals. </w:t>
      </w:r>
    </w:p>
    <w:p w14:paraId="111F616E" w14:textId="77777777" w:rsidR="005140BF" w:rsidRPr="003B199B" w:rsidRDefault="005140BF" w:rsidP="005140BF">
      <w:pPr>
        <w:pStyle w:val="a"/>
        <w:numPr>
          <w:ilvl w:val="0"/>
          <w:numId w:val="8"/>
        </w:numPr>
        <w:spacing w:line="276" w:lineRule="auto"/>
        <w:jc w:val="both"/>
        <w:rPr>
          <w:noProof/>
          <w:sz w:val="24"/>
          <w:szCs w:val="24"/>
          <w:u w:val="single"/>
        </w:rPr>
      </w:pPr>
      <w:r w:rsidRPr="003B199B">
        <w:rPr>
          <w:noProof/>
          <w:sz w:val="24"/>
          <w:szCs w:val="24"/>
        </w:rPr>
        <w:t>Designed a biomedical device t</w:t>
      </w:r>
      <w:r>
        <w:rPr>
          <w:noProof/>
          <w:sz w:val="24"/>
          <w:szCs w:val="24"/>
        </w:rPr>
        <w:t>o</w:t>
      </w:r>
      <w:r w:rsidRPr="003B199B">
        <w:rPr>
          <w:noProof/>
          <w:sz w:val="24"/>
          <w:szCs w:val="24"/>
        </w:rPr>
        <w:t xml:space="preserve"> noninvasively monitor a dog’s breath rate </w:t>
      </w:r>
      <w:r w:rsidRPr="003B199B">
        <w:rPr>
          <w:noProof/>
          <w:sz w:val="24"/>
          <w:szCs w:val="24"/>
          <w:u w:val="single"/>
        </w:rPr>
        <w:t>with 99.7% accuracy</w:t>
      </w:r>
      <w:r>
        <w:rPr>
          <w:noProof/>
          <w:sz w:val="24"/>
          <w:szCs w:val="24"/>
        </w:rPr>
        <w:t xml:space="preserve"> </w:t>
      </w:r>
      <w:r w:rsidRPr="003B199B">
        <w:rPr>
          <w:noProof/>
          <w:sz w:val="24"/>
          <w:szCs w:val="24"/>
        </w:rPr>
        <w:t>using a piece of conductive fabric</w:t>
      </w:r>
      <w:r>
        <w:rPr>
          <w:noProof/>
          <w:sz w:val="24"/>
          <w:szCs w:val="24"/>
        </w:rPr>
        <w:t xml:space="preserve"> and</w:t>
      </w:r>
      <w:r w:rsidRPr="003B199B">
        <w:rPr>
          <w:noProof/>
          <w:sz w:val="24"/>
          <w:szCs w:val="24"/>
        </w:rPr>
        <w:t xml:space="preserve"> wireless technology to remotely monitor</w:t>
      </w:r>
      <w:r>
        <w:rPr>
          <w:noProof/>
          <w:sz w:val="24"/>
          <w:szCs w:val="24"/>
        </w:rPr>
        <w:t xml:space="preserve"> breath rate</w:t>
      </w:r>
      <w:r w:rsidRPr="003B199B">
        <w:rPr>
          <w:noProof/>
          <w:sz w:val="24"/>
          <w:szCs w:val="24"/>
        </w:rPr>
        <w:t xml:space="preserve"> in an undisturbed environment. </w:t>
      </w:r>
    </w:p>
    <w:p w14:paraId="7BE97CC5" w14:textId="77777777" w:rsidR="005140BF" w:rsidRDefault="005140BF" w:rsidP="005140BF">
      <w:pPr>
        <w:pStyle w:val="a"/>
        <w:numPr>
          <w:ilvl w:val="0"/>
          <w:numId w:val="8"/>
        </w:numPr>
        <w:spacing w:line="276" w:lineRule="auto"/>
        <w:jc w:val="both"/>
        <w:rPr>
          <w:noProof/>
          <w:sz w:val="24"/>
          <w:szCs w:val="24"/>
          <w:u w:val="single"/>
        </w:rPr>
      </w:pPr>
      <w:r w:rsidRPr="003B199B">
        <w:rPr>
          <w:noProof/>
          <w:sz w:val="24"/>
          <w:szCs w:val="24"/>
        </w:rPr>
        <w:t xml:space="preserve">The research was showcased in </w:t>
      </w:r>
      <w:r w:rsidRPr="003B199B">
        <w:rPr>
          <w:noProof/>
          <w:sz w:val="24"/>
          <w:szCs w:val="24"/>
          <w:u w:val="single"/>
        </w:rPr>
        <w:t>Lassonde Undergraduate Research Conference 2018</w:t>
      </w:r>
    </w:p>
    <w:p w14:paraId="47647A2B" w14:textId="77777777" w:rsidR="005140BF" w:rsidRPr="00DE509E" w:rsidRDefault="005140BF" w:rsidP="005140BF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  <w:u w:val="single"/>
        </w:rPr>
      </w:pPr>
    </w:p>
    <w:p w14:paraId="74AF8CF9" w14:textId="77777777" w:rsidR="005140BF" w:rsidRPr="003B199B" w:rsidRDefault="005140BF" w:rsidP="005140BF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3: Core-CBCM CMOS Capacitive Sensors for Life Science Applications. </w:t>
      </w:r>
    </w:p>
    <w:p w14:paraId="0DC025FE" w14:textId="6D8074E1" w:rsidR="005140BF" w:rsidRDefault="005140BF" w:rsidP="005140BF">
      <w:pPr>
        <w:pStyle w:val="a"/>
        <w:numPr>
          <w:ilvl w:val="0"/>
          <w:numId w:val="8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Built out a test platform on top of a custom</w:t>
      </w:r>
      <w:r>
        <w:rPr>
          <w:noProof/>
          <w:sz w:val="24"/>
          <w:szCs w:val="24"/>
        </w:rPr>
        <w:t>-</w:t>
      </w:r>
      <w:r>
        <w:rPr>
          <w:noProof/>
          <w:sz w:val="24"/>
          <w:szCs w:val="24"/>
        </w:rPr>
        <w:t>designed</w:t>
      </w:r>
      <w:r w:rsidRPr="00FF318D">
        <w:rPr>
          <w:noProof/>
          <w:sz w:val="24"/>
          <w:szCs w:val="24"/>
        </w:rPr>
        <w:t xml:space="preserve"> </w:t>
      </w:r>
      <w:bookmarkStart w:id="1" w:name="_Hlk17369239"/>
      <w:r w:rsidRPr="00FF318D">
        <w:rPr>
          <w:noProof/>
          <w:sz w:val="24"/>
          <w:szCs w:val="24"/>
        </w:rPr>
        <w:t>CMOS integrate</w:t>
      </w:r>
      <w:r>
        <w:rPr>
          <w:noProof/>
          <w:sz w:val="24"/>
          <w:szCs w:val="24"/>
        </w:rPr>
        <w:t>d</w:t>
      </w:r>
      <w:r>
        <w:rPr>
          <w:noProof/>
          <w:sz w:val="24"/>
          <w:szCs w:val="24"/>
        </w:rPr>
        <w:t xml:space="preserve"> </w:t>
      </w:r>
      <w:r w:rsidRPr="00FF318D">
        <w:rPr>
          <w:noProof/>
          <w:sz w:val="24"/>
          <w:szCs w:val="24"/>
        </w:rPr>
        <w:t>circuit</w:t>
      </w:r>
      <w:r>
        <w:rPr>
          <w:noProof/>
          <w:sz w:val="24"/>
          <w:szCs w:val="24"/>
        </w:rPr>
        <w:t xml:space="preserve"> to characterize the behavior of a capacitive biosensor.</w:t>
      </w:r>
      <w:r w:rsidRPr="00FF318D">
        <w:rPr>
          <w:noProof/>
          <w:sz w:val="24"/>
          <w:szCs w:val="24"/>
        </w:rPr>
        <w:t xml:space="preserve"> </w:t>
      </w:r>
    </w:p>
    <w:bookmarkEnd w:id="1"/>
    <w:p w14:paraId="1F7E4CBB" w14:textId="77777777" w:rsidR="005140BF" w:rsidRDefault="005140BF" w:rsidP="005140BF">
      <w:pPr>
        <w:pStyle w:val="a"/>
        <w:numPr>
          <w:ilvl w:val="0"/>
          <w:numId w:val="8"/>
        </w:numPr>
        <w:spacing w:line="276" w:lineRule="auto"/>
        <w:jc w:val="both"/>
        <w:rPr>
          <w:noProof/>
          <w:sz w:val="24"/>
          <w:szCs w:val="24"/>
        </w:rPr>
      </w:pPr>
      <w:r w:rsidRPr="00FF318D">
        <w:rPr>
          <w:noProof/>
          <w:sz w:val="24"/>
          <w:szCs w:val="24"/>
        </w:rPr>
        <w:t>Design</w:t>
      </w:r>
      <w:r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order</w:t>
      </w:r>
      <w:r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assemble</w:t>
      </w:r>
      <w:r>
        <w:rPr>
          <w:noProof/>
          <w:sz w:val="24"/>
          <w:szCs w:val="24"/>
        </w:rPr>
        <w:t>d</w:t>
      </w:r>
      <w:r w:rsidRPr="00FF318D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</w:t>
      </w:r>
      <w:r w:rsidRPr="00FF318D">
        <w:rPr>
          <w:noProof/>
          <w:sz w:val="24"/>
          <w:szCs w:val="24"/>
        </w:rPr>
        <w:t xml:space="preserve"> PCB</w:t>
      </w:r>
      <w:r>
        <w:rPr>
          <w:noProof/>
          <w:sz w:val="24"/>
          <w:szCs w:val="24"/>
        </w:rPr>
        <w:t xml:space="preserve"> to enable the interfacing the custom CMOS with our embedded system.</w:t>
      </w:r>
    </w:p>
    <w:p w14:paraId="4B52520A" w14:textId="77777777" w:rsidR="005140BF" w:rsidRPr="00DE509E" w:rsidRDefault="005140BF" w:rsidP="005140BF">
      <w:pPr>
        <w:pStyle w:val="a"/>
        <w:numPr>
          <w:ilvl w:val="0"/>
          <w:numId w:val="8"/>
        </w:numPr>
        <w:spacing w:line="276" w:lineRule="auto"/>
        <w:jc w:val="both"/>
        <w:rPr>
          <w:noProof/>
          <w:sz w:val="24"/>
          <w:szCs w:val="24"/>
        </w:rPr>
      </w:pPr>
      <w:r w:rsidRPr="00DE509E">
        <w:rPr>
          <w:noProof/>
          <w:sz w:val="24"/>
          <w:szCs w:val="24"/>
        </w:rPr>
        <w:t xml:space="preserve">Programmed an embedded system to generate input and output which facilitated for the analysis and characterization of the target sensor.  </w:t>
      </w:r>
    </w:p>
    <w:p w14:paraId="302214A3" w14:textId="77777777" w:rsidR="005140BF" w:rsidRPr="00DE509E" w:rsidRDefault="005140BF" w:rsidP="005140BF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267E843D" w14:textId="77777777" w:rsidR="005140BF" w:rsidRPr="004B39DA" w:rsidRDefault="005140BF" w:rsidP="005140BF">
      <w:pPr>
        <w:pStyle w:val="10"/>
        <w:spacing w:line="360" w:lineRule="auto"/>
        <w:rPr>
          <w:sz w:val="32"/>
        </w:rPr>
      </w:pPr>
      <w:r w:rsidRPr="004B39DA">
        <w:rPr>
          <w:sz w:val="32"/>
        </w:rPr>
        <w:lastRenderedPageBreak/>
        <w:t>Volunteer Experiences</w:t>
      </w:r>
    </w:p>
    <w:p w14:paraId="5EA3D586" w14:textId="77777777" w:rsidR="005140BF" w:rsidRDefault="005140BF" w:rsidP="005140BF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SUB</w:t>
      </w:r>
      <w:r w:rsidRPr="00F45C5F">
        <w:rPr>
          <w:bCs/>
          <w:iCs/>
          <w:szCs w:val="24"/>
        </w:rPr>
        <w:t xml:space="preserve">System </w:t>
      </w:r>
      <w:r w:rsidRPr="008C3E8E">
        <w:rPr>
          <w:bCs/>
          <w:iCs/>
          <w:noProof/>
          <w:szCs w:val="24"/>
        </w:rPr>
        <w:t>Desi</w:t>
      </w:r>
      <w:r>
        <w:rPr>
          <w:bCs/>
          <w:iCs/>
          <w:noProof/>
          <w:szCs w:val="24"/>
        </w:rPr>
        <w:t>GN</w:t>
      </w:r>
      <w:r w:rsidRPr="008C3E8E">
        <w:rPr>
          <w:bCs/>
          <w:iCs/>
          <w:noProof/>
          <w:szCs w:val="24"/>
        </w:rPr>
        <w:t>er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York university Space engineering nanosatellite demonstration group | 2015</w:t>
      </w:r>
      <w:r w:rsidRPr="00F45C5F">
        <w:rPr>
          <w:bCs/>
          <w:iCs/>
          <w:szCs w:val="24"/>
        </w:rPr>
        <w:t>-</w:t>
      </w:r>
      <w:r>
        <w:rPr>
          <w:bCs/>
          <w:iCs/>
          <w:szCs w:val="24"/>
        </w:rPr>
        <w:t>2016</w:t>
      </w:r>
    </w:p>
    <w:p w14:paraId="4E436CD1" w14:textId="77777777" w:rsidR="005140BF" w:rsidRPr="001F6352" w:rsidRDefault="005140BF" w:rsidP="005140BF">
      <w:pPr>
        <w:pStyle w:val="a"/>
        <w:spacing w:line="276" w:lineRule="auto"/>
        <w:jc w:val="both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>Conducted battery qualification test</w:t>
      </w:r>
      <w:r>
        <w:rPr>
          <w:noProof/>
          <w:sz w:val="24"/>
          <w:szCs w:val="24"/>
        </w:rPr>
        <w:t xml:space="preserve"> which identified a selection of space-qualified batteries from numerous products on the market.</w:t>
      </w:r>
    </w:p>
    <w:p w14:paraId="0BB2606D" w14:textId="77777777" w:rsidR="005140BF" w:rsidRDefault="005140BF" w:rsidP="005140BF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team Lead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 w:rsidRPr="008C3E8E">
        <w:rPr>
          <w:bCs/>
          <w:iCs/>
          <w:noProof/>
          <w:szCs w:val="24"/>
        </w:rPr>
        <w:t>Lassat</w:t>
      </w:r>
      <w:r>
        <w:rPr>
          <w:bCs/>
          <w:iCs/>
          <w:szCs w:val="24"/>
        </w:rPr>
        <w:t xml:space="preserve"> CSDC </w:t>
      </w:r>
      <w:r w:rsidRPr="008C3E8E">
        <w:rPr>
          <w:bCs/>
          <w:iCs/>
          <w:noProof/>
          <w:szCs w:val="24"/>
        </w:rPr>
        <w:t>yorku</w:t>
      </w:r>
      <w:r>
        <w:rPr>
          <w:bCs/>
          <w:iCs/>
          <w:szCs w:val="24"/>
        </w:rPr>
        <w:t xml:space="preserve"> team</w:t>
      </w:r>
      <w:r w:rsidRPr="00F45C5F">
        <w:rPr>
          <w:bCs/>
          <w:iCs/>
          <w:szCs w:val="24"/>
        </w:rPr>
        <w:t xml:space="preserve"> (Canadian Satellite Design </w:t>
      </w:r>
      <w:r>
        <w:rPr>
          <w:bCs/>
          <w:iCs/>
          <w:szCs w:val="24"/>
        </w:rPr>
        <w:t>Challenge</w:t>
      </w:r>
      <w:r w:rsidRPr="00F45C5F">
        <w:rPr>
          <w:bCs/>
          <w:iCs/>
          <w:szCs w:val="24"/>
        </w:rPr>
        <w:t>)</w:t>
      </w:r>
      <w:r>
        <w:rPr>
          <w:bCs/>
          <w:iCs/>
          <w:szCs w:val="24"/>
        </w:rPr>
        <w:t xml:space="preserve"> | 2016</w:t>
      </w:r>
      <w:r w:rsidRPr="00F45C5F">
        <w:rPr>
          <w:bCs/>
          <w:iCs/>
          <w:szCs w:val="24"/>
        </w:rPr>
        <w:t>-</w:t>
      </w:r>
      <w:r>
        <w:rPr>
          <w:bCs/>
          <w:iCs/>
          <w:szCs w:val="24"/>
        </w:rPr>
        <w:t xml:space="preserve">present </w:t>
      </w:r>
    </w:p>
    <w:p w14:paraId="5529E88C" w14:textId="77777777" w:rsidR="005140BF" w:rsidRPr="00DE509E" w:rsidRDefault="005140BF" w:rsidP="005140BF">
      <w:pPr>
        <w:pStyle w:val="a"/>
        <w:numPr>
          <w:ilvl w:val="0"/>
          <w:numId w:val="0"/>
        </w:numPr>
        <w:spacing w:line="276" w:lineRule="auto"/>
        <w:ind w:left="216"/>
        <w:rPr>
          <w:noProof/>
          <w:sz w:val="24"/>
          <w:szCs w:val="24"/>
        </w:rPr>
      </w:pPr>
      <w:r>
        <w:t xml:space="preserve"> </w:t>
      </w:r>
      <w:hyperlink r:id="rId8" w:history="1">
        <w:r w:rsidRPr="005F68F2">
          <w:rPr>
            <w:rStyle w:val="af1"/>
          </w:rPr>
          <w:t>https://github.com/okyx10a/CSDC-electrical/tree/Working-branch</w:t>
        </w:r>
      </w:hyperlink>
    </w:p>
    <w:p w14:paraId="43CB307B" w14:textId="77777777" w:rsidR="005140BF" w:rsidRDefault="005140BF" w:rsidP="005140BF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Designed and implemented the solar panels system which enabled the satellite to sustain itself in orbit, which generates </w:t>
      </w:r>
      <w:r w:rsidRPr="00DE509E">
        <w:rPr>
          <w:noProof/>
          <w:sz w:val="24"/>
          <w:szCs w:val="24"/>
          <w:u w:val="single"/>
        </w:rPr>
        <w:t>6W of power per orbit</w:t>
      </w:r>
      <w:r>
        <w:rPr>
          <w:noProof/>
          <w:sz w:val="24"/>
          <w:szCs w:val="24"/>
          <w:u w:val="single"/>
        </w:rPr>
        <w:t>.</w:t>
      </w:r>
    </w:p>
    <w:p w14:paraId="650FAE8E" w14:textId="77777777" w:rsidR="005140BF" w:rsidRDefault="005140BF" w:rsidP="005140BF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Programmed the power system to monitor live behavior feeds and enable power system fail-safes during a live deployment.</w:t>
      </w:r>
    </w:p>
    <w:p w14:paraId="25A86F8E" w14:textId="77777777" w:rsidR="005140BF" w:rsidRPr="00B9788A" w:rsidRDefault="005140BF" w:rsidP="005140BF">
      <w:pPr>
        <w:pStyle w:val="a"/>
        <w:spacing w:line="276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 xml:space="preserve">Prepared </w:t>
      </w:r>
      <w:r>
        <w:rPr>
          <w:noProof/>
          <w:sz w:val="24"/>
          <w:szCs w:val="24"/>
        </w:rPr>
        <w:t>education materials</w:t>
      </w:r>
      <w:r w:rsidRPr="00DB15C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that document current progress and future plans and </w:t>
      </w:r>
      <w:r w:rsidRPr="00DB15CA">
        <w:rPr>
          <w:noProof/>
          <w:sz w:val="24"/>
          <w:szCs w:val="24"/>
        </w:rPr>
        <w:t>for new members</w:t>
      </w:r>
      <w:r>
        <w:rPr>
          <w:noProof/>
          <w:sz w:val="24"/>
          <w:szCs w:val="24"/>
        </w:rPr>
        <w:t xml:space="preserve"> and residents faculty</w:t>
      </w:r>
      <w:r w:rsidRPr="00DB15CA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 xml:space="preserve"> </w:t>
      </w:r>
    </w:p>
    <w:p w14:paraId="49CC58A0" w14:textId="77777777" w:rsidR="005140BF" w:rsidRPr="001C12A4" w:rsidRDefault="005140BF" w:rsidP="005140BF">
      <w:pPr>
        <w:pStyle w:val="10"/>
        <w:spacing w:line="360" w:lineRule="auto"/>
        <w:rPr>
          <w:sz w:val="32"/>
        </w:rPr>
      </w:pPr>
      <w:r w:rsidRPr="001C12A4">
        <w:rPr>
          <w:rFonts w:hint="eastAsia"/>
          <w:sz w:val="32"/>
        </w:rPr>
        <w:t>A</w:t>
      </w:r>
      <w:r w:rsidRPr="001C12A4">
        <w:rPr>
          <w:sz w:val="32"/>
        </w:rPr>
        <w:t>chievements</w:t>
      </w:r>
    </w:p>
    <w:p w14:paraId="3F70DB40" w14:textId="77777777" w:rsidR="005140BF" w:rsidRPr="00DE509E" w:rsidRDefault="005140BF" w:rsidP="005140BF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The Gordon and Agnes (Twambley) Brash Award in Eng York </w:t>
      </w:r>
      <w:r>
        <w:rPr>
          <w:noProof/>
          <w:sz w:val="24"/>
          <w:szCs w:val="24"/>
        </w:rPr>
        <w:t xml:space="preserve">                  </w:t>
      </w:r>
      <w:r w:rsidRPr="00680C25">
        <w:rPr>
          <w:noProof/>
          <w:sz w:val="24"/>
          <w:szCs w:val="24"/>
        </w:rPr>
        <w:t>Nov 2015, Nov 2014</w:t>
      </w:r>
    </w:p>
    <w:p w14:paraId="214A59A2" w14:textId="63509744" w:rsidR="00B70812" w:rsidRPr="00000558" w:rsidRDefault="005140BF" w:rsidP="005140BF">
      <w:pPr>
        <w:pStyle w:val="a"/>
        <w:spacing w:line="276" w:lineRule="auto"/>
        <w:rPr>
          <w:rFonts w:hint="eastAsia"/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University Continuing Student Scholarship                                                        </w:t>
      </w:r>
      <w:r w:rsidRPr="00680C25">
        <w:rPr>
          <w:noProof/>
          <w:sz w:val="24"/>
          <w:szCs w:val="24"/>
        </w:rPr>
        <w:tab/>
        <w:t xml:space="preserve">         </w:t>
      </w:r>
      <w:r>
        <w:rPr>
          <w:noProof/>
          <w:sz w:val="24"/>
          <w:szCs w:val="24"/>
        </w:rPr>
        <w:t xml:space="preserve">    </w:t>
      </w:r>
      <w:r w:rsidRPr="00680C25">
        <w:rPr>
          <w:noProof/>
          <w:sz w:val="24"/>
          <w:szCs w:val="24"/>
        </w:rPr>
        <w:t>Aug 2014</w:t>
      </w:r>
    </w:p>
    <w:sectPr w:rsidR="00B70812" w:rsidRPr="00000558" w:rsidSect="00617B26"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91B3F" w14:textId="77777777" w:rsidR="006D5E24" w:rsidRDefault="006D5E24">
      <w:pPr>
        <w:spacing w:after="0"/>
      </w:pPr>
      <w:r>
        <w:separator/>
      </w:r>
    </w:p>
  </w:endnote>
  <w:endnote w:type="continuationSeparator" w:id="0">
    <w:p w14:paraId="54205418" w14:textId="77777777" w:rsidR="006D5E24" w:rsidRDefault="006D5E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43F2B" w14:textId="77777777" w:rsidR="006D5E24" w:rsidRDefault="006D5E24">
      <w:pPr>
        <w:spacing w:after="0"/>
      </w:pPr>
      <w:r>
        <w:separator/>
      </w:r>
    </w:p>
  </w:footnote>
  <w:footnote w:type="continuationSeparator" w:id="0">
    <w:p w14:paraId="3E78DD73" w14:textId="77777777" w:rsidR="006D5E24" w:rsidRDefault="006D5E2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7EA7"/>
    <w:multiLevelType w:val="hybridMultilevel"/>
    <w:tmpl w:val="B32E85B4"/>
    <w:lvl w:ilvl="0" w:tplc="7BD2C900">
      <w:numFmt w:val="bullet"/>
      <w:lvlText w:val="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3153703C"/>
    <w:multiLevelType w:val="hybridMultilevel"/>
    <w:tmpl w:val="1368FF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"/>
  </w:num>
  <w:num w:numId="5">
    <w:abstractNumId w:val="1"/>
  </w:num>
  <w:num w:numId="6">
    <w:abstractNumId w:val="2"/>
  </w:num>
  <w:num w:numId="7">
    <w:abstractNumId w:val="1"/>
  </w:num>
  <w:num w:numId="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Mq0FAHf1SYItAAAA"/>
  </w:docVars>
  <w:rsids>
    <w:rsidRoot w:val="00A05338"/>
    <w:rsid w:val="00000558"/>
    <w:rsid w:val="0007177B"/>
    <w:rsid w:val="000938FC"/>
    <w:rsid w:val="000A4F59"/>
    <w:rsid w:val="000C60DB"/>
    <w:rsid w:val="000D1CCC"/>
    <w:rsid w:val="000D204E"/>
    <w:rsid w:val="000D735F"/>
    <w:rsid w:val="00117189"/>
    <w:rsid w:val="00141A4C"/>
    <w:rsid w:val="00142B78"/>
    <w:rsid w:val="00147A04"/>
    <w:rsid w:val="00183D8B"/>
    <w:rsid w:val="001844B9"/>
    <w:rsid w:val="001A3BC9"/>
    <w:rsid w:val="001B29CF"/>
    <w:rsid w:val="001C12A4"/>
    <w:rsid w:val="001D28CF"/>
    <w:rsid w:val="001D3CA7"/>
    <w:rsid w:val="001F342D"/>
    <w:rsid w:val="001F6352"/>
    <w:rsid w:val="00230BCB"/>
    <w:rsid w:val="002330E4"/>
    <w:rsid w:val="00275DBE"/>
    <w:rsid w:val="0028220F"/>
    <w:rsid w:val="002921FF"/>
    <w:rsid w:val="00292B60"/>
    <w:rsid w:val="002A76C1"/>
    <w:rsid w:val="002C54A1"/>
    <w:rsid w:val="002C72EA"/>
    <w:rsid w:val="002C7821"/>
    <w:rsid w:val="002D2494"/>
    <w:rsid w:val="00356C14"/>
    <w:rsid w:val="00392931"/>
    <w:rsid w:val="003A35BF"/>
    <w:rsid w:val="004016C5"/>
    <w:rsid w:val="0040307A"/>
    <w:rsid w:val="004141CA"/>
    <w:rsid w:val="0045207D"/>
    <w:rsid w:val="00482C2B"/>
    <w:rsid w:val="004962B6"/>
    <w:rsid w:val="004A2F54"/>
    <w:rsid w:val="004B39DA"/>
    <w:rsid w:val="004C6E9F"/>
    <w:rsid w:val="004E05AB"/>
    <w:rsid w:val="005140BF"/>
    <w:rsid w:val="00542F61"/>
    <w:rsid w:val="005672A4"/>
    <w:rsid w:val="005E1BDD"/>
    <w:rsid w:val="00613275"/>
    <w:rsid w:val="00617B26"/>
    <w:rsid w:val="006270A9"/>
    <w:rsid w:val="00642800"/>
    <w:rsid w:val="00663C56"/>
    <w:rsid w:val="00675117"/>
    <w:rsid w:val="00675956"/>
    <w:rsid w:val="00680C25"/>
    <w:rsid w:val="00681034"/>
    <w:rsid w:val="00681B39"/>
    <w:rsid w:val="006A4CD9"/>
    <w:rsid w:val="006B7589"/>
    <w:rsid w:val="006C6449"/>
    <w:rsid w:val="006D552F"/>
    <w:rsid w:val="006D5E24"/>
    <w:rsid w:val="00706179"/>
    <w:rsid w:val="007162D8"/>
    <w:rsid w:val="00753AFE"/>
    <w:rsid w:val="00771E06"/>
    <w:rsid w:val="007A08B1"/>
    <w:rsid w:val="007A6974"/>
    <w:rsid w:val="007F4E9A"/>
    <w:rsid w:val="0080191B"/>
    <w:rsid w:val="00816216"/>
    <w:rsid w:val="00860701"/>
    <w:rsid w:val="0087734B"/>
    <w:rsid w:val="0089345A"/>
    <w:rsid w:val="008A248F"/>
    <w:rsid w:val="008B3F05"/>
    <w:rsid w:val="008B5CE2"/>
    <w:rsid w:val="008B75AE"/>
    <w:rsid w:val="008C3108"/>
    <w:rsid w:val="008E40B3"/>
    <w:rsid w:val="00907766"/>
    <w:rsid w:val="009124BC"/>
    <w:rsid w:val="009369E4"/>
    <w:rsid w:val="009A27AA"/>
    <w:rsid w:val="009A514C"/>
    <w:rsid w:val="009C4285"/>
    <w:rsid w:val="009C5155"/>
    <w:rsid w:val="009D5933"/>
    <w:rsid w:val="009D6B27"/>
    <w:rsid w:val="00A00BF4"/>
    <w:rsid w:val="00A05338"/>
    <w:rsid w:val="00A14325"/>
    <w:rsid w:val="00A14878"/>
    <w:rsid w:val="00A21E7B"/>
    <w:rsid w:val="00A4066C"/>
    <w:rsid w:val="00A54C03"/>
    <w:rsid w:val="00A73551"/>
    <w:rsid w:val="00A77AB5"/>
    <w:rsid w:val="00A87BB3"/>
    <w:rsid w:val="00A90C49"/>
    <w:rsid w:val="00B021F8"/>
    <w:rsid w:val="00B0448D"/>
    <w:rsid w:val="00B40E37"/>
    <w:rsid w:val="00B70425"/>
    <w:rsid w:val="00B70812"/>
    <w:rsid w:val="00B9788A"/>
    <w:rsid w:val="00BA1A37"/>
    <w:rsid w:val="00BB0061"/>
    <w:rsid w:val="00BD768D"/>
    <w:rsid w:val="00BF6DDD"/>
    <w:rsid w:val="00BF7415"/>
    <w:rsid w:val="00C07E30"/>
    <w:rsid w:val="00C139AB"/>
    <w:rsid w:val="00C61E18"/>
    <w:rsid w:val="00C61F8E"/>
    <w:rsid w:val="00C90D62"/>
    <w:rsid w:val="00CA1DC8"/>
    <w:rsid w:val="00CA7562"/>
    <w:rsid w:val="00D16519"/>
    <w:rsid w:val="00D751A9"/>
    <w:rsid w:val="00D8477E"/>
    <w:rsid w:val="00DB15CA"/>
    <w:rsid w:val="00DC6F77"/>
    <w:rsid w:val="00DE5F32"/>
    <w:rsid w:val="00E532D9"/>
    <w:rsid w:val="00E83E4B"/>
    <w:rsid w:val="00EA4592"/>
    <w:rsid w:val="00EC33DE"/>
    <w:rsid w:val="00ED00A2"/>
    <w:rsid w:val="00EE7F30"/>
    <w:rsid w:val="00F010BE"/>
    <w:rsid w:val="00F13193"/>
    <w:rsid w:val="00F21D7C"/>
    <w:rsid w:val="00F24A73"/>
    <w:rsid w:val="00F654F5"/>
    <w:rsid w:val="00F84DDD"/>
    <w:rsid w:val="00F85133"/>
    <w:rsid w:val="00FA656C"/>
    <w:rsid w:val="00FD3B05"/>
    <w:rsid w:val="00FF2539"/>
    <w:rsid w:val="00FF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140B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3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  <w:style w:type="paragraph" w:styleId="aff9">
    <w:name w:val="Normal (Web)"/>
    <w:basedOn w:val="a1"/>
    <w:uiPriority w:val="99"/>
    <w:semiHidden/>
    <w:unhideWhenUsed/>
    <w:rsid w:val="00FF2539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  <w:style w:type="paragraph" w:customStyle="1" w:styleId="Default">
    <w:name w:val="Default"/>
    <w:rsid w:val="000D204E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  <w:lang w:val="en-CA"/>
    </w:rPr>
  </w:style>
  <w:style w:type="character" w:customStyle="1" w:styleId="lt-line-clampline">
    <w:name w:val="lt-line-clamp__line"/>
    <w:basedOn w:val="a2"/>
    <w:rsid w:val="00514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kyx10a/CSDC-electrical/tree/Working-bran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0DD22-DA8F-486B-878D-088F89B84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132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乔 Owen</cp:lastModifiedBy>
  <cp:revision>5</cp:revision>
  <cp:lastPrinted>2019-08-22T14:47:00Z</cp:lastPrinted>
  <dcterms:created xsi:type="dcterms:W3CDTF">2019-08-22T14:55:00Z</dcterms:created>
  <dcterms:modified xsi:type="dcterms:W3CDTF">2019-08-22T21:18:00Z</dcterms:modified>
  <cp:version/>
</cp:coreProperties>
</file>